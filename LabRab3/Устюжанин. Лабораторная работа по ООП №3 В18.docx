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6C5"/>
    <w:multiLevelType w:val="hybridMultilevel"/>
    <w:tmpl w:val="691EF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B5189"/>
    <w:multiLevelType w:val="hybridMultilevel"/>
    <w:tmpl w:val="7EBC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2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729E5"/>
    <w:multiLevelType w:val="multilevel"/>
    <w:tmpl w:val="D070D3C8"/>
    <w:styleLink w:val="a"/>
    <w:lvl w:ilvl="0">
      <w:start w:val="1"/>
      <w:numFmt w:val="russianLower"/>
      <w:pStyle w:val="NS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4" w15:restartNumberingAfterBreak="0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824787"/>
    <w:multiLevelType w:val="multilevel"/>
    <w:tmpl w:val="D070D3C8"/>
    <w:numStyleLink w:val="a"/>
  </w:abstractNum>
  <w:abstractNum w:abstractNumId="6" w15:restartNumberingAfterBreak="0">
    <w:nsid w:val="309E49AD"/>
    <w:multiLevelType w:val="multilevel"/>
    <w:tmpl w:val="2B06F634"/>
    <w:styleLink w:val="a0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7" w15:restartNumberingAfterBreak="0">
    <w:nsid w:val="337E3989"/>
    <w:multiLevelType w:val="hybridMultilevel"/>
    <w:tmpl w:val="21260324"/>
    <w:lvl w:ilvl="0" w:tplc="B89A6E1A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1A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D7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384280"/>
    <w:multiLevelType w:val="multilevel"/>
    <w:tmpl w:val="2B06F634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11" w15:restartNumberingAfterBreak="0">
    <w:nsid w:val="47C228F7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9F1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9CD046A"/>
    <w:multiLevelType w:val="multilevel"/>
    <w:tmpl w:val="188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45AF9"/>
    <w:multiLevelType w:val="hybridMultilevel"/>
    <w:tmpl w:val="EB5230EA"/>
    <w:lvl w:ilvl="0" w:tplc="489E50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DA14D7"/>
    <w:multiLevelType w:val="hybridMultilevel"/>
    <w:tmpl w:val="44B4165A"/>
    <w:lvl w:ilvl="0" w:tplc="50D80802">
      <w:start w:val="1"/>
      <w:numFmt w:val="bullet"/>
      <w:pStyle w:val="NS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983A9A"/>
    <w:multiLevelType w:val="hybridMultilevel"/>
    <w:tmpl w:val="D7AA3D7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D5833D5"/>
    <w:multiLevelType w:val="hybridMultilevel"/>
    <w:tmpl w:val="400EAD8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61E266A4"/>
    <w:multiLevelType w:val="multilevel"/>
    <w:tmpl w:val="2B06F634"/>
    <w:numStyleLink w:val="a0"/>
  </w:abstractNum>
  <w:abstractNum w:abstractNumId="19" w15:restartNumberingAfterBreak="0">
    <w:nsid w:val="6811302F"/>
    <w:multiLevelType w:val="hybridMultilevel"/>
    <w:tmpl w:val="7F02ECC8"/>
    <w:lvl w:ilvl="0" w:tplc="07B27D4C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F422A4"/>
    <w:multiLevelType w:val="hybridMultilevel"/>
    <w:tmpl w:val="45C63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327CC"/>
    <w:multiLevelType w:val="hybridMultilevel"/>
    <w:tmpl w:val="CB6A303C"/>
    <w:lvl w:ilvl="0" w:tplc="F582468C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0B0812"/>
    <w:multiLevelType w:val="hybridMultilevel"/>
    <w:tmpl w:val="CBA63D6E"/>
    <w:lvl w:ilvl="0" w:tplc="30EC3A4C">
      <w:start w:val="6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916BC9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20"/>
  </w:num>
  <w:num w:numId="5">
    <w:abstractNumId w:val="12"/>
  </w:num>
  <w:num w:numId="6">
    <w:abstractNumId w:val="6"/>
  </w:num>
  <w:num w:numId="7">
    <w:abstractNumId w:val="18"/>
  </w:num>
  <w:num w:numId="8">
    <w:abstractNumId w:val="10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14"/>
  </w:num>
  <w:num w:numId="16">
    <w:abstractNumId w:val="0"/>
  </w:num>
  <w:num w:numId="17">
    <w:abstractNumId w:val="23"/>
  </w:num>
  <w:num w:numId="18">
    <w:abstractNumId w:val="21"/>
  </w:num>
  <w:num w:numId="19">
    <w:abstractNumId w:val="11"/>
  </w:num>
  <w:num w:numId="20">
    <w:abstractNumId w:val="19"/>
  </w:num>
  <w:num w:numId="21">
    <w:abstractNumId w:val="22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2D"/>
    <w:rsid w:val="00030511"/>
    <w:rsid w:val="000318D8"/>
    <w:rsid w:val="00034051"/>
    <w:rsid w:val="000474B4"/>
    <w:rsid w:val="000562F9"/>
    <w:rsid w:val="000C5E84"/>
    <w:rsid w:val="000C606F"/>
    <w:rsid w:val="000D13A7"/>
    <w:rsid w:val="000E7105"/>
    <w:rsid w:val="000F2F70"/>
    <w:rsid w:val="001024AC"/>
    <w:rsid w:val="0012657F"/>
    <w:rsid w:val="0014016E"/>
    <w:rsid w:val="00147FB6"/>
    <w:rsid w:val="00151F54"/>
    <w:rsid w:val="00195606"/>
    <w:rsid w:val="001D789F"/>
    <w:rsid w:val="001E1BAA"/>
    <w:rsid w:val="001E6308"/>
    <w:rsid w:val="002035F9"/>
    <w:rsid w:val="00240633"/>
    <w:rsid w:val="0024254A"/>
    <w:rsid w:val="00277DDC"/>
    <w:rsid w:val="002B2740"/>
    <w:rsid w:val="002B58A1"/>
    <w:rsid w:val="002C399D"/>
    <w:rsid w:val="002D198E"/>
    <w:rsid w:val="002D51B7"/>
    <w:rsid w:val="002E0E8C"/>
    <w:rsid w:val="002E3316"/>
    <w:rsid w:val="002F7428"/>
    <w:rsid w:val="00350AB0"/>
    <w:rsid w:val="003673A5"/>
    <w:rsid w:val="00367B98"/>
    <w:rsid w:val="0038507F"/>
    <w:rsid w:val="00393F85"/>
    <w:rsid w:val="003970C4"/>
    <w:rsid w:val="003D1B72"/>
    <w:rsid w:val="00431B81"/>
    <w:rsid w:val="004356D6"/>
    <w:rsid w:val="00440E4D"/>
    <w:rsid w:val="004804AD"/>
    <w:rsid w:val="004975E3"/>
    <w:rsid w:val="004C66D7"/>
    <w:rsid w:val="004D2FCC"/>
    <w:rsid w:val="004D7784"/>
    <w:rsid w:val="004E0A41"/>
    <w:rsid w:val="004E7F96"/>
    <w:rsid w:val="004F5F15"/>
    <w:rsid w:val="00506AB3"/>
    <w:rsid w:val="00536DE6"/>
    <w:rsid w:val="0054770D"/>
    <w:rsid w:val="005864AB"/>
    <w:rsid w:val="005D017A"/>
    <w:rsid w:val="005D58DE"/>
    <w:rsid w:val="005D6AAD"/>
    <w:rsid w:val="005E471B"/>
    <w:rsid w:val="005F4DAE"/>
    <w:rsid w:val="00624024"/>
    <w:rsid w:val="0062731B"/>
    <w:rsid w:val="00631592"/>
    <w:rsid w:val="0065170A"/>
    <w:rsid w:val="0069717F"/>
    <w:rsid w:val="006F71B2"/>
    <w:rsid w:val="006F7AB5"/>
    <w:rsid w:val="00706AA1"/>
    <w:rsid w:val="0071627B"/>
    <w:rsid w:val="00726B75"/>
    <w:rsid w:val="00742B15"/>
    <w:rsid w:val="007506C3"/>
    <w:rsid w:val="00750D8D"/>
    <w:rsid w:val="00767470"/>
    <w:rsid w:val="007729E6"/>
    <w:rsid w:val="00776527"/>
    <w:rsid w:val="007D66C4"/>
    <w:rsid w:val="007E4190"/>
    <w:rsid w:val="00824FED"/>
    <w:rsid w:val="00833D12"/>
    <w:rsid w:val="00845698"/>
    <w:rsid w:val="00853F46"/>
    <w:rsid w:val="00860FB7"/>
    <w:rsid w:val="0088170B"/>
    <w:rsid w:val="008911B8"/>
    <w:rsid w:val="008F32BB"/>
    <w:rsid w:val="00937730"/>
    <w:rsid w:val="009B15CF"/>
    <w:rsid w:val="009E07A1"/>
    <w:rsid w:val="009E3C6F"/>
    <w:rsid w:val="00A44C63"/>
    <w:rsid w:val="00A450D6"/>
    <w:rsid w:val="00A462C4"/>
    <w:rsid w:val="00A51432"/>
    <w:rsid w:val="00A703B5"/>
    <w:rsid w:val="00AC3D2E"/>
    <w:rsid w:val="00AC75BC"/>
    <w:rsid w:val="00AC7DF0"/>
    <w:rsid w:val="00AD0E43"/>
    <w:rsid w:val="00B37FB2"/>
    <w:rsid w:val="00B54E0B"/>
    <w:rsid w:val="00B551CB"/>
    <w:rsid w:val="00BC15C0"/>
    <w:rsid w:val="00C26570"/>
    <w:rsid w:val="00C3310D"/>
    <w:rsid w:val="00C4646A"/>
    <w:rsid w:val="00C50B04"/>
    <w:rsid w:val="00C851CF"/>
    <w:rsid w:val="00CA6D97"/>
    <w:rsid w:val="00CD4215"/>
    <w:rsid w:val="00CD4564"/>
    <w:rsid w:val="00D444B9"/>
    <w:rsid w:val="00D54DBD"/>
    <w:rsid w:val="00D56C2D"/>
    <w:rsid w:val="00D932AB"/>
    <w:rsid w:val="00E16F7D"/>
    <w:rsid w:val="00E21EDF"/>
    <w:rsid w:val="00E24098"/>
    <w:rsid w:val="00E33ED1"/>
    <w:rsid w:val="00E5058F"/>
    <w:rsid w:val="00E72A64"/>
    <w:rsid w:val="00E94025"/>
    <w:rsid w:val="00EC3DBC"/>
    <w:rsid w:val="00ED4E62"/>
    <w:rsid w:val="00ED5A8F"/>
    <w:rsid w:val="00EE1198"/>
    <w:rsid w:val="00F239F8"/>
    <w:rsid w:val="00F65C31"/>
    <w:rsid w:val="00F668C3"/>
    <w:rsid w:val="00F740D6"/>
    <w:rsid w:val="00F90DA3"/>
    <w:rsid w:val="00FC5CA6"/>
    <w:rsid w:val="00FD7271"/>
    <w:rsid w:val="00FD7C89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11C0-D5D2-422B-950F-8DC5A2A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4E0A41"/>
    <w:pPr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styleId="10">
    <w:name w:val="heading 1"/>
    <w:basedOn w:val="a1"/>
    <w:next w:val="a1"/>
    <w:link w:val="11"/>
    <w:uiPriority w:val="9"/>
    <w:rsid w:val="004E0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F74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D42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инокурова_заголовок1"/>
    <w:basedOn w:val="a1"/>
    <w:next w:val="a1"/>
    <w:rsid w:val="004E0A41"/>
    <w:pPr>
      <w:spacing w:before="120" w:after="120"/>
      <w:jc w:val="center"/>
      <w:outlineLvl w:val="0"/>
    </w:pPr>
    <w:rPr>
      <w:b/>
      <w:lang w:val="ru-RU"/>
    </w:rPr>
  </w:style>
  <w:style w:type="paragraph" w:customStyle="1" w:styleId="21">
    <w:name w:val="Винокурова_заголовок2"/>
    <w:basedOn w:val="a1"/>
    <w:next w:val="a1"/>
    <w:rsid w:val="004E0A41"/>
    <w:pPr>
      <w:spacing w:before="60" w:after="60"/>
      <w:ind w:firstLine="709"/>
      <w:jc w:val="left"/>
      <w:outlineLvl w:val="1"/>
    </w:pPr>
    <w:rPr>
      <w:rFonts w:cs="Times New Roman"/>
      <w:b/>
      <w:szCs w:val="28"/>
      <w:lang w:val="ru-RU"/>
    </w:rPr>
  </w:style>
  <w:style w:type="paragraph" w:customStyle="1" w:styleId="NS1">
    <w:name w:val="NS_абзац"/>
    <w:basedOn w:val="a1"/>
    <w:qFormat/>
    <w:rsid w:val="004E0A41"/>
    <w:pPr>
      <w:ind w:firstLine="709"/>
    </w:pPr>
    <w:rPr>
      <w:color w:val="000000" w:themeColor="text1"/>
      <w:lang w:val="ru-RU"/>
    </w:rPr>
  </w:style>
  <w:style w:type="paragraph" w:styleId="a5">
    <w:name w:val="List Paragraph"/>
    <w:basedOn w:val="a1"/>
    <w:link w:val="a6"/>
    <w:uiPriority w:val="34"/>
    <w:rsid w:val="004E0A41"/>
    <w:pPr>
      <w:ind w:left="720"/>
      <w:contextualSpacing/>
    </w:pPr>
  </w:style>
  <w:style w:type="paragraph" w:customStyle="1" w:styleId="NS2">
    <w:name w:val="NS_Заголовок"/>
    <w:basedOn w:val="10"/>
    <w:next w:val="NS1"/>
    <w:qFormat/>
    <w:rsid w:val="004E0A41"/>
    <w:pPr>
      <w:spacing w:before="80" w:after="80"/>
      <w:ind w:firstLine="709"/>
    </w:pPr>
    <w:rPr>
      <w:rFonts w:ascii="Times New Roman" w:hAnsi="Times New Roman"/>
      <w:color w:val="000000" w:themeColor="text1"/>
      <w:lang w:val="en-US"/>
    </w:rPr>
  </w:style>
  <w:style w:type="paragraph" w:customStyle="1" w:styleId="NS20">
    <w:name w:val="NS_заголовок2"/>
    <w:basedOn w:val="2"/>
    <w:next w:val="NS1"/>
    <w:qFormat/>
    <w:rsid w:val="00F740D6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2"/>
    <w:link w:val="10"/>
    <w:uiPriority w:val="9"/>
    <w:rsid w:val="004E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NS3">
    <w:name w:val="NS_заголовок3"/>
    <w:basedOn w:val="3"/>
    <w:next w:val="NS1"/>
    <w:qFormat/>
    <w:rsid w:val="00CD421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2"/>
    <w:link w:val="2"/>
    <w:uiPriority w:val="9"/>
    <w:semiHidden/>
    <w:rsid w:val="00F7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a7">
    <w:name w:val="TOC Heading"/>
    <w:basedOn w:val="10"/>
    <w:next w:val="a1"/>
    <w:uiPriority w:val="39"/>
    <w:semiHidden/>
    <w:unhideWhenUsed/>
    <w:qFormat/>
    <w:rsid w:val="00CD4215"/>
    <w:pPr>
      <w:spacing w:line="276" w:lineRule="auto"/>
      <w:jc w:val="left"/>
      <w:outlineLvl w:val="9"/>
    </w:pPr>
    <w:rPr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CD4215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  <w:style w:type="paragraph" w:styleId="13">
    <w:name w:val="toc 1"/>
    <w:basedOn w:val="a1"/>
    <w:next w:val="a1"/>
    <w:autoRedefine/>
    <w:uiPriority w:val="39"/>
    <w:unhideWhenUsed/>
    <w:rsid w:val="009B15CF"/>
    <w:pPr>
      <w:tabs>
        <w:tab w:val="right" w:leader="dot" w:pos="9628"/>
      </w:tabs>
    </w:pPr>
  </w:style>
  <w:style w:type="paragraph" w:styleId="22">
    <w:name w:val="toc 2"/>
    <w:basedOn w:val="a1"/>
    <w:next w:val="a1"/>
    <w:autoRedefine/>
    <w:uiPriority w:val="39"/>
    <w:unhideWhenUsed/>
    <w:rsid w:val="00CD4215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D4215"/>
    <w:pPr>
      <w:spacing w:after="100"/>
      <w:ind w:left="560"/>
    </w:pPr>
  </w:style>
  <w:style w:type="character" w:styleId="a8">
    <w:name w:val="Hyperlink"/>
    <w:basedOn w:val="a2"/>
    <w:uiPriority w:val="99"/>
    <w:unhideWhenUsed/>
    <w:rsid w:val="00CD4215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CD42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CD4215"/>
    <w:rPr>
      <w:rFonts w:ascii="Tahoma" w:eastAsia="MS Mincho" w:hAnsi="Tahoma" w:cs="Tahoma"/>
      <w:sz w:val="16"/>
      <w:szCs w:val="16"/>
      <w:lang w:val="en-GB"/>
    </w:rPr>
  </w:style>
  <w:style w:type="paragraph" w:customStyle="1" w:styleId="NS0">
    <w:name w:val="NS_МаркСписок"/>
    <w:basedOn w:val="NS1"/>
    <w:qFormat/>
    <w:rsid w:val="00C26570"/>
    <w:pPr>
      <w:numPr>
        <w:numId w:val="2"/>
      </w:numPr>
      <w:spacing w:before="60"/>
      <w:ind w:left="709" w:right="992" w:firstLine="709"/>
    </w:pPr>
  </w:style>
  <w:style w:type="table" w:styleId="ab">
    <w:name w:val="Table Grid"/>
    <w:basedOn w:val="a3"/>
    <w:uiPriority w:val="59"/>
    <w:rsid w:val="00C2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S4">
    <w:name w:val="NS_Таблица"/>
    <w:basedOn w:val="a1"/>
    <w:qFormat/>
    <w:rsid w:val="005E471B"/>
    <w:pPr>
      <w:ind w:firstLine="284"/>
    </w:pPr>
    <w:rPr>
      <w:lang w:val="ru-RU"/>
    </w:rPr>
  </w:style>
  <w:style w:type="table" w:customStyle="1" w:styleId="ac">
    <w:name w:val="Ребзон_таблица"/>
    <w:basedOn w:val="a3"/>
    <w:uiPriority w:val="99"/>
    <w:rsid w:val="000F2F70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0">
    <w:name w:val="Ребзон_нумерСписок"/>
    <w:basedOn w:val="a4"/>
    <w:uiPriority w:val="99"/>
    <w:rsid w:val="00767470"/>
    <w:pPr>
      <w:numPr>
        <w:numId w:val="6"/>
      </w:numPr>
    </w:pPr>
  </w:style>
  <w:style w:type="numbering" w:customStyle="1" w:styleId="a">
    <w:name w:val="Ребзон_Нумер"/>
    <w:basedOn w:val="a4"/>
    <w:uiPriority w:val="99"/>
    <w:rsid w:val="003673A5"/>
    <w:pPr>
      <w:numPr>
        <w:numId w:val="10"/>
      </w:numPr>
    </w:pPr>
  </w:style>
  <w:style w:type="numbering" w:customStyle="1" w:styleId="1">
    <w:name w:val="Стиль1"/>
    <w:uiPriority w:val="99"/>
    <w:rsid w:val="005E471B"/>
    <w:pPr>
      <w:numPr>
        <w:numId w:val="14"/>
      </w:numPr>
    </w:pPr>
  </w:style>
  <w:style w:type="paragraph" w:customStyle="1" w:styleId="NS">
    <w:name w:val="NS_НумерСписок"/>
    <w:basedOn w:val="a5"/>
    <w:link w:val="NS5"/>
    <w:qFormat/>
    <w:rsid w:val="005E471B"/>
    <w:pPr>
      <w:numPr>
        <w:numId w:val="11"/>
      </w:numPr>
    </w:pPr>
    <w:rPr>
      <w:lang w:val="ru-RU"/>
    </w:rPr>
  </w:style>
  <w:style w:type="paragraph" w:customStyle="1" w:styleId="NS6">
    <w:name w:val="NS_названиеТаблицы"/>
    <w:basedOn w:val="a1"/>
    <w:qFormat/>
    <w:rsid w:val="005E471B"/>
    <w:pPr>
      <w:jc w:val="center"/>
    </w:pPr>
  </w:style>
  <w:style w:type="character" w:customStyle="1" w:styleId="a6">
    <w:name w:val="Абзац списка Знак"/>
    <w:basedOn w:val="a2"/>
    <w:link w:val="a5"/>
    <w:uiPriority w:val="34"/>
    <w:rsid w:val="005E471B"/>
    <w:rPr>
      <w:rFonts w:ascii="Times New Roman" w:eastAsia="MS Mincho" w:hAnsi="Times New Roman"/>
      <w:sz w:val="28"/>
      <w:lang w:val="en-GB"/>
    </w:rPr>
  </w:style>
  <w:style w:type="character" w:customStyle="1" w:styleId="NS5">
    <w:name w:val="NS_НумерСписок Знак"/>
    <w:basedOn w:val="a6"/>
    <w:link w:val="NS"/>
    <w:rsid w:val="005E471B"/>
    <w:rPr>
      <w:rFonts w:ascii="Times New Roman" w:eastAsia="MS Mincho" w:hAnsi="Times New Roman"/>
      <w:sz w:val="28"/>
      <w:lang w:val="en-GB"/>
    </w:rPr>
  </w:style>
  <w:style w:type="paragraph" w:customStyle="1" w:styleId="H4">
    <w:name w:val="H4"/>
    <w:basedOn w:val="a1"/>
    <w:next w:val="a1"/>
    <w:rsid w:val="0065170A"/>
    <w:pPr>
      <w:keepNext/>
      <w:spacing w:before="100" w:after="100"/>
      <w:jc w:val="left"/>
      <w:outlineLvl w:val="4"/>
    </w:pPr>
    <w:rPr>
      <w:rFonts w:eastAsia="Times New Roman" w:cs="Times New Roman"/>
      <w:b/>
      <w:snapToGrid w:val="0"/>
      <w:sz w:val="24"/>
      <w:szCs w:val="20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CD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CD45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VL">
    <w:name w:val="(VL)Обычный_текст"/>
    <w:basedOn w:val="a1"/>
    <w:rsid w:val="00E72A64"/>
    <w:pPr>
      <w:ind w:firstLine="709"/>
    </w:pPr>
    <w:rPr>
      <w:rFonts w:eastAsia="Times New Roman" w:cs="Times New Roman"/>
      <w:szCs w:val="20"/>
      <w:lang w:val="ru-RU" w:eastAsia="ru-RU"/>
    </w:rPr>
  </w:style>
  <w:style w:type="character" w:customStyle="1" w:styleId="instancename">
    <w:name w:val="instancename"/>
    <w:basedOn w:val="a2"/>
    <w:rsid w:val="00ED4E62"/>
  </w:style>
  <w:style w:type="character" w:customStyle="1" w:styleId="accesshide">
    <w:name w:val="accesshide"/>
    <w:basedOn w:val="a2"/>
    <w:rsid w:val="00ED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80;&#1085;&#1072;\Desktop\&#1059;&#1095;&#1077;&#1073;&#1072;\1%20&#1082;&#1091;&#1088;&#1089;\2%20&#1089;&#1077;&#1084;&#1077;&#1089;&#1090;&#1088;\&#1048;&#1085;&#1092;&#1086;&#1088;&#1084;&#1072;&#1090;&#1080;&#1082;&#1072;\&#1051;&#1072;&#1073;&#1072;%204%20&#1074;&#1086;&#1088;&#1076;\&#1064;&#1072;&#1073;&#1083;&#1086;&#1085;.dotm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D1491-9A5C-48A0-9C7B-7C043184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431</TotalTime>
  <Pages>24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14</cp:revision>
  <dcterms:created xsi:type="dcterms:W3CDTF">2021-09-25T08:20:00Z</dcterms:created>
  <dcterms:modified xsi:type="dcterms:W3CDTF">2021-12-04T06:24:00Z</dcterms:modified>
</cp:coreProperties>
</file>