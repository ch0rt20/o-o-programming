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70A" w:rsidRPr="0065170A" w:rsidRDefault="008911B8" w:rsidP="0065170A">
      <w:pPr>
        <w:jc w:val="center"/>
        <w:rPr>
          <w:szCs w:val="28"/>
          <w:lang w:val="ru-RU"/>
        </w:rPr>
      </w:pPr>
      <w:proofErr w:type="gramStart"/>
      <w:r>
        <w:rPr>
          <w:szCs w:val="28"/>
          <w:lang w:val="en-US"/>
        </w:rPr>
        <w:t>w</w:t>
      </w:r>
      <w:r w:rsidR="0065170A" w:rsidRPr="0065170A">
        <w:rPr>
          <w:szCs w:val="28"/>
          <w:lang w:val="ru-RU"/>
        </w:rPr>
        <w:t>Министерство</w:t>
      </w:r>
      <w:proofErr w:type="gramEnd"/>
      <w:r w:rsidR="0065170A" w:rsidRPr="0065170A">
        <w:rPr>
          <w:szCs w:val="28"/>
          <w:lang w:val="ru-RU"/>
        </w:rPr>
        <w:t xml:space="preserve"> науки и высшего образования Российской Федерации</w:t>
      </w:r>
    </w:p>
    <w:p w:rsidR="0065170A" w:rsidRPr="0065170A" w:rsidRDefault="0065170A" w:rsidP="0065170A">
      <w:pPr>
        <w:jc w:val="center"/>
        <w:rPr>
          <w:szCs w:val="28"/>
          <w:lang w:val="ru-RU"/>
        </w:rPr>
      </w:pPr>
      <w:r w:rsidRPr="0065170A">
        <w:rPr>
          <w:szCs w:val="28"/>
          <w:lang w:val="ru-RU"/>
        </w:rPr>
        <w:t xml:space="preserve">Федеральное государственное бюджетное образовательное учреждение </w:t>
      </w:r>
      <w:r w:rsidRPr="0065170A">
        <w:rPr>
          <w:szCs w:val="28"/>
          <w:lang w:val="ru-RU"/>
        </w:rPr>
        <w:br/>
        <w:t>высшего образования</w:t>
      </w:r>
    </w:p>
    <w:p w:rsidR="0065170A" w:rsidRPr="0065170A" w:rsidRDefault="0065170A" w:rsidP="0065170A">
      <w:pPr>
        <w:jc w:val="center"/>
        <w:rPr>
          <w:szCs w:val="28"/>
          <w:lang w:val="ru-RU"/>
        </w:rPr>
      </w:pPr>
    </w:p>
    <w:p w:rsidR="0065170A" w:rsidRPr="00A0434D" w:rsidRDefault="0065170A" w:rsidP="0065170A">
      <w:pPr>
        <w:jc w:val="center"/>
        <w:rPr>
          <w:b/>
          <w:caps/>
          <w:szCs w:val="28"/>
        </w:rPr>
      </w:pPr>
      <w:r w:rsidRPr="00A0434D">
        <w:rPr>
          <w:b/>
          <w:szCs w:val="28"/>
        </w:rPr>
        <w:t>И</w:t>
      </w:r>
      <w:r w:rsidRPr="00A0434D">
        <w:rPr>
          <w:b/>
          <w:caps/>
          <w:szCs w:val="28"/>
        </w:rPr>
        <w:t>ркутский национальный исследовательский технический университет</w:t>
      </w:r>
    </w:p>
    <w:p w:rsidR="0065170A" w:rsidRPr="00A0434D" w:rsidRDefault="0065170A" w:rsidP="0065170A">
      <w:pPr>
        <w:jc w:val="center"/>
        <w:rPr>
          <w:b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48"/>
      </w:tblGrid>
      <w:tr w:rsidR="0065170A" w:rsidRPr="00EA11E0" w:rsidTr="00A462C4">
        <w:trPr>
          <w:jc w:val="center"/>
        </w:trPr>
        <w:tc>
          <w:tcPr>
            <w:tcW w:w="5848" w:type="dxa"/>
          </w:tcPr>
          <w:p w:rsidR="0065170A" w:rsidRPr="0065170A" w:rsidRDefault="0065170A" w:rsidP="00A462C4">
            <w:pPr>
              <w:jc w:val="center"/>
              <w:rPr>
                <w:b/>
                <w:szCs w:val="28"/>
                <w:lang w:val="ru-RU"/>
              </w:rPr>
            </w:pPr>
            <w:r w:rsidRPr="0065170A">
              <w:rPr>
                <w:szCs w:val="28"/>
                <w:lang w:val="ru-RU"/>
              </w:rPr>
              <w:t>Институт информационных технологий и анализа данных</w:t>
            </w:r>
          </w:p>
        </w:tc>
      </w:tr>
      <w:tr w:rsidR="0065170A" w:rsidRPr="00A0434D" w:rsidTr="00A462C4">
        <w:trPr>
          <w:jc w:val="center"/>
        </w:trPr>
        <w:tc>
          <w:tcPr>
            <w:tcW w:w="5848" w:type="dxa"/>
            <w:tcBorders>
              <w:top w:val="single" w:sz="4" w:space="0" w:color="auto"/>
            </w:tcBorders>
          </w:tcPr>
          <w:p w:rsidR="0065170A" w:rsidRPr="00A0434D" w:rsidRDefault="0065170A" w:rsidP="00A462C4">
            <w:pPr>
              <w:jc w:val="center"/>
              <w:rPr>
                <w:szCs w:val="28"/>
                <w:vertAlign w:val="superscript"/>
              </w:rPr>
            </w:pPr>
            <w:proofErr w:type="spellStart"/>
            <w:r w:rsidRPr="00A0434D">
              <w:rPr>
                <w:szCs w:val="28"/>
                <w:vertAlign w:val="superscript"/>
              </w:rPr>
              <w:t>наименование</w:t>
            </w:r>
            <w:proofErr w:type="spellEnd"/>
            <w:r w:rsidRPr="00A0434D">
              <w:rPr>
                <w:szCs w:val="28"/>
                <w:vertAlign w:val="superscript"/>
              </w:rPr>
              <w:t xml:space="preserve"> </w:t>
            </w:r>
            <w:proofErr w:type="spellStart"/>
            <w:r w:rsidRPr="00A0434D">
              <w:rPr>
                <w:szCs w:val="28"/>
                <w:vertAlign w:val="superscript"/>
              </w:rPr>
              <w:t>института</w:t>
            </w:r>
            <w:proofErr w:type="spellEnd"/>
          </w:p>
        </w:tc>
      </w:tr>
    </w:tbl>
    <w:p w:rsidR="0065170A" w:rsidRPr="00A0434D" w:rsidRDefault="0065170A" w:rsidP="0065170A">
      <w:pPr>
        <w:spacing w:before="1200"/>
        <w:jc w:val="center"/>
        <w:rPr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044"/>
      </w:tblGrid>
      <w:tr w:rsidR="0065170A" w:rsidRPr="00A0434D" w:rsidTr="00A462C4">
        <w:trPr>
          <w:jc w:val="center"/>
        </w:trPr>
        <w:tc>
          <w:tcPr>
            <w:tcW w:w="8044" w:type="dxa"/>
          </w:tcPr>
          <w:p w:rsidR="005D6AAD" w:rsidRDefault="005D6AAD" w:rsidP="00A462C4">
            <w:pPr>
              <w:jc w:val="center"/>
              <w:rPr>
                <w:b/>
                <w:sz w:val="36"/>
                <w:szCs w:val="36"/>
                <w:lang w:val="ru-RU"/>
              </w:rPr>
            </w:pPr>
          </w:p>
          <w:p w:rsidR="005D6AAD" w:rsidRDefault="005D6AAD" w:rsidP="00A462C4">
            <w:pPr>
              <w:jc w:val="center"/>
              <w:rPr>
                <w:b/>
                <w:sz w:val="36"/>
                <w:szCs w:val="36"/>
                <w:lang w:val="ru-RU"/>
              </w:rPr>
            </w:pPr>
          </w:p>
          <w:p w:rsidR="005D6AAD" w:rsidRDefault="005D6AAD" w:rsidP="00A462C4">
            <w:pPr>
              <w:jc w:val="center"/>
              <w:rPr>
                <w:b/>
                <w:sz w:val="36"/>
                <w:szCs w:val="36"/>
                <w:lang w:val="ru-RU"/>
              </w:rPr>
            </w:pPr>
          </w:p>
          <w:p w:rsidR="0065170A" w:rsidRPr="00A0434D" w:rsidRDefault="0065170A" w:rsidP="00A462C4">
            <w:pPr>
              <w:jc w:val="center"/>
              <w:rPr>
                <w:b/>
                <w:szCs w:val="28"/>
              </w:rPr>
            </w:pPr>
            <w:proofErr w:type="spellStart"/>
            <w:r w:rsidRPr="00A0434D">
              <w:rPr>
                <w:b/>
                <w:sz w:val="36"/>
                <w:szCs w:val="36"/>
              </w:rPr>
              <w:t>Отчет</w:t>
            </w:r>
            <w:proofErr w:type="spellEnd"/>
          </w:p>
        </w:tc>
      </w:tr>
      <w:tr w:rsidR="0065170A" w:rsidRPr="00EA11E0" w:rsidTr="00A462C4">
        <w:trPr>
          <w:trHeight w:val="621"/>
          <w:jc w:val="center"/>
        </w:trPr>
        <w:tc>
          <w:tcPr>
            <w:tcW w:w="8044" w:type="dxa"/>
            <w:tcBorders>
              <w:bottom w:val="single" w:sz="4" w:space="0" w:color="auto"/>
            </w:tcBorders>
            <w:vAlign w:val="bottom"/>
          </w:tcPr>
          <w:p w:rsidR="0065170A" w:rsidRPr="0065170A" w:rsidRDefault="0065170A" w:rsidP="00A462C4">
            <w:pPr>
              <w:jc w:val="center"/>
              <w:rPr>
                <w:szCs w:val="28"/>
                <w:lang w:val="ru-RU"/>
              </w:rPr>
            </w:pPr>
            <w:r w:rsidRPr="0065170A">
              <w:rPr>
                <w:szCs w:val="28"/>
                <w:lang w:val="ru-RU"/>
              </w:rPr>
              <w:t>по лабораторной работе №</w:t>
            </w:r>
            <w:r w:rsidR="00EA11E0">
              <w:rPr>
                <w:szCs w:val="28"/>
                <w:u w:val="single"/>
                <w:lang w:val="ru-RU"/>
              </w:rPr>
              <w:t>5</w:t>
            </w:r>
            <w:r w:rsidRPr="0065170A">
              <w:rPr>
                <w:szCs w:val="28"/>
                <w:u w:val="single"/>
                <w:lang w:val="ru-RU"/>
              </w:rPr>
              <w:br/>
            </w:r>
            <w:r w:rsidRPr="0065170A">
              <w:rPr>
                <w:szCs w:val="28"/>
                <w:lang w:val="ru-RU"/>
              </w:rPr>
              <w:t xml:space="preserve">по дисциплине </w:t>
            </w:r>
            <w:r w:rsidRPr="005D6AAD">
              <w:rPr>
                <w:szCs w:val="28"/>
                <w:lang w:val="ru-RU"/>
              </w:rPr>
              <w:t>«</w:t>
            </w:r>
            <w:r w:rsidR="005D6AAD" w:rsidRPr="005D6AAD">
              <w:rPr>
                <w:rFonts w:cs="Times New Roman"/>
                <w:szCs w:val="28"/>
                <w:lang w:val="ru-RU"/>
              </w:rPr>
              <w:t>Объектно-ориентированное программирование</w:t>
            </w:r>
            <w:r w:rsidRPr="005D6AAD">
              <w:rPr>
                <w:szCs w:val="28"/>
                <w:lang w:val="ru-RU"/>
              </w:rPr>
              <w:t>»</w:t>
            </w:r>
          </w:p>
          <w:p w:rsidR="0065170A" w:rsidRPr="00EA11E0" w:rsidRDefault="0065170A" w:rsidP="00EA11E0">
            <w:pPr>
              <w:pStyle w:val="3"/>
              <w:shd w:val="clear" w:color="auto" w:fill="FFFFFF"/>
              <w:spacing w:before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212529"/>
                <w:sz w:val="27"/>
                <w:lang w:val="ru-RU"/>
              </w:rPr>
            </w:pPr>
            <w:r w:rsidRPr="00EA11E0">
              <w:rPr>
                <w:color w:val="auto"/>
                <w:szCs w:val="28"/>
                <w:lang w:val="ru-RU"/>
              </w:rPr>
              <w:t>«</w:t>
            </w:r>
            <w:r w:rsidR="00EA11E0" w:rsidRPr="00EA11E0">
              <w:rPr>
                <w:rFonts w:ascii="Times New Roman" w:hAnsi="Times New Roman" w:cs="Times New Roman"/>
                <w:b w:val="0"/>
                <w:bCs w:val="0"/>
                <w:color w:val="auto"/>
                <w:lang w:val="ru-RU"/>
              </w:rPr>
              <w:t>Разработка приложения с оконным графическим пользовательским интерфейсом</w:t>
            </w:r>
            <w:r w:rsidRPr="00EA11E0">
              <w:rPr>
                <w:color w:val="auto"/>
                <w:szCs w:val="28"/>
                <w:lang w:val="ru-RU"/>
              </w:rPr>
              <w:t>»</w:t>
            </w:r>
          </w:p>
        </w:tc>
      </w:tr>
      <w:tr w:rsidR="0065170A" w:rsidRPr="00A0434D" w:rsidTr="00A462C4">
        <w:trPr>
          <w:jc w:val="center"/>
        </w:trPr>
        <w:tc>
          <w:tcPr>
            <w:tcW w:w="8044" w:type="dxa"/>
            <w:tcBorders>
              <w:top w:val="single" w:sz="4" w:space="0" w:color="auto"/>
            </w:tcBorders>
          </w:tcPr>
          <w:p w:rsidR="0065170A" w:rsidRDefault="0065170A" w:rsidP="00A462C4">
            <w:pPr>
              <w:jc w:val="center"/>
              <w:rPr>
                <w:sz w:val="32"/>
                <w:szCs w:val="32"/>
                <w:vertAlign w:val="superscript"/>
              </w:rPr>
            </w:pPr>
            <w:proofErr w:type="spellStart"/>
            <w:r w:rsidRPr="00A0434D">
              <w:rPr>
                <w:sz w:val="32"/>
                <w:szCs w:val="32"/>
                <w:vertAlign w:val="superscript"/>
              </w:rPr>
              <w:t>наименование</w:t>
            </w:r>
            <w:proofErr w:type="spellEnd"/>
            <w:r w:rsidRPr="00A0434D">
              <w:rPr>
                <w:sz w:val="32"/>
                <w:szCs w:val="32"/>
                <w:vertAlign w:val="superscript"/>
              </w:rPr>
              <w:t xml:space="preserve"> </w:t>
            </w:r>
            <w:proofErr w:type="spellStart"/>
            <w:r w:rsidRPr="00A0434D">
              <w:rPr>
                <w:sz w:val="32"/>
                <w:szCs w:val="32"/>
                <w:vertAlign w:val="superscript"/>
              </w:rPr>
              <w:t>темы</w:t>
            </w:r>
            <w:proofErr w:type="spellEnd"/>
          </w:p>
          <w:p w:rsidR="0065170A" w:rsidRPr="005D6AAD" w:rsidRDefault="0065170A" w:rsidP="005D58DE">
            <w:pPr>
              <w:jc w:val="center"/>
              <w:rPr>
                <w:sz w:val="32"/>
                <w:szCs w:val="32"/>
                <w:vertAlign w:val="superscript"/>
                <w:lang w:val="ru-RU"/>
              </w:rPr>
            </w:pPr>
            <w:proofErr w:type="spellStart"/>
            <w:r w:rsidRPr="00A0434D">
              <w:rPr>
                <w:szCs w:val="28"/>
              </w:rPr>
              <w:t>Вариант</w:t>
            </w:r>
            <w:proofErr w:type="spellEnd"/>
            <w:r w:rsidRPr="00A0434D">
              <w:rPr>
                <w:szCs w:val="28"/>
              </w:rPr>
              <w:t xml:space="preserve"> №</w:t>
            </w:r>
            <w:r w:rsidR="005D58DE">
              <w:rPr>
                <w:szCs w:val="28"/>
                <w:lang w:val="ru-RU"/>
              </w:rPr>
              <w:t>18</w:t>
            </w:r>
          </w:p>
        </w:tc>
      </w:tr>
    </w:tbl>
    <w:p w:rsidR="0065170A" w:rsidRPr="009E3C6F" w:rsidRDefault="0065170A" w:rsidP="00374495">
      <w:pPr>
        <w:spacing w:before="1080"/>
        <w:rPr>
          <w:szCs w:val="28"/>
          <w:lang w:val="en-US"/>
        </w:rPr>
      </w:pPr>
    </w:p>
    <w:tbl>
      <w:tblPr>
        <w:tblW w:w="9556" w:type="dxa"/>
        <w:jc w:val="center"/>
        <w:tblLook w:val="00A0" w:firstRow="1" w:lastRow="0" w:firstColumn="1" w:lastColumn="0" w:noHBand="0" w:noVBand="0"/>
      </w:tblPr>
      <w:tblGrid>
        <w:gridCol w:w="2552"/>
        <w:gridCol w:w="250"/>
        <w:gridCol w:w="1838"/>
        <w:gridCol w:w="236"/>
        <w:gridCol w:w="2126"/>
        <w:gridCol w:w="266"/>
        <w:gridCol w:w="2288"/>
      </w:tblGrid>
      <w:tr w:rsidR="0065170A" w:rsidRPr="00A0434D" w:rsidTr="00A462C4">
        <w:trPr>
          <w:jc w:val="center"/>
        </w:trPr>
        <w:tc>
          <w:tcPr>
            <w:tcW w:w="2552" w:type="dxa"/>
            <w:vAlign w:val="bottom"/>
          </w:tcPr>
          <w:p w:rsidR="0065170A" w:rsidRPr="00A0434D" w:rsidRDefault="0065170A" w:rsidP="00A462C4">
            <w:pPr>
              <w:jc w:val="center"/>
              <w:rPr>
                <w:szCs w:val="28"/>
              </w:rPr>
            </w:pPr>
            <w:proofErr w:type="spellStart"/>
            <w:r w:rsidRPr="00A0434D">
              <w:rPr>
                <w:szCs w:val="28"/>
              </w:rPr>
              <w:t>Выполнил</w:t>
            </w:r>
            <w:proofErr w:type="spellEnd"/>
            <w:r w:rsidRPr="00A0434D">
              <w:rPr>
                <w:szCs w:val="28"/>
              </w:rPr>
              <w:t xml:space="preserve"> </w:t>
            </w:r>
            <w:proofErr w:type="spellStart"/>
            <w:r w:rsidRPr="00A0434D">
              <w:rPr>
                <w:szCs w:val="28"/>
              </w:rPr>
              <w:t>студент</w:t>
            </w:r>
            <w:proofErr w:type="spellEnd"/>
            <w:r w:rsidRPr="00A0434D">
              <w:rPr>
                <w:szCs w:val="28"/>
              </w:rPr>
              <w:t xml:space="preserve"> </w:t>
            </w:r>
          </w:p>
        </w:tc>
        <w:tc>
          <w:tcPr>
            <w:tcW w:w="250" w:type="dxa"/>
            <w:vAlign w:val="center"/>
          </w:tcPr>
          <w:p w:rsidR="0065170A" w:rsidRPr="00A0434D" w:rsidRDefault="0065170A" w:rsidP="00A462C4">
            <w:pPr>
              <w:jc w:val="center"/>
              <w:rPr>
                <w:szCs w:val="28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:rsidR="0065170A" w:rsidRPr="004A0FD3" w:rsidRDefault="00E72A64" w:rsidP="00A462C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ru-RU"/>
              </w:rPr>
              <w:t>АСУ</w:t>
            </w:r>
            <w:r w:rsidR="004804AD">
              <w:rPr>
                <w:szCs w:val="28"/>
              </w:rPr>
              <w:t>б-20-1</w:t>
            </w:r>
          </w:p>
        </w:tc>
        <w:tc>
          <w:tcPr>
            <w:tcW w:w="236" w:type="dxa"/>
            <w:vAlign w:val="bottom"/>
          </w:tcPr>
          <w:p w:rsidR="0065170A" w:rsidRPr="00A0434D" w:rsidRDefault="0065170A" w:rsidP="00A462C4">
            <w:pPr>
              <w:jc w:val="center"/>
              <w:rPr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:rsidR="0065170A" w:rsidRPr="00A0434D" w:rsidRDefault="0065170A" w:rsidP="00A462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6" w:type="dxa"/>
            <w:vAlign w:val="bottom"/>
          </w:tcPr>
          <w:p w:rsidR="0065170A" w:rsidRPr="00A0434D" w:rsidRDefault="0065170A" w:rsidP="00A462C4">
            <w:pPr>
              <w:jc w:val="center"/>
              <w:rPr>
                <w:szCs w:val="28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:rsidR="0065170A" w:rsidRPr="00E72A64" w:rsidRDefault="005D58DE" w:rsidP="00A462C4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В.М. Устюжанин</w:t>
            </w:r>
          </w:p>
        </w:tc>
      </w:tr>
      <w:tr w:rsidR="0065170A" w:rsidRPr="00A0434D" w:rsidTr="00A462C4">
        <w:trPr>
          <w:jc w:val="center"/>
        </w:trPr>
        <w:tc>
          <w:tcPr>
            <w:tcW w:w="2552" w:type="dxa"/>
          </w:tcPr>
          <w:p w:rsidR="0065170A" w:rsidRPr="00A0434D" w:rsidRDefault="0065170A" w:rsidP="00A462C4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50" w:type="dxa"/>
            <w:vAlign w:val="center"/>
          </w:tcPr>
          <w:p w:rsidR="0065170A" w:rsidRPr="00A0434D" w:rsidRDefault="0065170A" w:rsidP="00A462C4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:rsidR="0065170A" w:rsidRPr="00A0434D" w:rsidRDefault="0065170A" w:rsidP="00A462C4">
            <w:pPr>
              <w:jc w:val="center"/>
              <w:rPr>
                <w:szCs w:val="28"/>
                <w:vertAlign w:val="superscript"/>
              </w:rPr>
            </w:pPr>
            <w:proofErr w:type="spellStart"/>
            <w:r w:rsidRPr="00A0434D">
              <w:rPr>
                <w:szCs w:val="28"/>
                <w:vertAlign w:val="superscript"/>
              </w:rPr>
              <w:t>шифр</w:t>
            </w:r>
            <w:proofErr w:type="spellEnd"/>
          </w:p>
        </w:tc>
        <w:tc>
          <w:tcPr>
            <w:tcW w:w="236" w:type="dxa"/>
          </w:tcPr>
          <w:p w:rsidR="0065170A" w:rsidRPr="00A0434D" w:rsidRDefault="0065170A" w:rsidP="00A462C4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65170A" w:rsidRPr="00A0434D" w:rsidRDefault="0065170A" w:rsidP="00A462C4">
            <w:pPr>
              <w:jc w:val="center"/>
              <w:rPr>
                <w:szCs w:val="28"/>
                <w:vertAlign w:val="superscript"/>
              </w:rPr>
            </w:pPr>
            <w:proofErr w:type="spellStart"/>
            <w:r w:rsidRPr="00A0434D">
              <w:rPr>
                <w:szCs w:val="28"/>
                <w:vertAlign w:val="superscript"/>
              </w:rPr>
              <w:t>подпись</w:t>
            </w:r>
            <w:proofErr w:type="spellEnd"/>
          </w:p>
        </w:tc>
        <w:tc>
          <w:tcPr>
            <w:tcW w:w="266" w:type="dxa"/>
          </w:tcPr>
          <w:p w:rsidR="0065170A" w:rsidRPr="00A0434D" w:rsidRDefault="0065170A" w:rsidP="00A462C4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5170A" w:rsidRPr="004A0FD3" w:rsidRDefault="0065170A" w:rsidP="00A462C4">
            <w:pPr>
              <w:jc w:val="center"/>
              <w:rPr>
                <w:szCs w:val="28"/>
                <w:vertAlign w:val="superscript"/>
              </w:rPr>
            </w:pPr>
            <w:r w:rsidRPr="004A0FD3">
              <w:rPr>
                <w:sz w:val="32"/>
                <w:szCs w:val="32"/>
                <w:vertAlign w:val="superscript"/>
              </w:rPr>
              <w:t xml:space="preserve">И.О. </w:t>
            </w:r>
            <w:proofErr w:type="spellStart"/>
            <w:r w:rsidRPr="004A0FD3">
              <w:rPr>
                <w:sz w:val="32"/>
                <w:szCs w:val="32"/>
                <w:vertAlign w:val="superscript"/>
              </w:rPr>
              <w:t>Фамилия</w:t>
            </w:r>
            <w:proofErr w:type="spellEnd"/>
          </w:p>
        </w:tc>
      </w:tr>
      <w:tr w:rsidR="0065170A" w:rsidRPr="00A0434D" w:rsidTr="00A462C4">
        <w:trPr>
          <w:jc w:val="center"/>
        </w:trPr>
        <w:tc>
          <w:tcPr>
            <w:tcW w:w="2552" w:type="dxa"/>
            <w:vAlign w:val="bottom"/>
          </w:tcPr>
          <w:p w:rsidR="0065170A" w:rsidRPr="00A0434D" w:rsidRDefault="0065170A" w:rsidP="00A462C4">
            <w:pPr>
              <w:rPr>
                <w:szCs w:val="28"/>
              </w:rPr>
            </w:pPr>
            <w:proofErr w:type="spellStart"/>
            <w:r w:rsidRPr="00A0434D">
              <w:rPr>
                <w:szCs w:val="28"/>
              </w:rPr>
              <w:t>Проверил</w:t>
            </w:r>
            <w:proofErr w:type="spellEnd"/>
          </w:p>
        </w:tc>
        <w:tc>
          <w:tcPr>
            <w:tcW w:w="250" w:type="dxa"/>
            <w:vAlign w:val="center"/>
          </w:tcPr>
          <w:p w:rsidR="0065170A" w:rsidRPr="00A0434D" w:rsidRDefault="0065170A" w:rsidP="00A462C4">
            <w:pPr>
              <w:jc w:val="center"/>
              <w:rPr>
                <w:szCs w:val="28"/>
              </w:rPr>
            </w:pPr>
          </w:p>
        </w:tc>
        <w:tc>
          <w:tcPr>
            <w:tcW w:w="1838" w:type="dxa"/>
            <w:vAlign w:val="bottom"/>
          </w:tcPr>
          <w:p w:rsidR="0065170A" w:rsidRPr="00A0434D" w:rsidRDefault="0065170A" w:rsidP="00A462C4">
            <w:pPr>
              <w:jc w:val="center"/>
              <w:rPr>
                <w:szCs w:val="28"/>
              </w:rPr>
            </w:pPr>
          </w:p>
        </w:tc>
        <w:tc>
          <w:tcPr>
            <w:tcW w:w="236" w:type="dxa"/>
            <w:vAlign w:val="bottom"/>
          </w:tcPr>
          <w:p w:rsidR="0065170A" w:rsidRPr="00A0434D" w:rsidRDefault="0065170A" w:rsidP="00A462C4">
            <w:pPr>
              <w:jc w:val="center"/>
              <w:rPr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:rsidR="0065170A" w:rsidRPr="00A0434D" w:rsidRDefault="0065170A" w:rsidP="00A462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6" w:type="dxa"/>
            <w:vAlign w:val="bottom"/>
          </w:tcPr>
          <w:p w:rsidR="0065170A" w:rsidRPr="00A0434D" w:rsidRDefault="0065170A" w:rsidP="00A462C4">
            <w:pPr>
              <w:jc w:val="center"/>
              <w:rPr>
                <w:szCs w:val="28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:rsidR="0065170A" w:rsidRPr="005D6AAD" w:rsidRDefault="004804AD" w:rsidP="005D6AAD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Е.Н. Бакшеева</w:t>
            </w:r>
          </w:p>
        </w:tc>
      </w:tr>
      <w:tr w:rsidR="0065170A" w:rsidRPr="00A0434D" w:rsidTr="00A462C4">
        <w:trPr>
          <w:trHeight w:val="458"/>
          <w:jc w:val="center"/>
        </w:trPr>
        <w:tc>
          <w:tcPr>
            <w:tcW w:w="2552" w:type="dxa"/>
          </w:tcPr>
          <w:p w:rsidR="0065170A" w:rsidRPr="00A0434D" w:rsidRDefault="0065170A" w:rsidP="00A462C4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50" w:type="dxa"/>
            <w:vAlign w:val="center"/>
          </w:tcPr>
          <w:p w:rsidR="0065170A" w:rsidRPr="00A0434D" w:rsidRDefault="0065170A" w:rsidP="00A462C4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838" w:type="dxa"/>
          </w:tcPr>
          <w:p w:rsidR="0065170A" w:rsidRPr="00A0434D" w:rsidRDefault="0065170A" w:rsidP="00A462C4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36" w:type="dxa"/>
          </w:tcPr>
          <w:p w:rsidR="0065170A" w:rsidRPr="00A0434D" w:rsidRDefault="0065170A" w:rsidP="00A462C4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65170A" w:rsidRPr="00A0434D" w:rsidRDefault="0065170A" w:rsidP="00A462C4">
            <w:pPr>
              <w:jc w:val="center"/>
              <w:rPr>
                <w:szCs w:val="28"/>
                <w:vertAlign w:val="superscript"/>
              </w:rPr>
            </w:pPr>
            <w:proofErr w:type="spellStart"/>
            <w:r w:rsidRPr="00A0434D">
              <w:rPr>
                <w:szCs w:val="28"/>
                <w:vertAlign w:val="superscript"/>
              </w:rPr>
              <w:t>подпись</w:t>
            </w:r>
            <w:proofErr w:type="spellEnd"/>
          </w:p>
        </w:tc>
        <w:tc>
          <w:tcPr>
            <w:tcW w:w="266" w:type="dxa"/>
          </w:tcPr>
          <w:p w:rsidR="0065170A" w:rsidRPr="00A0434D" w:rsidRDefault="0065170A" w:rsidP="00A462C4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5170A" w:rsidRPr="00A0434D" w:rsidRDefault="0065170A" w:rsidP="00A462C4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 w:val="32"/>
                <w:szCs w:val="32"/>
                <w:vertAlign w:val="superscript"/>
              </w:rPr>
              <w:t xml:space="preserve">И.О. </w:t>
            </w:r>
            <w:proofErr w:type="spellStart"/>
            <w:r w:rsidRPr="00A0434D">
              <w:rPr>
                <w:sz w:val="32"/>
                <w:szCs w:val="32"/>
                <w:vertAlign w:val="superscript"/>
              </w:rPr>
              <w:t>Фамилия</w:t>
            </w:r>
            <w:proofErr w:type="spellEnd"/>
          </w:p>
        </w:tc>
      </w:tr>
      <w:tr w:rsidR="0065170A" w:rsidRPr="00A0434D" w:rsidTr="00A462C4">
        <w:trPr>
          <w:jc w:val="center"/>
        </w:trPr>
        <w:tc>
          <w:tcPr>
            <w:tcW w:w="4876" w:type="dxa"/>
            <w:gridSpan w:val="4"/>
            <w:vAlign w:val="bottom"/>
          </w:tcPr>
          <w:p w:rsidR="0065170A" w:rsidRPr="00A0434D" w:rsidRDefault="0065170A" w:rsidP="00A462C4">
            <w:pPr>
              <w:rPr>
                <w:szCs w:val="28"/>
              </w:rPr>
            </w:pPr>
            <w:proofErr w:type="spellStart"/>
            <w:r w:rsidRPr="00A0434D">
              <w:rPr>
                <w:szCs w:val="28"/>
              </w:rPr>
              <w:t>Работа</w:t>
            </w:r>
            <w:proofErr w:type="spellEnd"/>
            <w:r w:rsidRPr="00A0434D">
              <w:rPr>
                <w:szCs w:val="28"/>
              </w:rPr>
              <w:t xml:space="preserve"> </w:t>
            </w:r>
            <w:proofErr w:type="spellStart"/>
            <w:r w:rsidRPr="00A0434D">
              <w:rPr>
                <w:szCs w:val="28"/>
              </w:rPr>
              <w:t>защищена</w:t>
            </w:r>
            <w:proofErr w:type="spellEnd"/>
            <w:r w:rsidRPr="00A0434D">
              <w:rPr>
                <w:szCs w:val="28"/>
              </w:rPr>
              <w:t xml:space="preserve"> с </w:t>
            </w:r>
            <w:proofErr w:type="spellStart"/>
            <w:r w:rsidRPr="00A0434D">
              <w:rPr>
                <w:szCs w:val="28"/>
              </w:rPr>
              <w:t>оценкой</w:t>
            </w:r>
            <w:proofErr w:type="spellEnd"/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:rsidR="0065170A" w:rsidRPr="00A0434D" w:rsidRDefault="0065170A" w:rsidP="00A462C4">
            <w:pPr>
              <w:tabs>
                <w:tab w:val="left" w:pos="157"/>
              </w:tabs>
              <w:rPr>
                <w:szCs w:val="28"/>
              </w:rPr>
            </w:pPr>
          </w:p>
        </w:tc>
      </w:tr>
    </w:tbl>
    <w:p w:rsidR="009E07A1" w:rsidRPr="009E07A1" w:rsidRDefault="0065170A" w:rsidP="00374495">
      <w:pPr>
        <w:spacing w:before="1560"/>
        <w:jc w:val="center"/>
        <w:rPr>
          <w:szCs w:val="28"/>
        </w:rPr>
      </w:pPr>
      <w:proofErr w:type="spellStart"/>
      <w:r w:rsidRPr="00A0434D">
        <w:rPr>
          <w:szCs w:val="28"/>
        </w:rPr>
        <w:t>Иркутск</w:t>
      </w:r>
      <w:proofErr w:type="spellEnd"/>
      <w:r w:rsidRPr="00A0434D">
        <w:rPr>
          <w:szCs w:val="28"/>
        </w:rPr>
        <w:t xml:space="preserve"> 20</w:t>
      </w:r>
      <w:r w:rsidR="00ED5A8F">
        <w:rPr>
          <w:szCs w:val="28"/>
        </w:rPr>
        <w:t>21</w:t>
      </w:r>
      <w:r w:rsidRPr="00A0434D">
        <w:rPr>
          <w:szCs w:val="28"/>
        </w:rPr>
        <w:t>г.</w:t>
      </w:r>
      <w:r w:rsidR="00D56C2D">
        <w:br w:type="page"/>
      </w:r>
      <w:bookmarkStart w:id="0" w:name="_Toc50477969"/>
    </w:p>
    <w:p w:rsidR="005F4DAE" w:rsidRPr="0088170B" w:rsidRDefault="00D56C2D" w:rsidP="009E07A1">
      <w:pPr>
        <w:ind w:firstLine="709"/>
        <w:jc w:val="left"/>
        <w:rPr>
          <w:b/>
          <w:szCs w:val="28"/>
          <w:lang w:val="ru-RU"/>
        </w:rPr>
      </w:pPr>
      <w:r w:rsidRPr="009E07A1">
        <w:rPr>
          <w:rFonts w:eastAsiaTheme="minorHAnsi" w:cs="Times New Roman"/>
          <w:b/>
          <w:lang w:val="ru-RU"/>
        </w:rPr>
        <w:lastRenderedPageBreak/>
        <w:t xml:space="preserve">1 </w:t>
      </w:r>
      <w:r w:rsidRPr="009E07A1">
        <w:rPr>
          <w:rFonts w:eastAsiaTheme="minorHAnsi"/>
          <w:b/>
          <w:lang w:val="ru-RU"/>
        </w:rPr>
        <w:t>Постановка задачи</w:t>
      </w:r>
      <w:bookmarkEnd w:id="0"/>
    </w:p>
    <w:p w:rsidR="00EA11E0" w:rsidRDefault="00EA11E0" w:rsidP="00374495">
      <w:pPr>
        <w:spacing w:before="120" w:after="200" w:line="276" w:lineRule="auto"/>
        <w:ind w:firstLine="709"/>
        <w:jc w:val="left"/>
        <w:rPr>
          <w:b/>
          <w:lang w:val="ru-RU"/>
        </w:rPr>
      </w:pPr>
      <w:r w:rsidRPr="00EA11E0">
        <w:rPr>
          <w:rFonts w:cs="Times New Roman"/>
          <w:color w:val="212529"/>
          <w:shd w:val="clear" w:color="auto" w:fill="FFFFFF"/>
          <w:lang w:val="ru-RU"/>
        </w:rPr>
        <w:t xml:space="preserve">Для выполнения задания необходимо разработать графический пользовательский интерфейс средствами </w:t>
      </w:r>
      <w:r w:rsidRPr="00EA11E0">
        <w:rPr>
          <w:rFonts w:cs="Times New Roman"/>
          <w:color w:val="212529"/>
          <w:shd w:val="clear" w:color="auto" w:fill="FFFFFF"/>
        </w:rPr>
        <w:t>java</w:t>
      </w:r>
      <w:r>
        <w:rPr>
          <w:rFonts w:cs="Times New Roman"/>
          <w:color w:val="212529"/>
          <w:shd w:val="clear" w:color="auto" w:fill="FFFFFF"/>
          <w:lang w:val="ru-RU"/>
        </w:rPr>
        <w:t xml:space="preserve"> для работы с классами, </w:t>
      </w:r>
      <w:r w:rsidRPr="00EA11E0">
        <w:rPr>
          <w:rFonts w:cs="Times New Roman"/>
          <w:color w:val="212529"/>
          <w:shd w:val="clear" w:color="auto" w:fill="FFFFFF"/>
          <w:lang w:val="ru-RU"/>
        </w:rPr>
        <w:t>реализованными при выполнении либо 3-ей, либо 4-ой лабораторной работы.</w:t>
      </w:r>
      <w:r w:rsidRPr="00EA11E0">
        <w:rPr>
          <w:rFonts w:cs="Times New Roman"/>
          <w:color w:val="212529"/>
          <w:sz w:val="15"/>
          <w:szCs w:val="15"/>
          <w:lang w:val="ru-RU"/>
        </w:rPr>
        <w:br/>
      </w:r>
      <w:r w:rsidRPr="00EA11E0">
        <w:rPr>
          <w:rFonts w:cs="Times New Roman"/>
          <w:color w:val="212529"/>
          <w:shd w:val="clear" w:color="auto" w:fill="FFFFFF"/>
          <w:lang w:val="ru-RU"/>
        </w:rPr>
        <w:t>Графический пользовательский интерфейс должен предоставлять возможности работы со всеми возможными функциями программы. Состав используемых компонентов определяется самостоятельно, но для них должны быть предусмотрены соответствующие планировщики раскладки компонентов в основных контейнерах.</w:t>
      </w:r>
    </w:p>
    <w:p w:rsidR="00374495" w:rsidRPr="00374495" w:rsidRDefault="00374495" w:rsidP="00374495">
      <w:pPr>
        <w:spacing w:before="120" w:after="200" w:line="276" w:lineRule="auto"/>
        <w:ind w:firstLine="709"/>
        <w:jc w:val="left"/>
        <w:rPr>
          <w:b/>
          <w:lang w:val="ru-RU"/>
        </w:rPr>
      </w:pPr>
      <w:r w:rsidRPr="00374495">
        <w:rPr>
          <w:b/>
          <w:lang w:val="ru-RU"/>
        </w:rPr>
        <w:t>Задание:</w:t>
      </w:r>
    </w:p>
    <w:p w:rsidR="00374495" w:rsidRDefault="00374495" w:rsidP="00374495">
      <w:pPr>
        <w:spacing w:after="200" w:line="276" w:lineRule="auto"/>
        <w:ind w:firstLine="709"/>
        <w:rPr>
          <w:lang w:val="ru-RU"/>
        </w:rPr>
      </w:pPr>
      <w:r>
        <w:rPr>
          <w:lang w:val="ru-RU"/>
        </w:rPr>
        <w:t>Реализовать работу службы по кормлению животных в зоопарке. В процессе работы необходимо, чтобы животные получали еду, на которую должны отреагировать в зависимости от своего типа питания (травоядное, плотоядное, всеядное). Реализовать систему сытости, для предотвращения бесконечной кормежки одного и того же животного</w:t>
      </w:r>
      <w:r w:rsidR="00EA11E0">
        <w:rPr>
          <w:lang w:val="ru-RU"/>
        </w:rPr>
        <w:t>.</w:t>
      </w:r>
    </w:p>
    <w:p w:rsidR="00374495" w:rsidRDefault="00374495">
      <w:pPr>
        <w:spacing w:after="200" w:line="276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5D017A" w:rsidRPr="002D51B7" w:rsidRDefault="005D017A" w:rsidP="00374495">
      <w:pPr>
        <w:spacing w:after="200" w:line="276" w:lineRule="auto"/>
        <w:ind w:firstLine="709"/>
        <w:jc w:val="left"/>
        <w:rPr>
          <w:szCs w:val="28"/>
          <w:lang w:val="ru-RU"/>
        </w:rPr>
      </w:pPr>
    </w:p>
    <w:p w:rsidR="00EA11E0" w:rsidRDefault="0062731B" w:rsidP="00EA11E0">
      <w:pPr>
        <w:shd w:val="clear" w:color="auto" w:fill="FFFFFF"/>
        <w:spacing w:before="100" w:beforeAutospacing="1" w:after="100" w:afterAutospacing="1"/>
        <w:ind w:left="720"/>
        <w:jc w:val="left"/>
        <w:rPr>
          <w:rFonts w:eastAsia="Times New Roman" w:cs="Times New Roman"/>
          <w:b/>
          <w:color w:val="212529"/>
          <w:szCs w:val="28"/>
          <w:lang w:val="ru-RU" w:eastAsia="ru-RU"/>
        </w:rPr>
      </w:pPr>
      <w:bookmarkStart w:id="1" w:name="_Toc50477971"/>
      <w:r w:rsidRPr="0062731B">
        <w:rPr>
          <w:rFonts w:eastAsiaTheme="minorHAnsi" w:cs="Times New Roman"/>
          <w:b/>
          <w:lang w:val="ru-RU"/>
        </w:rPr>
        <w:t xml:space="preserve">2 </w:t>
      </w:r>
      <w:r w:rsidR="00EA11E0" w:rsidRPr="00EA11E0">
        <w:rPr>
          <w:rFonts w:eastAsia="Times New Roman" w:cs="Times New Roman"/>
          <w:b/>
          <w:color w:val="212529"/>
          <w:szCs w:val="28"/>
          <w:lang w:val="ru-RU" w:eastAsia="ru-RU"/>
        </w:rPr>
        <w:t>Проектирование графического интерфейса пользователя.</w:t>
      </w:r>
    </w:p>
    <w:p w:rsidR="00EA11E0" w:rsidRDefault="00EA11E0" w:rsidP="00EA11E0">
      <w:pPr>
        <w:pStyle w:val="a5"/>
        <w:numPr>
          <w:ilvl w:val="0"/>
          <w:numId w:val="27"/>
        </w:numPr>
        <w:shd w:val="clear" w:color="auto" w:fill="FFFFFF"/>
        <w:ind w:left="0" w:firstLine="567"/>
        <w:jc w:val="left"/>
        <w:rPr>
          <w:rFonts w:eastAsia="Times New Roman" w:cs="Times New Roman"/>
          <w:color w:val="212529"/>
          <w:szCs w:val="28"/>
          <w:lang w:val="ru-RU" w:eastAsia="ru-RU"/>
        </w:rPr>
      </w:pPr>
      <w:r>
        <w:rPr>
          <w:rFonts w:eastAsia="Times New Roman" w:cs="Times New Roman"/>
          <w:color w:val="212529"/>
          <w:szCs w:val="28"/>
          <w:lang w:val="ru-RU" w:eastAsia="ru-RU"/>
        </w:rPr>
        <w:t>Главная вкладка программы</w:t>
      </w:r>
    </w:p>
    <w:p w:rsidR="00EA11E0" w:rsidRDefault="00EA11E0" w:rsidP="00EA11E0">
      <w:pPr>
        <w:shd w:val="clear" w:color="auto" w:fill="FFFFFF"/>
        <w:ind w:firstLine="567"/>
        <w:jc w:val="left"/>
        <w:rPr>
          <w:rFonts w:eastAsia="Times New Roman" w:cs="Times New Roman"/>
          <w:color w:val="212529"/>
          <w:szCs w:val="28"/>
          <w:lang w:val="ru-RU" w:eastAsia="ru-RU"/>
        </w:rPr>
      </w:pPr>
      <w:r>
        <w:rPr>
          <w:rFonts w:eastAsia="Times New Roman" w:cs="Times New Roman"/>
          <w:color w:val="212529"/>
          <w:szCs w:val="28"/>
          <w:lang w:val="ru-RU" w:eastAsia="ru-RU"/>
        </w:rPr>
        <w:t>На главной вкладке находится описание задания и принципа работы с программой.</w:t>
      </w:r>
    </w:p>
    <w:p w:rsidR="00EA11E0" w:rsidRDefault="00EA11E0" w:rsidP="00EA11E0">
      <w:pPr>
        <w:shd w:val="clear" w:color="auto" w:fill="FFFFFF"/>
        <w:ind w:firstLine="567"/>
        <w:jc w:val="center"/>
        <w:rPr>
          <w:noProof/>
          <w:lang w:val="ru-RU" w:eastAsia="ru-RU"/>
        </w:rPr>
      </w:pPr>
      <w:r w:rsidRPr="00EA11E0">
        <w:rPr>
          <w:noProof/>
          <w:lang w:val="ru-RU" w:eastAsia="ru-RU"/>
        </w:rPr>
        <w:t xml:space="preserve"> </w:t>
      </w:r>
      <w:r w:rsidRPr="00EA11E0">
        <w:rPr>
          <w:rFonts w:eastAsia="Times New Roman" w:cs="Times New Roman"/>
          <w:color w:val="212529"/>
          <w:szCs w:val="28"/>
          <w:lang w:val="ru-RU" w:eastAsia="ru-RU"/>
        </w:rPr>
        <w:drawing>
          <wp:inline distT="0" distB="0" distL="0" distR="0" wp14:anchorId="3AA9AA8E" wp14:editId="2E605DAC">
            <wp:extent cx="4778757" cy="341926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6577" cy="343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E0" w:rsidRPr="00EA11E0" w:rsidRDefault="00EA11E0" w:rsidP="00EA11E0">
      <w:pPr>
        <w:pStyle w:val="NS1"/>
        <w:tabs>
          <w:tab w:val="center" w:pos="5173"/>
          <w:tab w:val="left" w:pos="8460"/>
        </w:tabs>
        <w:ind w:firstLine="567"/>
        <w:jc w:val="center"/>
      </w:pPr>
      <w:r>
        <w:t>Рисунок</w:t>
      </w:r>
      <w:r w:rsidRPr="0071627B">
        <w:t xml:space="preserve"> </w:t>
      </w:r>
      <w:r>
        <w:t>1</w:t>
      </w:r>
      <w:r w:rsidRPr="0071627B">
        <w:t xml:space="preserve"> – </w:t>
      </w:r>
      <w:r>
        <w:t>Окно главного раздела программы</w:t>
      </w:r>
    </w:p>
    <w:p w:rsidR="008A6740" w:rsidRDefault="008A6740">
      <w:pPr>
        <w:spacing w:after="200" w:line="276" w:lineRule="auto"/>
        <w:jc w:val="left"/>
        <w:rPr>
          <w:rFonts w:eastAsia="Times New Roman" w:cs="Times New Roman"/>
          <w:color w:val="212529"/>
          <w:szCs w:val="28"/>
          <w:lang w:val="ru-RU" w:eastAsia="ru-RU"/>
        </w:rPr>
      </w:pPr>
      <w:r>
        <w:rPr>
          <w:rFonts w:eastAsia="Times New Roman" w:cs="Times New Roman"/>
          <w:color w:val="212529"/>
          <w:szCs w:val="28"/>
          <w:lang w:val="ru-RU" w:eastAsia="ru-RU"/>
        </w:rPr>
        <w:br w:type="page"/>
      </w:r>
    </w:p>
    <w:p w:rsidR="00EA11E0" w:rsidRDefault="00EA11E0" w:rsidP="008A6740">
      <w:pPr>
        <w:pStyle w:val="a5"/>
        <w:numPr>
          <w:ilvl w:val="0"/>
          <w:numId w:val="27"/>
        </w:numPr>
        <w:shd w:val="clear" w:color="auto" w:fill="FFFFFF"/>
        <w:ind w:left="0" w:firstLine="709"/>
        <w:jc w:val="left"/>
        <w:rPr>
          <w:rFonts w:eastAsia="Times New Roman" w:cs="Times New Roman"/>
          <w:color w:val="212529"/>
          <w:szCs w:val="28"/>
          <w:lang w:val="ru-RU" w:eastAsia="ru-RU"/>
        </w:rPr>
      </w:pPr>
      <w:r>
        <w:rPr>
          <w:rFonts w:eastAsia="Times New Roman" w:cs="Times New Roman"/>
          <w:color w:val="212529"/>
          <w:szCs w:val="28"/>
          <w:lang w:val="ru-RU" w:eastAsia="ru-RU"/>
        </w:rPr>
        <w:lastRenderedPageBreak/>
        <w:t>Раздел выбора еды</w:t>
      </w:r>
    </w:p>
    <w:p w:rsidR="00EA11E0" w:rsidRDefault="00EA11E0" w:rsidP="008A6740">
      <w:pPr>
        <w:pStyle w:val="a5"/>
        <w:shd w:val="clear" w:color="auto" w:fill="FFFFFF"/>
        <w:ind w:left="0" w:firstLine="709"/>
        <w:jc w:val="left"/>
        <w:rPr>
          <w:rFonts w:eastAsia="Times New Roman" w:cs="Times New Roman"/>
          <w:color w:val="212529"/>
          <w:szCs w:val="28"/>
          <w:lang w:val="ru-RU" w:eastAsia="ru-RU"/>
        </w:rPr>
      </w:pPr>
      <w:r>
        <w:rPr>
          <w:rFonts w:eastAsia="Times New Roman" w:cs="Times New Roman"/>
          <w:color w:val="212529"/>
          <w:szCs w:val="28"/>
          <w:lang w:val="ru-RU" w:eastAsia="ru-RU"/>
        </w:rPr>
        <w:t>В данном разделе пользователь осуществляет выбор из предоставленных типов еды на выбор.</w:t>
      </w:r>
    </w:p>
    <w:p w:rsidR="00EA11E0" w:rsidRDefault="00EA11E0" w:rsidP="00EA11E0">
      <w:pPr>
        <w:pStyle w:val="a5"/>
        <w:shd w:val="clear" w:color="auto" w:fill="FFFFFF"/>
        <w:ind w:left="0" w:firstLine="567"/>
        <w:jc w:val="center"/>
        <w:rPr>
          <w:rFonts w:eastAsia="Times New Roman" w:cs="Times New Roman"/>
          <w:color w:val="212529"/>
          <w:szCs w:val="28"/>
          <w:lang w:val="ru-RU" w:eastAsia="ru-RU"/>
        </w:rPr>
      </w:pPr>
      <w:r w:rsidRPr="00EA11E0">
        <w:rPr>
          <w:rFonts w:eastAsia="Times New Roman" w:cs="Times New Roman"/>
          <w:color w:val="212529"/>
          <w:szCs w:val="28"/>
          <w:lang w:val="ru-RU" w:eastAsia="ru-RU"/>
        </w:rPr>
        <w:drawing>
          <wp:inline distT="0" distB="0" distL="0" distR="0" wp14:anchorId="26BBA79A" wp14:editId="594C20AB">
            <wp:extent cx="5558716" cy="399097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7499" cy="40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740" w:rsidRDefault="00EA11E0" w:rsidP="00EA11E0">
      <w:pPr>
        <w:pStyle w:val="NS1"/>
        <w:tabs>
          <w:tab w:val="center" w:pos="5173"/>
          <w:tab w:val="left" w:pos="8460"/>
        </w:tabs>
        <w:ind w:firstLine="567"/>
        <w:jc w:val="center"/>
      </w:pPr>
      <w:r>
        <w:t>Рисунок</w:t>
      </w:r>
      <w:r w:rsidRPr="0071627B">
        <w:t xml:space="preserve"> </w:t>
      </w:r>
      <w:r>
        <w:t>2</w:t>
      </w:r>
      <w:r w:rsidRPr="0071627B">
        <w:t xml:space="preserve"> – </w:t>
      </w:r>
      <w:r>
        <w:t>Окно раздела выбора еды</w:t>
      </w:r>
    </w:p>
    <w:p w:rsidR="008A6740" w:rsidRDefault="008A6740">
      <w:pPr>
        <w:spacing w:after="200" w:line="276" w:lineRule="auto"/>
        <w:jc w:val="left"/>
        <w:rPr>
          <w:color w:val="000000" w:themeColor="text1"/>
          <w:lang w:val="ru-RU"/>
        </w:rPr>
      </w:pPr>
      <w:r>
        <w:br w:type="page"/>
      </w:r>
    </w:p>
    <w:p w:rsidR="00EA11E0" w:rsidRPr="008A6740" w:rsidRDefault="00EA11E0" w:rsidP="008A6740">
      <w:pPr>
        <w:pStyle w:val="a5"/>
        <w:numPr>
          <w:ilvl w:val="0"/>
          <w:numId w:val="27"/>
        </w:numPr>
        <w:shd w:val="clear" w:color="auto" w:fill="FFFFFF"/>
        <w:ind w:left="0" w:firstLine="709"/>
        <w:jc w:val="left"/>
        <w:rPr>
          <w:rFonts w:eastAsia="Times New Roman" w:cs="Times New Roman"/>
          <w:color w:val="212529"/>
          <w:szCs w:val="28"/>
          <w:lang w:val="ru-RU" w:eastAsia="ru-RU"/>
        </w:rPr>
      </w:pPr>
      <w:r w:rsidRPr="008A6740">
        <w:rPr>
          <w:rFonts w:eastAsia="Times New Roman" w:cs="Times New Roman"/>
          <w:color w:val="212529"/>
          <w:szCs w:val="28"/>
          <w:lang w:val="ru-RU" w:eastAsia="ru-RU"/>
        </w:rPr>
        <w:lastRenderedPageBreak/>
        <w:t xml:space="preserve">Раздел, осуществляющий процесс кормления. </w:t>
      </w:r>
    </w:p>
    <w:p w:rsidR="008A6740" w:rsidRDefault="008A6740" w:rsidP="008A6740">
      <w:pPr>
        <w:pStyle w:val="a5"/>
        <w:shd w:val="clear" w:color="auto" w:fill="FFFFFF"/>
        <w:ind w:left="0" w:firstLine="709"/>
        <w:rPr>
          <w:rFonts w:eastAsia="Times New Roman" w:cs="Times New Roman"/>
          <w:color w:val="212529"/>
          <w:szCs w:val="28"/>
          <w:lang w:val="ru-RU" w:eastAsia="ru-RU"/>
        </w:rPr>
      </w:pPr>
      <w:r>
        <w:rPr>
          <w:rFonts w:eastAsia="Times New Roman" w:cs="Times New Roman"/>
          <w:color w:val="212529"/>
          <w:szCs w:val="28"/>
          <w:lang w:val="ru-RU" w:eastAsia="ru-RU"/>
        </w:rPr>
        <w:t xml:space="preserve">В данном разделе пользователь выдает еду, выбранную в предыдущем разделе. Животное, принимая еду, сперва проверит свою сытость, после этого, оно проверит тип еды, передаваемый ей и сверится с своим типом питания (кроме всеядных). В результате пользователь увидит соответствующую реакцию в одном из двух полей снизу. </w:t>
      </w:r>
    </w:p>
    <w:p w:rsidR="008A6740" w:rsidRPr="00EA11E0" w:rsidRDefault="008A6740" w:rsidP="008A6740">
      <w:pPr>
        <w:pStyle w:val="a5"/>
        <w:shd w:val="clear" w:color="auto" w:fill="FFFFFF"/>
        <w:ind w:left="0" w:firstLine="567"/>
        <w:jc w:val="center"/>
        <w:rPr>
          <w:rFonts w:eastAsia="Times New Roman" w:cs="Times New Roman"/>
          <w:color w:val="212529"/>
          <w:szCs w:val="28"/>
          <w:lang w:val="ru-RU" w:eastAsia="ru-RU"/>
        </w:rPr>
      </w:pPr>
      <w:r w:rsidRPr="008A6740">
        <w:rPr>
          <w:rFonts w:eastAsia="Times New Roman" w:cs="Times New Roman"/>
          <w:color w:val="212529"/>
          <w:szCs w:val="28"/>
          <w:lang w:val="ru-RU" w:eastAsia="ru-RU"/>
        </w:rPr>
        <w:drawing>
          <wp:inline distT="0" distB="0" distL="0" distR="0" wp14:anchorId="5F301F06" wp14:editId="0ADFA9D6">
            <wp:extent cx="5428228" cy="3910057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097" cy="39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31B" w:rsidRPr="0062731B" w:rsidRDefault="008A6740" w:rsidP="008A6740">
      <w:pPr>
        <w:pStyle w:val="NS1"/>
        <w:tabs>
          <w:tab w:val="center" w:pos="5173"/>
          <w:tab w:val="left" w:pos="8460"/>
        </w:tabs>
        <w:ind w:firstLine="567"/>
        <w:jc w:val="center"/>
        <w:rPr>
          <w:lang w:eastAsia="ru-RU"/>
        </w:rPr>
      </w:pPr>
      <w:r>
        <w:t>Рисунок</w:t>
      </w:r>
      <w:r w:rsidRPr="0071627B">
        <w:t xml:space="preserve"> </w:t>
      </w:r>
      <w:r>
        <w:t>3</w:t>
      </w:r>
      <w:r w:rsidRPr="0071627B">
        <w:t xml:space="preserve"> – </w:t>
      </w:r>
      <w:r>
        <w:t>Окно раздела кормежки животных</w:t>
      </w:r>
    </w:p>
    <w:p w:rsidR="0062731B" w:rsidRPr="0062731B" w:rsidRDefault="0062731B" w:rsidP="0062731B">
      <w:pPr>
        <w:pStyle w:val="NS1"/>
        <w:rPr>
          <w:lang w:eastAsia="ru-RU"/>
        </w:rPr>
      </w:pPr>
    </w:p>
    <w:p w:rsidR="00833D12" w:rsidRDefault="00833D12">
      <w:pPr>
        <w:spacing w:after="200" w:line="276" w:lineRule="auto"/>
        <w:jc w:val="left"/>
        <w:rPr>
          <w:rFonts w:eastAsiaTheme="minorHAnsi" w:cs="Times New Roman"/>
          <w:b/>
          <w:bCs/>
          <w:color w:val="000000" w:themeColor="text1"/>
          <w:szCs w:val="28"/>
          <w:lang w:val="ru-RU"/>
        </w:rPr>
      </w:pPr>
      <w:r>
        <w:rPr>
          <w:rFonts w:eastAsiaTheme="minorHAnsi" w:cs="Times New Roman"/>
          <w:lang w:val="ru-RU"/>
        </w:rPr>
        <w:br w:type="page"/>
      </w:r>
    </w:p>
    <w:p w:rsidR="00E21EDF" w:rsidRPr="00833D12" w:rsidRDefault="0062731B" w:rsidP="00833D12">
      <w:pPr>
        <w:pStyle w:val="NS2"/>
        <w:rPr>
          <w:rFonts w:eastAsiaTheme="minorHAnsi"/>
          <w:lang w:val="ru-RU"/>
        </w:rPr>
      </w:pPr>
      <w:r>
        <w:rPr>
          <w:rFonts w:eastAsiaTheme="minorHAnsi" w:cs="Times New Roman"/>
          <w:lang w:val="ru-RU"/>
        </w:rPr>
        <w:lastRenderedPageBreak/>
        <w:t>3</w:t>
      </w:r>
      <w:r w:rsidR="00AC3D2E" w:rsidRPr="00AC3D2E">
        <w:rPr>
          <w:rFonts w:eastAsiaTheme="minorHAnsi" w:cs="Times New Roman"/>
          <w:lang w:val="ru-RU"/>
        </w:rPr>
        <w:t xml:space="preserve"> </w:t>
      </w:r>
      <w:r w:rsidR="00AC3D2E" w:rsidRPr="00AC3D2E">
        <w:rPr>
          <w:rFonts w:eastAsiaTheme="minorHAnsi"/>
          <w:lang w:val="ru-RU"/>
        </w:rPr>
        <w:t>Таблиц</w:t>
      </w:r>
      <w:r w:rsidR="00624024">
        <w:rPr>
          <w:rFonts w:eastAsiaTheme="minorHAnsi"/>
          <w:lang w:val="ru-RU"/>
        </w:rPr>
        <w:t>ы</w:t>
      </w:r>
      <w:r w:rsidR="00AC3D2E" w:rsidRPr="00AC3D2E">
        <w:rPr>
          <w:rFonts w:eastAsiaTheme="minorHAnsi"/>
          <w:lang w:val="ru-RU"/>
        </w:rPr>
        <w:t xml:space="preserve"> </w:t>
      </w:r>
      <w:bookmarkEnd w:id="1"/>
      <w:r w:rsidR="00833D12">
        <w:rPr>
          <w:rFonts w:eastAsiaTheme="minorHAnsi"/>
          <w:lang w:val="ru-RU"/>
        </w:rPr>
        <w:t>описания классов</w:t>
      </w:r>
    </w:p>
    <w:p w:rsidR="004975E3" w:rsidRPr="008A6740" w:rsidRDefault="004975E3" w:rsidP="004975E3">
      <w:pPr>
        <w:pStyle w:val="NS1"/>
        <w:ind w:firstLine="0"/>
        <w:rPr>
          <w:lang w:val="en-US"/>
        </w:rPr>
      </w:pPr>
      <w:r>
        <w:t xml:space="preserve">Таблица </w:t>
      </w:r>
      <w:r w:rsidR="00833D12">
        <w:t>1</w:t>
      </w:r>
      <w:r>
        <w:t xml:space="preserve"> – Описание класса </w:t>
      </w:r>
      <w:r w:rsidR="008A6740">
        <w:rPr>
          <w:lang w:val="en-US"/>
        </w:rPr>
        <w:t>LabRab5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2976"/>
        <w:gridCol w:w="1418"/>
        <w:gridCol w:w="1411"/>
      </w:tblGrid>
      <w:tr w:rsidR="00E21EDF" w:rsidRPr="00EA11E0" w:rsidTr="000D13A7">
        <w:tc>
          <w:tcPr>
            <w:tcW w:w="9628" w:type="dxa"/>
            <w:gridSpan w:val="4"/>
          </w:tcPr>
          <w:p w:rsidR="00E21EDF" w:rsidRPr="004975E3" w:rsidRDefault="00E21EDF" w:rsidP="00A450D6">
            <w:pPr>
              <w:pStyle w:val="NS1"/>
              <w:ind w:firstLine="0"/>
              <w:jc w:val="center"/>
              <w:rPr>
                <w:b/>
              </w:rPr>
            </w:pPr>
            <w:r w:rsidRPr="004975E3">
              <w:rPr>
                <w:b/>
              </w:rPr>
              <w:t>Поля</w:t>
            </w:r>
          </w:p>
        </w:tc>
      </w:tr>
      <w:tr w:rsidR="00E21EDF" w:rsidRPr="00EA11E0" w:rsidTr="000D13A7">
        <w:tc>
          <w:tcPr>
            <w:tcW w:w="9628" w:type="dxa"/>
            <w:gridSpan w:val="4"/>
          </w:tcPr>
          <w:p w:rsidR="00E21EDF" w:rsidRPr="00EA11E0" w:rsidRDefault="002A663E" w:rsidP="00833D12">
            <w:pPr>
              <w:pStyle w:val="NS1"/>
              <w:ind w:firstLine="0"/>
              <w:jc w:val="center"/>
            </w:pPr>
            <w:r w:rsidRPr="00EA11E0">
              <w:t>-</w:t>
            </w:r>
          </w:p>
        </w:tc>
      </w:tr>
      <w:tr w:rsidR="00E21EDF" w:rsidRPr="00EA11E0" w:rsidTr="008A6740">
        <w:trPr>
          <w:trHeight w:val="450"/>
        </w:trPr>
        <w:tc>
          <w:tcPr>
            <w:tcW w:w="9628" w:type="dxa"/>
            <w:gridSpan w:val="4"/>
          </w:tcPr>
          <w:p w:rsidR="00E21EDF" w:rsidRPr="004975E3" w:rsidRDefault="00E21EDF" w:rsidP="00A450D6">
            <w:pPr>
              <w:pStyle w:val="NS1"/>
              <w:ind w:firstLine="0"/>
              <w:jc w:val="center"/>
              <w:rPr>
                <w:b/>
              </w:rPr>
            </w:pPr>
            <w:r w:rsidRPr="004975E3">
              <w:rPr>
                <w:b/>
              </w:rPr>
              <w:t>Методы</w:t>
            </w:r>
          </w:p>
        </w:tc>
      </w:tr>
      <w:tr w:rsidR="00E21EDF" w:rsidTr="008A6740">
        <w:tc>
          <w:tcPr>
            <w:tcW w:w="3823" w:type="dxa"/>
            <w:vMerge w:val="restart"/>
          </w:tcPr>
          <w:p w:rsidR="00E21EDF" w:rsidRPr="00E21EDF" w:rsidRDefault="00E21EDF" w:rsidP="00E21EDF">
            <w:pPr>
              <w:pStyle w:val="NS1"/>
              <w:ind w:firstLine="0"/>
              <w:jc w:val="center"/>
              <w:rPr>
                <w:b/>
              </w:rPr>
            </w:pPr>
            <w:r w:rsidRPr="00E21EDF">
              <w:rPr>
                <w:b/>
              </w:rPr>
              <w:t>Параметры и сигнатура</w:t>
            </w:r>
          </w:p>
        </w:tc>
        <w:tc>
          <w:tcPr>
            <w:tcW w:w="2976" w:type="dxa"/>
            <w:vMerge w:val="restart"/>
          </w:tcPr>
          <w:p w:rsidR="00E21EDF" w:rsidRPr="00E21EDF" w:rsidRDefault="00E21EDF" w:rsidP="00E21EDF">
            <w:pPr>
              <w:pStyle w:val="NS1"/>
              <w:ind w:firstLine="0"/>
              <w:jc w:val="center"/>
              <w:rPr>
                <w:b/>
              </w:rPr>
            </w:pPr>
            <w:r w:rsidRPr="00E21EDF">
              <w:rPr>
                <w:b/>
              </w:rPr>
              <w:t>Описание</w:t>
            </w:r>
          </w:p>
        </w:tc>
        <w:tc>
          <w:tcPr>
            <w:tcW w:w="2829" w:type="dxa"/>
            <w:gridSpan w:val="2"/>
          </w:tcPr>
          <w:p w:rsidR="00E21EDF" w:rsidRPr="00E21EDF" w:rsidRDefault="00E21EDF" w:rsidP="00E21EDF">
            <w:pPr>
              <w:pStyle w:val="NS1"/>
              <w:ind w:firstLine="0"/>
              <w:jc w:val="center"/>
              <w:rPr>
                <w:b/>
              </w:rPr>
            </w:pPr>
            <w:r w:rsidRPr="00E21EDF">
              <w:rPr>
                <w:b/>
              </w:rPr>
              <w:t>Локальные переменные</w:t>
            </w:r>
          </w:p>
        </w:tc>
      </w:tr>
      <w:tr w:rsidR="00E21EDF" w:rsidTr="008A6740">
        <w:tc>
          <w:tcPr>
            <w:tcW w:w="3823" w:type="dxa"/>
            <w:vMerge/>
          </w:tcPr>
          <w:p w:rsidR="00E21EDF" w:rsidRDefault="00E21EDF" w:rsidP="00A450D6">
            <w:pPr>
              <w:pStyle w:val="NS1"/>
              <w:ind w:firstLine="0"/>
            </w:pPr>
          </w:p>
        </w:tc>
        <w:tc>
          <w:tcPr>
            <w:tcW w:w="2976" w:type="dxa"/>
            <w:vMerge/>
          </w:tcPr>
          <w:p w:rsidR="00E21EDF" w:rsidRDefault="00E21EDF" w:rsidP="00A450D6">
            <w:pPr>
              <w:pStyle w:val="NS1"/>
              <w:ind w:firstLine="0"/>
            </w:pPr>
          </w:p>
        </w:tc>
        <w:tc>
          <w:tcPr>
            <w:tcW w:w="1418" w:type="dxa"/>
          </w:tcPr>
          <w:p w:rsidR="00E21EDF" w:rsidRDefault="00E21EDF" w:rsidP="00E21EDF">
            <w:pPr>
              <w:pStyle w:val="NS1"/>
              <w:ind w:firstLine="0"/>
              <w:jc w:val="center"/>
            </w:pPr>
            <w:r>
              <w:t>Имя</w:t>
            </w:r>
          </w:p>
        </w:tc>
        <w:tc>
          <w:tcPr>
            <w:tcW w:w="1411" w:type="dxa"/>
          </w:tcPr>
          <w:p w:rsidR="00E21EDF" w:rsidRDefault="00E21EDF" w:rsidP="00E21EDF">
            <w:pPr>
              <w:pStyle w:val="NS1"/>
              <w:ind w:firstLine="0"/>
              <w:jc w:val="center"/>
            </w:pPr>
            <w:r>
              <w:t>Тип</w:t>
            </w:r>
          </w:p>
        </w:tc>
      </w:tr>
      <w:tr w:rsidR="00E21EDF" w:rsidTr="008A6740">
        <w:tc>
          <w:tcPr>
            <w:tcW w:w="3823" w:type="dxa"/>
          </w:tcPr>
          <w:p w:rsidR="00E21EDF" w:rsidRPr="00E21EDF" w:rsidRDefault="008A6740" w:rsidP="000D13A7">
            <w:pPr>
              <w:pStyle w:val="NS1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public static void main(String[] </w:t>
            </w:r>
            <w:proofErr w:type="spellStart"/>
            <w:r>
              <w:rPr>
                <w:lang w:val="en-US"/>
              </w:rPr>
              <w:t>args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976" w:type="dxa"/>
          </w:tcPr>
          <w:p w:rsidR="00E21EDF" w:rsidRPr="002A663E" w:rsidRDefault="008A6740" w:rsidP="00A450D6">
            <w:pPr>
              <w:pStyle w:val="NS1"/>
              <w:ind w:firstLine="0"/>
            </w:pPr>
            <w:r>
              <w:t>Главный метод, осуществляющий работу программы.</w:t>
            </w:r>
          </w:p>
        </w:tc>
        <w:tc>
          <w:tcPr>
            <w:tcW w:w="1418" w:type="dxa"/>
          </w:tcPr>
          <w:p w:rsidR="00E21EDF" w:rsidRPr="008A6740" w:rsidRDefault="008A6740" w:rsidP="00A450D6">
            <w:pPr>
              <w:pStyle w:val="NS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gui</w:t>
            </w:r>
            <w:proofErr w:type="spellEnd"/>
          </w:p>
        </w:tc>
        <w:tc>
          <w:tcPr>
            <w:tcW w:w="1411" w:type="dxa"/>
          </w:tcPr>
          <w:p w:rsidR="00E21EDF" w:rsidRPr="00E21EDF" w:rsidRDefault="008A6740" w:rsidP="00A450D6">
            <w:pPr>
              <w:pStyle w:val="NS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GuiForm</w:t>
            </w:r>
            <w:proofErr w:type="spellEnd"/>
          </w:p>
        </w:tc>
      </w:tr>
      <w:tr w:rsidR="00A51432" w:rsidRPr="00E21EDF" w:rsidTr="000D13A7">
        <w:tc>
          <w:tcPr>
            <w:tcW w:w="9628" w:type="dxa"/>
            <w:gridSpan w:val="4"/>
          </w:tcPr>
          <w:p w:rsidR="00A51432" w:rsidRPr="00A51432" w:rsidRDefault="00A51432" w:rsidP="00A51432">
            <w:pPr>
              <w:pStyle w:val="NS1"/>
              <w:ind w:firstLine="0"/>
              <w:jc w:val="center"/>
              <w:rPr>
                <w:b/>
              </w:rPr>
            </w:pPr>
            <w:r w:rsidRPr="00A51432">
              <w:rPr>
                <w:b/>
              </w:rPr>
              <w:t>Конструкторы</w:t>
            </w:r>
          </w:p>
        </w:tc>
      </w:tr>
      <w:tr w:rsidR="002A663E" w:rsidRPr="00E21EDF" w:rsidTr="005170BC">
        <w:tc>
          <w:tcPr>
            <w:tcW w:w="9628" w:type="dxa"/>
            <w:gridSpan w:val="4"/>
          </w:tcPr>
          <w:p w:rsidR="002A663E" w:rsidRPr="002A663E" w:rsidRDefault="002A663E" w:rsidP="00845698">
            <w:pPr>
              <w:pStyle w:val="NS1"/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</w:tbl>
    <w:p w:rsidR="00E21EDF" w:rsidRPr="00E21EDF" w:rsidRDefault="00E21EDF" w:rsidP="004975E3">
      <w:pPr>
        <w:pStyle w:val="NS1"/>
        <w:ind w:firstLine="0"/>
      </w:pPr>
    </w:p>
    <w:p w:rsidR="004975E3" w:rsidRPr="008A6740" w:rsidRDefault="004975E3" w:rsidP="004975E3">
      <w:pPr>
        <w:pStyle w:val="NS1"/>
        <w:ind w:firstLine="0"/>
        <w:rPr>
          <w:lang w:val="en-US"/>
        </w:rPr>
      </w:pPr>
      <w:r>
        <w:t xml:space="preserve">Таблица </w:t>
      </w:r>
      <w:r w:rsidR="000D13A7" w:rsidRPr="002A663E">
        <w:t>2</w:t>
      </w:r>
      <w:r>
        <w:t xml:space="preserve"> – Описание</w:t>
      </w:r>
      <w:r w:rsidR="002A663E">
        <w:t xml:space="preserve"> </w:t>
      </w:r>
      <w:r>
        <w:t xml:space="preserve">класса </w:t>
      </w:r>
      <w:proofErr w:type="spellStart"/>
      <w:r w:rsidR="008A6740">
        <w:rPr>
          <w:lang w:val="en-US"/>
        </w:rPr>
        <w:t>GuiForm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378"/>
        <w:gridCol w:w="2269"/>
        <w:gridCol w:w="1639"/>
        <w:gridCol w:w="1483"/>
      </w:tblGrid>
      <w:tr w:rsidR="004975E3" w:rsidTr="00C23CB0">
        <w:tc>
          <w:tcPr>
            <w:tcW w:w="9769" w:type="dxa"/>
            <w:gridSpan w:val="4"/>
          </w:tcPr>
          <w:p w:rsidR="004975E3" w:rsidRPr="004975E3" w:rsidRDefault="004975E3" w:rsidP="004975E3">
            <w:pPr>
              <w:pStyle w:val="NS1"/>
              <w:ind w:firstLine="0"/>
              <w:jc w:val="center"/>
              <w:rPr>
                <w:b/>
              </w:rPr>
            </w:pPr>
            <w:r w:rsidRPr="004975E3">
              <w:rPr>
                <w:b/>
              </w:rPr>
              <w:t>Поля</w:t>
            </w:r>
          </w:p>
        </w:tc>
      </w:tr>
      <w:tr w:rsidR="004975E3" w:rsidTr="00C23CB0">
        <w:tc>
          <w:tcPr>
            <w:tcW w:w="9769" w:type="dxa"/>
            <w:gridSpan w:val="4"/>
          </w:tcPr>
          <w:p w:rsidR="008A6740" w:rsidRPr="001E27D3" w:rsidRDefault="008A6740" w:rsidP="008A6740">
            <w:pPr>
              <w:pStyle w:val="NS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proofErr w:type="spellStart"/>
            <w:r>
              <w:rPr>
                <w:lang w:val="en-US"/>
              </w:rPr>
              <w:t>JPanel</w:t>
            </w:r>
            <w:proofErr w:type="spellEnd"/>
            <w:r>
              <w:rPr>
                <w:lang w:val="en-US"/>
              </w:rPr>
              <w:t xml:space="preserve"> panel1; private </w:t>
            </w:r>
            <w:proofErr w:type="spellStart"/>
            <w:r>
              <w:rPr>
                <w:lang w:val="en-US"/>
              </w:rPr>
              <w:t>JTabbedPane</w:t>
            </w:r>
            <w:proofErr w:type="spellEnd"/>
            <w:r>
              <w:rPr>
                <w:lang w:val="en-US"/>
              </w:rPr>
              <w:t xml:space="preserve"> tavvedPane1; private </w:t>
            </w:r>
            <w:proofErr w:type="spellStart"/>
            <w:r>
              <w:rPr>
                <w:lang w:val="en-US"/>
              </w:rPr>
              <w:t>JButton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TakeInsects</w:t>
            </w:r>
            <w:proofErr w:type="spellEnd"/>
            <w:r>
              <w:rPr>
                <w:lang w:val="en-US"/>
              </w:rPr>
              <w:t xml:space="preserve">; private </w:t>
            </w:r>
            <w:proofErr w:type="spellStart"/>
            <w:r>
              <w:rPr>
                <w:lang w:val="en-US"/>
              </w:rPr>
              <w:t>JButton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TakeMeat</w:t>
            </w:r>
            <w:proofErr w:type="spellEnd"/>
            <w:r>
              <w:rPr>
                <w:lang w:val="en-US"/>
              </w:rPr>
              <w:t xml:space="preserve">; private </w:t>
            </w:r>
            <w:proofErr w:type="spellStart"/>
            <w:r>
              <w:rPr>
                <w:lang w:val="en-US"/>
              </w:rPr>
              <w:t>JButton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TakeGrass</w:t>
            </w:r>
            <w:proofErr w:type="spellEnd"/>
            <w:r>
              <w:rPr>
                <w:lang w:val="en-US"/>
              </w:rPr>
              <w:t xml:space="preserve">; private </w:t>
            </w:r>
            <w:proofErr w:type="spellStart"/>
            <w:r>
              <w:rPr>
                <w:lang w:val="en-US"/>
              </w:rPr>
              <w:t>JTextField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FoodCondition</w:t>
            </w:r>
            <w:proofErr w:type="spellEnd"/>
            <w:r>
              <w:rPr>
                <w:lang w:val="en-US"/>
              </w:rPr>
              <w:t xml:space="preserve">; private </w:t>
            </w:r>
            <w:proofErr w:type="spellStart"/>
            <w:r>
              <w:rPr>
                <w:lang w:val="en-US"/>
              </w:rPr>
              <w:t>JButton</w:t>
            </w:r>
            <w:proofErr w:type="spellEnd"/>
            <w:r>
              <w:rPr>
                <w:lang w:val="en-US"/>
              </w:rPr>
              <w:t xml:space="preserve"> Feed1Button; private </w:t>
            </w:r>
            <w:proofErr w:type="spellStart"/>
            <w:r>
              <w:rPr>
                <w:lang w:val="en-US"/>
              </w:rPr>
              <w:t>JButton</w:t>
            </w:r>
            <w:proofErr w:type="spellEnd"/>
            <w:r>
              <w:rPr>
                <w:lang w:val="en-US"/>
              </w:rPr>
              <w:t xml:space="preserve"> Feed2Button; private </w:t>
            </w:r>
            <w:proofErr w:type="spellStart"/>
            <w:r>
              <w:rPr>
                <w:lang w:val="en-US"/>
              </w:rPr>
              <w:t>JButton</w:t>
            </w:r>
            <w:proofErr w:type="spellEnd"/>
            <w:r>
              <w:rPr>
                <w:lang w:val="en-US"/>
              </w:rPr>
              <w:t xml:space="preserve"> Feed3Button; private </w:t>
            </w:r>
            <w:proofErr w:type="spellStart"/>
            <w:r>
              <w:rPr>
                <w:lang w:val="en-US"/>
              </w:rPr>
              <w:t>JButton</w:t>
            </w:r>
            <w:proofErr w:type="spellEnd"/>
            <w:r>
              <w:rPr>
                <w:lang w:val="en-US"/>
              </w:rPr>
              <w:t xml:space="preserve"> Feed4Button; private </w:t>
            </w:r>
            <w:proofErr w:type="spellStart"/>
            <w:r>
              <w:rPr>
                <w:lang w:val="en-US"/>
              </w:rPr>
              <w:t>JButton</w:t>
            </w:r>
            <w:proofErr w:type="spellEnd"/>
            <w:r>
              <w:rPr>
                <w:lang w:val="en-US"/>
              </w:rPr>
              <w:t xml:space="preserve"> Feed5Button; private </w:t>
            </w:r>
            <w:proofErr w:type="spellStart"/>
            <w:r>
              <w:rPr>
                <w:lang w:val="en-US"/>
              </w:rPr>
              <w:t>JButton</w:t>
            </w:r>
            <w:proofErr w:type="spellEnd"/>
            <w:r>
              <w:rPr>
                <w:lang w:val="en-US"/>
              </w:rPr>
              <w:t xml:space="preserve"> Feed6Button; </w:t>
            </w:r>
            <w:proofErr w:type="spellStart"/>
            <w:r>
              <w:rPr>
                <w:lang w:val="en-US"/>
              </w:rPr>
              <w:t>JTextField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FeedCondition</w:t>
            </w:r>
            <w:proofErr w:type="spellEnd"/>
            <w:r>
              <w:rPr>
                <w:lang w:val="en-US"/>
              </w:rPr>
              <w:t xml:space="preserve">; </w:t>
            </w:r>
            <w:proofErr w:type="spellStart"/>
            <w:r>
              <w:rPr>
                <w:lang w:val="en-US"/>
              </w:rPr>
              <w:t>JTextField</w:t>
            </w:r>
            <w:proofErr w:type="spellEnd"/>
            <w:r>
              <w:rPr>
                <w:lang w:val="en-US"/>
              </w:rPr>
              <w:t xml:space="preserve"> Animal1; </w:t>
            </w:r>
            <w:proofErr w:type="spellStart"/>
            <w:r>
              <w:rPr>
                <w:lang w:val="en-US"/>
              </w:rPr>
              <w:t>JTextField</w:t>
            </w:r>
            <w:proofErr w:type="spellEnd"/>
            <w:r>
              <w:rPr>
                <w:lang w:val="en-US"/>
              </w:rPr>
              <w:t xml:space="preserve"> Animal2; </w:t>
            </w:r>
            <w:proofErr w:type="spellStart"/>
            <w:r>
              <w:rPr>
                <w:lang w:val="en-US"/>
              </w:rPr>
              <w:t>JTextField</w:t>
            </w:r>
            <w:proofErr w:type="spellEnd"/>
            <w:r>
              <w:rPr>
                <w:lang w:val="en-US"/>
              </w:rPr>
              <w:t xml:space="preserve"> Animal3; </w:t>
            </w:r>
            <w:proofErr w:type="spellStart"/>
            <w:r>
              <w:rPr>
                <w:lang w:val="en-US"/>
              </w:rPr>
              <w:t>JTextField</w:t>
            </w:r>
            <w:proofErr w:type="spellEnd"/>
            <w:r>
              <w:rPr>
                <w:lang w:val="en-US"/>
              </w:rPr>
              <w:t xml:space="preserve"> Animal3; </w:t>
            </w:r>
            <w:proofErr w:type="spellStart"/>
            <w:r>
              <w:rPr>
                <w:lang w:val="en-US"/>
              </w:rPr>
              <w:t>JTextField</w:t>
            </w:r>
            <w:proofErr w:type="spellEnd"/>
            <w:r>
              <w:rPr>
                <w:lang w:val="en-US"/>
              </w:rPr>
              <w:t xml:space="preserve"> Animal4; </w:t>
            </w:r>
            <w:proofErr w:type="spellStart"/>
            <w:r>
              <w:rPr>
                <w:lang w:val="en-US"/>
              </w:rPr>
              <w:t>JTextField</w:t>
            </w:r>
            <w:proofErr w:type="spellEnd"/>
            <w:r>
              <w:rPr>
                <w:lang w:val="en-US"/>
              </w:rPr>
              <w:t xml:space="preserve"> Animal5; </w:t>
            </w:r>
            <w:proofErr w:type="spellStart"/>
            <w:r>
              <w:rPr>
                <w:lang w:val="en-US"/>
              </w:rPr>
              <w:t>JTextField</w:t>
            </w:r>
            <w:proofErr w:type="spellEnd"/>
            <w:r>
              <w:rPr>
                <w:lang w:val="en-US"/>
              </w:rPr>
              <w:t xml:space="preserve"> Animal6; </w:t>
            </w:r>
            <w:proofErr w:type="spellStart"/>
            <w:r>
              <w:rPr>
                <w:lang w:val="en-US"/>
              </w:rPr>
              <w:t>JTextField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CheckCondition</w:t>
            </w:r>
            <w:proofErr w:type="spellEnd"/>
            <w:r>
              <w:rPr>
                <w:lang w:val="en-US"/>
              </w:rPr>
              <w:t xml:space="preserve">; String </w:t>
            </w:r>
            <w:proofErr w:type="spellStart"/>
            <w:r>
              <w:rPr>
                <w:lang w:val="en-US"/>
              </w:rPr>
              <w:t>foodWeHave</w:t>
            </w:r>
            <w:proofErr w:type="spellEnd"/>
            <w:r>
              <w:rPr>
                <w:lang w:val="en-US"/>
              </w:rPr>
              <w:t xml:space="preserve">; </w:t>
            </w:r>
          </w:p>
        </w:tc>
      </w:tr>
      <w:tr w:rsidR="004975E3" w:rsidTr="00C23CB0">
        <w:tc>
          <w:tcPr>
            <w:tcW w:w="9769" w:type="dxa"/>
            <w:gridSpan w:val="4"/>
          </w:tcPr>
          <w:p w:rsidR="004975E3" w:rsidRPr="004975E3" w:rsidRDefault="004975E3" w:rsidP="004975E3">
            <w:pPr>
              <w:pStyle w:val="NS1"/>
              <w:ind w:firstLine="0"/>
              <w:jc w:val="center"/>
              <w:rPr>
                <w:b/>
              </w:rPr>
            </w:pPr>
            <w:r w:rsidRPr="004975E3">
              <w:rPr>
                <w:b/>
              </w:rPr>
              <w:t>Методы</w:t>
            </w:r>
          </w:p>
        </w:tc>
      </w:tr>
      <w:tr w:rsidR="00A51432" w:rsidRPr="00E21EDF" w:rsidTr="00C23CB0">
        <w:tc>
          <w:tcPr>
            <w:tcW w:w="4378" w:type="dxa"/>
            <w:vMerge w:val="restart"/>
          </w:tcPr>
          <w:p w:rsidR="00A51432" w:rsidRPr="00E21EDF" w:rsidRDefault="00A51432" w:rsidP="00A450D6">
            <w:pPr>
              <w:pStyle w:val="NS1"/>
              <w:ind w:firstLine="0"/>
              <w:jc w:val="center"/>
              <w:rPr>
                <w:b/>
              </w:rPr>
            </w:pPr>
            <w:r w:rsidRPr="00E21EDF">
              <w:rPr>
                <w:b/>
              </w:rPr>
              <w:t>Параметры и сигнатура</w:t>
            </w:r>
          </w:p>
        </w:tc>
        <w:tc>
          <w:tcPr>
            <w:tcW w:w="2269" w:type="dxa"/>
            <w:vMerge w:val="restart"/>
          </w:tcPr>
          <w:p w:rsidR="00A51432" w:rsidRPr="00E21EDF" w:rsidRDefault="00A51432" w:rsidP="00A450D6">
            <w:pPr>
              <w:pStyle w:val="NS1"/>
              <w:ind w:firstLine="0"/>
              <w:jc w:val="center"/>
              <w:rPr>
                <w:b/>
              </w:rPr>
            </w:pPr>
            <w:r w:rsidRPr="00E21EDF">
              <w:rPr>
                <w:b/>
              </w:rPr>
              <w:t>Описание</w:t>
            </w:r>
          </w:p>
        </w:tc>
        <w:tc>
          <w:tcPr>
            <w:tcW w:w="3122" w:type="dxa"/>
            <w:gridSpan w:val="2"/>
          </w:tcPr>
          <w:p w:rsidR="00A51432" w:rsidRPr="00E21EDF" w:rsidRDefault="00A51432" w:rsidP="00A450D6">
            <w:pPr>
              <w:pStyle w:val="NS1"/>
              <w:ind w:firstLine="0"/>
              <w:jc w:val="center"/>
              <w:rPr>
                <w:b/>
              </w:rPr>
            </w:pPr>
            <w:r w:rsidRPr="00E21EDF">
              <w:rPr>
                <w:b/>
              </w:rPr>
              <w:t>Локальные переменные</w:t>
            </w:r>
          </w:p>
        </w:tc>
      </w:tr>
      <w:tr w:rsidR="00A51432" w:rsidTr="00C23CB0">
        <w:tc>
          <w:tcPr>
            <w:tcW w:w="4378" w:type="dxa"/>
            <w:vMerge/>
          </w:tcPr>
          <w:p w:rsidR="00A51432" w:rsidRDefault="00A51432" w:rsidP="00A450D6">
            <w:pPr>
              <w:pStyle w:val="NS1"/>
              <w:ind w:firstLine="0"/>
            </w:pPr>
          </w:p>
        </w:tc>
        <w:tc>
          <w:tcPr>
            <w:tcW w:w="2269" w:type="dxa"/>
            <w:vMerge/>
          </w:tcPr>
          <w:p w:rsidR="00A51432" w:rsidRDefault="00A51432" w:rsidP="00A450D6">
            <w:pPr>
              <w:pStyle w:val="NS1"/>
              <w:ind w:firstLine="0"/>
            </w:pPr>
          </w:p>
        </w:tc>
        <w:tc>
          <w:tcPr>
            <w:tcW w:w="1639" w:type="dxa"/>
          </w:tcPr>
          <w:p w:rsidR="00A51432" w:rsidRDefault="00A51432" w:rsidP="00A450D6">
            <w:pPr>
              <w:pStyle w:val="NS1"/>
              <w:ind w:firstLine="0"/>
              <w:jc w:val="center"/>
            </w:pPr>
            <w:r>
              <w:t>Имя</w:t>
            </w:r>
          </w:p>
        </w:tc>
        <w:tc>
          <w:tcPr>
            <w:tcW w:w="1483" w:type="dxa"/>
          </w:tcPr>
          <w:p w:rsidR="00A51432" w:rsidRDefault="00A51432" w:rsidP="00A450D6">
            <w:pPr>
              <w:pStyle w:val="NS1"/>
              <w:ind w:firstLine="0"/>
              <w:jc w:val="center"/>
            </w:pPr>
            <w:r>
              <w:t>Тип</w:t>
            </w:r>
          </w:p>
        </w:tc>
      </w:tr>
      <w:tr w:rsidR="00C23CB0" w:rsidRPr="00A51432" w:rsidTr="00C23CB0">
        <w:tc>
          <w:tcPr>
            <w:tcW w:w="4378" w:type="dxa"/>
          </w:tcPr>
          <w:p w:rsidR="00C23CB0" w:rsidRPr="00C23CB0" w:rsidRDefault="00C23CB0" w:rsidP="00C23CB0">
            <w:pPr>
              <w:pStyle w:val="NS1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C23CB0">
              <w:rPr>
                <w:rFonts w:eastAsia="Times New Roman" w:cs="Times New Roman"/>
                <w:color w:val="auto"/>
                <w:szCs w:val="28"/>
                <w:lang w:eastAsia="ru-RU"/>
              </w:rPr>
              <w:t>TakeGrass.addActionListener</w:t>
            </w:r>
            <w:proofErr w:type="spellEnd"/>
            <w:r w:rsidRPr="00C23CB0">
              <w:rPr>
                <w:rFonts w:eastAsia="Times New Roman" w:cs="Times New Roman"/>
                <w:color w:val="auto"/>
                <w:szCs w:val="28"/>
                <w:lang w:eastAsia="ru-RU"/>
              </w:rPr>
              <w:t>(</w:t>
            </w:r>
            <w:proofErr w:type="spellStart"/>
            <w:r w:rsidRPr="00C23CB0">
              <w:rPr>
                <w:rFonts w:eastAsia="Times New Roman" w:cs="Times New Roman"/>
                <w:color w:val="auto"/>
                <w:szCs w:val="28"/>
                <w:lang w:eastAsia="ru-RU"/>
              </w:rPr>
              <w:t>new</w:t>
            </w:r>
            <w:proofErr w:type="spellEnd"/>
            <w:r w:rsidRPr="00C23CB0">
              <w:rPr>
                <w:rFonts w:eastAsia="Times New Roman" w:cs="Times New Roman"/>
                <w:color w:val="auto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C23CB0">
              <w:rPr>
                <w:rFonts w:eastAsia="Times New Roman" w:cs="Times New Roman"/>
                <w:color w:val="auto"/>
                <w:szCs w:val="28"/>
                <w:lang w:eastAsia="ru-RU"/>
              </w:rPr>
              <w:t>ActionListener</w:t>
            </w:r>
            <w:proofErr w:type="spellEnd"/>
            <w:r w:rsidRPr="00C23CB0">
              <w:rPr>
                <w:rFonts w:eastAsia="Times New Roman" w:cs="Times New Roman"/>
                <w:color w:val="auto"/>
                <w:szCs w:val="28"/>
                <w:lang w:eastAsia="ru-RU"/>
              </w:rPr>
              <w:t>(</w:t>
            </w:r>
            <w:proofErr w:type="gramEnd"/>
            <w:r w:rsidRPr="00C23CB0">
              <w:rPr>
                <w:rFonts w:eastAsia="Times New Roman" w:cs="Times New Roman"/>
                <w:color w:val="auto"/>
                <w:szCs w:val="28"/>
                <w:lang w:eastAsia="ru-RU"/>
              </w:rPr>
              <w:t>)</w:t>
            </w:r>
          </w:p>
        </w:tc>
        <w:tc>
          <w:tcPr>
            <w:tcW w:w="2269" w:type="dxa"/>
          </w:tcPr>
          <w:p w:rsidR="00C23CB0" w:rsidRPr="00C23CB0" w:rsidRDefault="00C23CB0" w:rsidP="00C23CB0">
            <w:pPr>
              <w:pStyle w:val="NS1"/>
              <w:ind w:firstLine="0"/>
            </w:pPr>
            <w:r>
              <w:rPr>
                <w:lang w:val="en-US"/>
              </w:rPr>
              <w:t>Listener</w:t>
            </w:r>
            <w:r w:rsidRPr="00C23CB0">
              <w:t xml:space="preserve"> </w:t>
            </w:r>
            <w:r>
              <w:t>для кнопки из раздела выбора еды.</w:t>
            </w:r>
          </w:p>
        </w:tc>
        <w:tc>
          <w:tcPr>
            <w:tcW w:w="1639" w:type="dxa"/>
          </w:tcPr>
          <w:p w:rsidR="00C23CB0" w:rsidRDefault="00C23CB0" w:rsidP="00C23CB0">
            <w:pPr>
              <w:pStyle w:val="NS1"/>
              <w:ind w:firstLine="0"/>
              <w:jc w:val="center"/>
            </w:pPr>
            <w:r>
              <w:t>-</w:t>
            </w:r>
          </w:p>
        </w:tc>
        <w:tc>
          <w:tcPr>
            <w:tcW w:w="1483" w:type="dxa"/>
          </w:tcPr>
          <w:p w:rsidR="00C23CB0" w:rsidRDefault="00C23CB0" w:rsidP="00C23CB0">
            <w:pPr>
              <w:pStyle w:val="NS1"/>
              <w:ind w:firstLine="0"/>
              <w:jc w:val="center"/>
            </w:pPr>
            <w:r>
              <w:t>-</w:t>
            </w:r>
          </w:p>
        </w:tc>
      </w:tr>
      <w:tr w:rsidR="00C23CB0" w:rsidRPr="00A51432" w:rsidTr="00C23CB0">
        <w:tc>
          <w:tcPr>
            <w:tcW w:w="4378" w:type="dxa"/>
          </w:tcPr>
          <w:p w:rsidR="00C23CB0" w:rsidRPr="007506C3" w:rsidRDefault="00C23CB0" w:rsidP="00C23CB0">
            <w:pPr>
              <w:pStyle w:val="NS1"/>
              <w:ind w:firstLine="0"/>
              <w:jc w:val="left"/>
              <w:rPr>
                <w:lang w:val="en-US"/>
              </w:rPr>
            </w:pPr>
            <w:proofErr w:type="spellStart"/>
            <w:r w:rsidRPr="00C23CB0">
              <w:t>TakeMeat.addActionListener</w:t>
            </w:r>
            <w:proofErr w:type="spellEnd"/>
            <w:r w:rsidRPr="00C23CB0">
              <w:t>(</w:t>
            </w:r>
            <w:proofErr w:type="spellStart"/>
            <w:r w:rsidRPr="00C23CB0">
              <w:t>new</w:t>
            </w:r>
            <w:proofErr w:type="spellEnd"/>
            <w:r w:rsidRPr="00C23CB0">
              <w:t xml:space="preserve"> </w:t>
            </w:r>
            <w:proofErr w:type="spellStart"/>
            <w:proofErr w:type="gramStart"/>
            <w:r w:rsidRPr="00C23CB0">
              <w:t>ActionListener</w:t>
            </w:r>
            <w:proofErr w:type="spellEnd"/>
            <w:r w:rsidRPr="00C23CB0">
              <w:t>(</w:t>
            </w:r>
            <w:proofErr w:type="gramEnd"/>
            <w:r w:rsidRPr="00C23CB0">
              <w:t>)</w:t>
            </w:r>
          </w:p>
        </w:tc>
        <w:tc>
          <w:tcPr>
            <w:tcW w:w="2269" w:type="dxa"/>
          </w:tcPr>
          <w:p w:rsidR="00C23CB0" w:rsidRPr="00C23CB0" w:rsidRDefault="00C23CB0" w:rsidP="00C23CB0">
            <w:pPr>
              <w:pStyle w:val="NS1"/>
              <w:ind w:firstLine="0"/>
            </w:pPr>
            <w:r>
              <w:rPr>
                <w:lang w:val="en-US"/>
              </w:rPr>
              <w:t>Listener</w:t>
            </w:r>
            <w:r w:rsidRPr="00C23CB0">
              <w:t xml:space="preserve"> </w:t>
            </w:r>
            <w:r>
              <w:t>для кнопки из раздела выбора еды.</w:t>
            </w:r>
          </w:p>
        </w:tc>
        <w:tc>
          <w:tcPr>
            <w:tcW w:w="1639" w:type="dxa"/>
          </w:tcPr>
          <w:p w:rsidR="00C23CB0" w:rsidRDefault="00C23CB0" w:rsidP="00C23CB0">
            <w:pPr>
              <w:pStyle w:val="NS1"/>
              <w:ind w:firstLine="0"/>
              <w:jc w:val="center"/>
            </w:pPr>
            <w:r>
              <w:t>-</w:t>
            </w:r>
          </w:p>
        </w:tc>
        <w:tc>
          <w:tcPr>
            <w:tcW w:w="1483" w:type="dxa"/>
          </w:tcPr>
          <w:p w:rsidR="00C23CB0" w:rsidRDefault="00C23CB0" w:rsidP="00C23CB0">
            <w:pPr>
              <w:pStyle w:val="NS1"/>
              <w:ind w:firstLine="0"/>
              <w:jc w:val="center"/>
            </w:pPr>
            <w:r>
              <w:t>-</w:t>
            </w:r>
          </w:p>
        </w:tc>
      </w:tr>
      <w:tr w:rsidR="00C23CB0" w:rsidRPr="00A51432" w:rsidTr="00C23CB0">
        <w:tc>
          <w:tcPr>
            <w:tcW w:w="4378" w:type="dxa"/>
          </w:tcPr>
          <w:p w:rsidR="00C23CB0" w:rsidRPr="00A51432" w:rsidRDefault="00C23CB0" w:rsidP="00C23CB0">
            <w:pPr>
              <w:pStyle w:val="NS1"/>
              <w:ind w:firstLine="0"/>
              <w:jc w:val="left"/>
            </w:pPr>
            <w:proofErr w:type="spellStart"/>
            <w:r w:rsidRPr="00C23CB0">
              <w:t>TakeInsects.addActionListener</w:t>
            </w:r>
            <w:proofErr w:type="spellEnd"/>
            <w:r w:rsidRPr="00C23CB0">
              <w:t>(</w:t>
            </w:r>
            <w:proofErr w:type="spellStart"/>
            <w:r w:rsidRPr="00C23CB0">
              <w:t>new</w:t>
            </w:r>
            <w:proofErr w:type="spellEnd"/>
            <w:r w:rsidRPr="00C23CB0">
              <w:t xml:space="preserve"> </w:t>
            </w:r>
            <w:proofErr w:type="spellStart"/>
            <w:proofErr w:type="gramStart"/>
            <w:r w:rsidRPr="00C23CB0">
              <w:t>ActionListener</w:t>
            </w:r>
            <w:proofErr w:type="spellEnd"/>
            <w:r w:rsidRPr="00C23CB0">
              <w:t>(</w:t>
            </w:r>
            <w:proofErr w:type="gramEnd"/>
            <w:r w:rsidRPr="00C23CB0">
              <w:t>)</w:t>
            </w:r>
          </w:p>
        </w:tc>
        <w:tc>
          <w:tcPr>
            <w:tcW w:w="2269" w:type="dxa"/>
          </w:tcPr>
          <w:p w:rsidR="00C23CB0" w:rsidRPr="00C23CB0" w:rsidRDefault="00C23CB0" w:rsidP="00C23CB0">
            <w:pPr>
              <w:pStyle w:val="NS1"/>
              <w:ind w:firstLine="0"/>
            </w:pPr>
            <w:r>
              <w:rPr>
                <w:lang w:val="en-US"/>
              </w:rPr>
              <w:t>Listener</w:t>
            </w:r>
            <w:r w:rsidRPr="00C23CB0">
              <w:t xml:space="preserve"> </w:t>
            </w:r>
            <w:r>
              <w:t>для кнопки из раздела выбора еды.</w:t>
            </w:r>
          </w:p>
        </w:tc>
        <w:tc>
          <w:tcPr>
            <w:tcW w:w="1639" w:type="dxa"/>
          </w:tcPr>
          <w:p w:rsidR="00C23CB0" w:rsidRDefault="00C23CB0" w:rsidP="00C23CB0">
            <w:pPr>
              <w:pStyle w:val="NS1"/>
              <w:ind w:firstLine="0"/>
              <w:jc w:val="center"/>
            </w:pPr>
            <w:r>
              <w:t>-</w:t>
            </w:r>
          </w:p>
        </w:tc>
        <w:tc>
          <w:tcPr>
            <w:tcW w:w="1483" w:type="dxa"/>
          </w:tcPr>
          <w:p w:rsidR="00C23CB0" w:rsidRDefault="00C23CB0" w:rsidP="00C23CB0">
            <w:pPr>
              <w:pStyle w:val="NS1"/>
              <w:ind w:firstLine="0"/>
              <w:jc w:val="center"/>
            </w:pPr>
            <w:r>
              <w:t>-</w:t>
            </w:r>
          </w:p>
        </w:tc>
      </w:tr>
      <w:tr w:rsidR="00C23CB0" w:rsidRPr="00A51432" w:rsidTr="00C23CB0">
        <w:tc>
          <w:tcPr>
            <w:tcW w:w="4378" w:type="dxa"/>
          </w:tcPr>
          <w:p w:rsidR="00C23CB0" w:rsidRPr="007A079D" w:rsidRDefault="00C23CB0" w:rsidP="00C23CB0">
            <w:pPr>
              <w:pStyle w:val="NS1"/>
              <w:ind w:firstLine="0"/>
              <w:jc w:val="left"/>
              <w:rPr>
                <w:lang w:val="en-US"/>
              </w:rPr>
            </w:pPr>
            <w:r w:rsidRPr="00C23CB0">
              <w:rPr>
                <w:lang w:val="en-US"/>
              </w:rPr>
              <w:t xml:space="preserve">Feed1Button.addActionListener(new </w:t>
            </w:r>
            <w:proofErr w:type="spellStart"/>
            <w:r w:rsidRPr="00C23CB0">
              <w:rPr>
                <w:lang w:val="en-US"/>
              </w:rPr>
              <w:t>ActionListener</w:t>
            </w:r>
            <w:proofErr w:type="spellEnd"/>
            <w:r w:rsidRPr="00C23CB0">
              <w:rPr>
                <w:lang w:val="en-US"/>
              </w:rPr>
              <w:t>()</w:t>
            </w:r>
          </w:p>
        </w:tc>
        <w:tc>
          <w:tcPr>
            <w:tcW w:w="2269" w:type="dxa"/>
          </w:tcPr>
          <w:p w:rsidR="00C23CB0" w:rsidRDefault="00C23CB0" w:rsidP="00C23CB0">
            <w:pPr>
              <w:pStyle w:val="NS1"/>
              <w:ind w:firstLine="0"/>
            </w:pPr>
            <w:r>
              <w:rPr>
                <w:lang w:val="en-US"/>
              </w:rPr>
              <w:t>Listener</w:t>
            </w:r>
            <w:r w:rsidRPr="00C23CB0">
              <w:t xml:space="preserve"> </w:t>
            </w:r>
            <w:r>
              <w:t>для кнопки из раздела кормежки.</w:t>
            </w:r>
          </w:p>
        </w:tc>
        <w:tc>
          <w:tcPr>
            <w:tcW w:w="1639" w:type="dxa"/>
          </w:tcPr>
          <w:p w:rsidR="00C23CB0" w:rsidRDefault="00C23CB0" w:rsidP="00C23CB0">
            <w:pPr>
              <w:pStyle w:val="NS1"/>
              <w:ind w:firstLine="0"/>
              <w:jc w:val="center"/>
            </w:pPr>
            <w:r>
              <w:t>-</w:t>
            </w:r>
          </w:p>
        </w:tc>
        <w:tc>
          <w:tcPr>
            <w:tcW w:w="1483" w:type="dxa"/>
          </w:tcPr>
          <w:p w:rsidR="00C23CB0" w:rsidRDefault="00C23CB0" w:rsidP="00C23CB0">
            <w:pPr>
              <w:pStyle w:val="NS1"/>
              <w:ind w:firstLine="0"/>
              <w:jc w:val="center"/>
            </w:pPr>
            <w:r>
              <w:t>-</w:t>
            </w:r>
          </w:p>
        </w:tc>
      </w:tr>
      <w:tr w:rsidR="00C23CB0" w:rsidRPr="00A51432" w:rsidTr="00C23CB0">
        <w:tc>
          <w:tcPr>
            <w:tcW w:w="4378" w:type="dxa"/>
          </w:tcPr>
          <w:p w:rsidR="00C23CB0" w:rsidRDefault="00C23CB0" w:rsidP="00C23CB0">
            <w:pPr>
              <w:pStyle w:val="NS1"/>
              <w:ind w:firstLine="0"/>
              <w:jc w:val="left"/>
            </w:pPr>
            <w:r w:rsidRPr="00C23CB0">
              <w:lastRenderedPageBreak/>
              <w:t>Feed2Button.addActionListener(</w:t>
            </w:r>
            <w:proofErr w:type="spellStart"/>
            <w:r w:rsidRPr="00C23CB0">
              <w:t>new</w:t>
            </w:r>
            <w:proofErr w:type="spellEnd"/>
            <w:r w:rsidRPr="00C23CB0">
              <w:t xml:space="preserve"> </w:t>
            </w:r>
            <w:proofErr w:type="spellStart"/>
            <w:proofErr w:type="gramStart"/>
            <w:r w:rsidRPr="00C23CB0">
              <w:t>ActionListener</w:t>
            </w:r>
            <w:proofErr w:type="spellEnd"/>
            <w:r w:rsidRPr="00C23CB0">
              <w:t>(</w:t>
            </w:r>
            <w:proofErr w:type="gramEnd"/>
            <w:r w:rsidRPr="00C23CB0">
              <w:t>)</w:t>
            </w:r>
          </w:p>
        </w:tc>
        <w:tc>
          <w:tcPr>
            <w:tcW w:w="2269" w:type="dxa"/>
          </w:tcPr>
          <w:p w:rsidR="00C23CB0" w:rsidRPr="00824FED" w:rsidRDefault="00C23CB0" w:rsidP="00C23CB0">
            <w:pPr>
              <w:pStyle w:val="NS1"/>
              <w:ind w:firstLine="0"/>
            </w:pPr>
            <w:r>
              <w:rPr>
                <w:lang w:val="en-US"/>
              </w:rPr>
              <w:t>Listener</w:t>
            </w:r>
            <w:r w:rsidRPr="00C23CB0">
              <w:t xml:space="preserve"> </w:t>
            </w:r>
            <w:r>
              <w:t>для кнопки из раздела кормежки.</w:t>
            </w:r>
          </w:p>
        </w:tc>
        <w:tc>
          <w:tcPr>
            <w:tcW w:w="1639" w:type="dxa"/>
          </w:tcPr>
          <w:p w:rsidR="00C23CB0" w:rsidRDefault="00C23CB0" w:rsidP="00C23CB0">
            <w:pPr>
              <w:pStyle w:val="NS1"/>
              <w:ind w:firstLine="0"/>
              <w:jc w:val="center"/>
            </w:pPr>
            <w:r>
              <w:t>-</w:t>
            </w:r>
          </w:p>
        </w:tc>
        <w:tc>
          <w:tcPr>
            <w:tcW w:w="1483" w:type="dxa"/>
          </w:tcPr>
          <w:p w:rsidR="00C23CB0" w:rsidRDefault="00C23CB0" w:rsidP="00C23CB0">
            <w:pPr>
              <w:pStyle w:val="NS1"/>
              <w:ind w:firstLine="0"/>
              <w:jc w:val="center"/>
            </w:pPr>
            <w:r>
              <w:t>-</w:t>
            </w:r>
          </w:p>
        </w:tc>
      </w:tr>
      <w:tr w:rsidR="00C23CB0" w:rsidRPr="00C23CB0" w:rsidTr="00C23CB0">
        <w:tc>
          <w:tcPr>
            <w:tcW w:w="4378" w:type="dxa"/>
          </w:tcPr>
          <w:p w:rsidR="00C23CB0" w:rsidRDefault="00C23CB0" w:rsidP="00C23CB0">
            <w:pPr>
              <w:pStyle w:val="NS1"/>
              <w:ind w:firstLine="0"/>
              <w:jc w:val="left"/>
            </w:pPr>
            <w:r w:rsidRPr="00C23CB0">
              <w:t>Feed3Button.addActionListener(</w:t>
            </w:r>
            <w:proofErr w:type="spellStart"/>
            <w:r w:rsidRPr="00C23CB0">
              <w:t>new</w:t>
            </w:r>
            <w:proofErr w:type="spellEnd"/>
            <w:r w:rsidRPr="00C23CB0">
              <w:t xml:space="preserve"> </w:t>
            </w:r>
            <w:proofErr w:type="spellStart"/>
            <w:proofErr w:type="gramStart"/>
            <w:r w:rsidRPr="00C23CB0">
              <w:t>ActionListener</w:t>
            </w:r>
            <w:proofErr w:type="spellEnd"/>
            <w:r w:rsidRPr="00C23CB0">
              <w:t>(</w:t>
            </w:r>
            <w:proofErr w:type="gramEnd"/>
            <w:r w:rsidRPr="00C23CB0">
              <w:t>)</w:t>
            </w:r>
          </w:p>
        </w:tc>
        <w:tc>
          <w:tcPr>
            <w:tcW w:w="2269" w:type="dxa"/>
          </w:tcPr>
          <w:p w:rsidR="00C23CB0" w:rsidRPr="00C23CB0" w:rsidRDefault="00C23CB0" w:rsidP="00C23CB0">
            <w:pPr>
              <w:rPr>
                <w:lang w:val="ru-RU"/>
              </w:rPr>
            </w:pPr>
            <w:r w:rsidRPr="00696C06">
              <w:rPr>
                <w:lang w:val="en-US"/>
              </w:rPr>
              <w:t>Listener</w:t>
            </w:r>
            <w:r w:rsidRPr="00696C06">
              <w:rPr>
                <w:lang w:val="ru-RU"/>
              </w:rPr>
              <w:t xml:space="preserve"> </w:t>
            </w:r>
            <w:r w:rsidRPr="00C23CB0">
              <w:rPr>
                <w:lang w:val="ru-RU"/>
              </w:rPr>
              <w:t>для кнопки из раздела кормежки.</w:t>
            </w:r>
          </w:p>
        </w:tc>
        <w:tc>
          <w:tcPr>
            <w:tcW w:w="1639" w:type="dxa"/>
          </w:tcPr>
          <w:p w:rsidR="00C23CB0" w:rsidRDefault="00C23CB0" w:rsidP="00C23CB0">
            <w:pPr>
              <w:pStyle w:val="NS1"/>
              <w:ind w:firstLine="0"/>
              <w:jc w:val="center"/>
            </w:pPr>
            <w:r>
              <w:t>-</w:t>
            </w:r>
          </w:p>
        </w:tc>
        <w:tc>
          <w:tcPr>
            <w:tcW w:w="1483" w:type="dxa"/>
          </w:tcPr>
          <w:p w:rsidR="00C23CB0" w:rsidRDefault="00C23CB0" w:rsidP="00C23CB0">
            <w:pPr>
              <w:pStyle w:val="NS1"/>
              <w:ind w:firstLine="0"/>
              <w:jc w:val="center"/>
            </w:pPr>
            <w:r>
              <w:t>-</w:t>
            </w:r>
          </w:p>
        </w:tc>
      </w:tr>
      <w:tr w:rsidR="00C23CB0" w:rsidRPr="00C23CB0" w:rsidTr="00C23CB0">
        <w:tc>
          <w:tcPr>
            <w:tcW w:w="4378" w:type="dxa"/>
          </w:tcPr>
          <w:p w:rsidR="00C23CB0" w:rsidRDefault="00C23CB0" w:rsidP="00C23CB0">
            <w:r w:rsidRPr="00FF6F00">
              <w:t xml:space="preserve">Feed4Button.addActionListener(new </w:t>
            </w:r>
            <w:proofErr w:type="spellStart"/>
            <w:r w:rsidRPr="00FF6F00">
              <w:t>ActionListener</w:t>
            </w:r>
            <w:proofErr w:type="spellEnd"/>
            <w:r w:rsidRPr="00FF6F00">
              <w:t>()</w:t>
            </w:r>
          </w:p>
        </w:tc>
        <w:tc>
          <w:tcPr>
            <w:tcW w:w="2269" w:type="dxa"/>
          </w:tcPr>
          <w:p w:rsidR="00C23CB0" w:rsidRPr="00C23CB0" w:rsidRDefault="00C23CB0" w:rsidP="00C23CB0">
            <w:pPr>
              <w:rPr>
                <w:lang w:val="ru-RU"/>
              </w:rPr>
            </w:pPr>
            <w:r w:rsidRPr="00696C06">
              <w:rPr>
                <w:lang w:val="en-US"/>
              </w:rPr>
              <w:t>Listener</w:t>
            </w:r>
            <w:r w:rsidRPr="00696C06">
              <w:rPr>
                <w:lang w:val="ru-RU"/>
              </w:rPr>
              <w:t xml:space="preserve"> </w:t>
            </w:r>
            <w:r w:rsidRPr="00C23CB0">
              <w:rPr>
                <w:lang w:val="ru-RU"/>
              </w:rPr>
              <w:t>для кнопки из раздела кормежки.</w:t>
            </w:r>
          </w:p>
        </w:tc>
        <w:tc>
          <w:tcPr>
            <w:tcW w:w="1639" w:type="dxa"/>
          </w:tcPr>
          <w:p w:rsidR="00C23CB0" w:rsidRDefault="00C23CB0" w:rsidP="00C23CB0">
            <w:pPr>
              <w:pStyle w:val="NS1"/>
              <w:ind w:firstLine="0"/>
              <w:jc w:val="center"/>
            </w:pPr>
            <w:r>
              <w:t>-</w:t>
            </w:r>
          </w:p>
        </w:tc>
        <w:tc>
          <w:tcPr>
            <w:tcW w:w="1483" w:type="dxa"/>
          </w:tcPr>
          <w:p w:rsidR="00C23CB0" w:rsidRDefault="00C23CB0" w:rsidP="00C23CB0">
            <w:pPr>
              <w:pStyle w:val="NS1"/>
              <w:ind w:firstLine="0"/>
              <w:jc w:val="center"/>
            </w:pPr>
            <w:r>
              <w:t>-</w:t>
            </w:r>
          </w:p>
        </w:tc>
      </w:tr>
      <w:tr w:rsidR="00C23CB0" w:rsidRPr="00C23CB0" w:rsidTr="00C23CB0">
        <w:tc>
          <w:tcPr>
            <w:tcW w:w="4378" w:type="dxa"/>
          </w:tcPr>
          <w:p w:rsidR="00C23CB0" w:rsidRPr="00C23CB0" w:rsidRDefault="00C23CB0" w:rsidP="00C23CB0">
            <w:pPr>
              <w:pStyle w:val="NS1"/>
              <w:ind w:firstLine="0"/>
              <w:jc w:val="left"/>
            </w:pPr>
            <w:r w:rsidRPr="00C23CB0">
              <w:t>Feed5Button.addActionListener(</w:t>
            </w:r>
            <w:proofErr w:type="spellStart"/>
            <w:r w:rsidRPr="00C23CB0">
              <w:t>new</w:t>
            </w:r>
            <w:proofErr w:type="spellEnd"/>
            <w:r w:rsidRPr="00C23CB0">
              <w:t xml:space="preserve"> </w:t>
            </w:r>
            <w:proofErr w:type="spellStart"/>
            <w:proofErr w:type="gramStart"/>
            <w:r w:rsidRPr="00C23CB0">
              <w:t>ActionListener</w:t>
            </w:r>
            <w:proofErr w:type="spellEnd"/>
            <w:r w:rsidRPr="00C23CB0">
              <w:t>(</w:t>
            </w:r>
            <w:proofErr w:type="gramEnd"/>
            <w:r w:rsidRPr="00C23CB0">
              <w:t>)</w:t>
            </w:r>
          </w:p>
        </w:tc>
        <w:tc>
          <w:tcPr>
            <w:tcW w:w="2269" w:type="dxa"/>
          </w:tcPr>
          <w:p w:rsidR="00C23CB0" w:rsidRPr="00C23CB0" w:rsidRDefault="00C23CB0" w:rsidP="00C23CB0">
            <w:pPr>
              <w:rPr>
                <w:lang w:val="ru-RU"/>
              </w:rPr>
            </w:pPr>
            <w:r w:rsidRPr="00696C06">
              <w:rPr>
                <w:lang w:val="en-US"/>
              </w:rPr>
              <w:t>Listener</w:t>
            </w:r>
            <w:r w:rsidRPr="00696C06">
              <w:rPr>
                <w:lang w:val="ru-RU"/>
              </w:rPr>
              <w:t xml:space="preserve"> </w:t>
            </w:r>
            <w:r w:rsidRPr="00C23CB0">
              <w:rPr>
                <w:lang w:val="ru-RU"/>
              </w:rPr>
              <w:t>для кнопки из раздела кормежки.</w:t>
            </w:r>
          </w:p>
        </w:tc>
        <w:tc>
          <w:tcPr>
            <w:tcW w:w="1639" w:type="dxa"/>
          </w:tcPr>
          <w:p w:rsidR="00C23CB0" w:rsidRDefault="00C23CB0" w:rsidP="00C23CB0">
            <w:pPr>
              <w:pStyle w:val="NS1"/>
              <w:ind w:firstLine="0"/>
              <w:jc w:val="center"/>
            </w:pPr>
            <w:r>
              <w:t>-</w:t>
            </w:r>
          </w:p>
        </w:tc>
        <w:tc>
          <w:tcPr>
            <w:tcW w:w="1483" w:type="dxa"/>
          </w:tcPr>
          <w:p w:rsidR="00C23CB0" w:rsidRDefault="00C23CB0" w:rsidP="00C23CB0">
            <w:pPr>
              <w:pStyle w:val="NS1"/>
              <w:ind w:firstLine="0"/>
              <w:jc w:val="center"/>
            </w:pPr>
            <w:r>
              <w:t>-</w:t>
            </w:r>
          </w:p>
        </w:tc>
      </w:tr>
      <w:tr w:rsidR="00C23CB0" w:rsidRPr="00C23CB0" w:rsidTr="00C23CB0">
        <w:tc>
          <w:tcPr>
            <w:tcW w:w="4378" w:type="dxa"/>
          </w:tcPr>
          <w:p w:rsidR="00C23CB0" w:rsidRPr="00C23CB0" w:rsidRDefault="00C23CB0" w:rsidP="00C23CB0">
            <w:pPr>
              <w:pStyle w:val="NS1"/>
              <w:ind w:firstLine="0"/>
              <w:jc w:val="left"/>
            </w:pPr>
            <w:r w:rsidRPr="00C23CB0">
              <w:t>Feed6Button.addActionListener(</w:t>
            </w:r>
            <w:proofErr w:type="spellStart"/>
            <w:r w:rsidRPr="00C23CB0">
              <w:t>new</w:t>
            </w:r>
            <w:proofErr w:type="spellEnd"/>
            <w:r w:rsidRPr="00C23CB0">
              <w:t xml:space="preserve"> </w:t>
            </w:r>
            <w:proofErr w:type="spellStart"/>
            <w:proofErr w:type="gramStart"/>
            <w:r w:rsidRPr="00C23CB0">
              <w:t>ActionListener</w:t>
            </w:r>
            <w:proofErr w:type="spellEnd"/>
            <w:r w:rsidRPr="00C23CB0">
              <w:t>(</w:t>
            </w:r>
            <w:proofErr w:type="gramEnd"/>
            <w:r w:rsidRPr="00C23CB0">
              <w:t>)</w:t>
            </w:r>
          </w:p>
        </w:tc>
        <w:tc>
          <w:tcPr>
            <w:tcW w:w="2269" w:type="dxa"/>
          </w:tcPr>
          <w:p w:rsidR="00C23CB0" w:rsidRPr="00C23CB0" w:rsidRDefault="00C23CB0" w:rsidP="00C23CB0">
            <w:pPr>
              <w:rPr>
                <w:lang w:val="ru-RU"/>
              </w:rPr>
            </w:pPr>
            <w:r w:rsidRPr="00696C06">
              <w:rPr>
                <w:lang w:val="en-US"/>
              </w:rPr>
              <w:t>Listener</w:t>
            </w:r>
            <w:r w:rsidRPr="00696C06">
              <w:rPr>
                <w:lang w:val="ru-RU"/>
              </w:rPr>
              <w:t xml:space="preserve"> </w:t>
            </w:r>
            <w:r w:rsidRPr="00C23CB0">
              <w:rPr>
                <w:lang w:val="ru-RU"/>
              </w:rPr>
              <w:t>для кнопки из раздела кормежки.</w:t>
            </w:r>
          </w:p>
        </w:tc>
        <w:tc>
          <w:tcPr>
            <w:tcW w:w="1639" w:type="dxa"/>
          </w:tcPr>
          <w:p w:rsidR="00C23CB0" w:rsidRDefault="00C23CB0" w:rsidP="00C23CB0">
            <w:pPr>
              <w:pStyle w:val="NS1"/>
              <w:ind w:firstLine="0"/>
              <w:jc w:val="center"/>
            </w:pPr>
            <w:r>
              <w:t>-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public </w:t>
            </w:r>
            <w:proofErr w:type="spellStart"/>
            <w:proofErr w:type="gramStart"/>
            <w:r>
              <w:rPr>
                <w:lang w:val="en-US"/>
              </w:rPr>
              <w:t>GuiForm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483" w:type="dxa"/>
          </w:tcPr>
          <w:p w:rsidR="00C23CB0" w:rsidRDefault="00C23CB0" w:rsidP="00C23CB0">
            <w:pPr>
              <w:pStyle w:val="NS1"/>
              <w:ind w:firstLine="0"/>
              <w:jc w:val="center"/>
            </w:pPr>
            <w:r>
              <w:t>-</w:t>
            </w:r>
          </w:p>
        </w:tc>
      </w:tr>
      <w:tr w:rsidR="00C23CB0" w:rsidRPr="00A51432" w:rsidTr="00C23CB0">
        <w:tc>
          <w:tcPr>
            <w:tcW w:w="9769" w:type="dxa"/>
            <w:gridSpan w:val="4"/>
          </w:tcPr>
          <w:p w:rsidR="00C23CB0" w:rsidRPr="00A51432" w:rsidRDefault="00C23CB0" w:rsidP="00C23CB0">
            <w:pPr>
              <w:pStyle w:val="NS1"/>
              <w:ind w:firstLine="0"/>
              <w:jc w:val="center"/>
              <w:rPr>
                <w:b/>
              </w:rPr>
            </w:pPr>
            <w:r w:rsidRPr="00A51432">
              <w:rPr>
                <w:b/>
              </w:rPr>
              <w:t>Конструкторы</w:t>
            </w:r>
          </w:p>
        </w:tc>
      </w:tr>
      <w:tr w:rsidR="00C23CB0" w:rsidTr="000C1C21">
        <w:tc>
          <w:tcPr>
            <w:tcW w:w="4378" w:type="dxa"/>
          </w:tcPr>
          <w:p w:rsidR="00C23CB0" w:rsidRPr="00C23CB0" w:rsidRDefault="00C23CB0" w:rsidP="000C1C21">
            <w:pPr>
              <w:pStyle w:val="NS1"/>
              <w:ind w:firstLine="0"/>
              <w:jc w:val="left"/>
            </w:pPr>
            <w:r>
              <w:rPr>
                <w:lang w:val="en-US"/>
              </w:rPr>
              <w:t xml:space="preserve">public </w:t>
            </w:r>
            <w:proofErr w:type="spellStart"/>
            <w:r>
              <w:rPr>
                <w:lang w:val="en-US"/>
              </w:rPr>
              <w:t>GuiForm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269" w:type="dxa"/>
          </w:tcPr>
          <w:p w:rsidR="00C23CB0" w:rsidRPr="007F7F08" w:rsidRDefault="00C23CB0" w:rsidP="000C1C21">
            <w:pPr>
              <w:rPr>
                <w:lang w:val="ru-RU"/>
              </w:rPr>
            </w:pPr>
            <w:r>
              <w:rPr>
                <w:lang w:val="ru-RU"/>
              </w:rPr>
              <w:t xml:space="preserve">Нулевой конструктор, вызываемый классом </w:t>
            </w:r>
            <w:proofErr w:type="spellStart"/>
            <w:r>
              <w:rPr>
                <w:lang w:val="en-US"/>
              </w:rPr>
              <w:t>LabRab</w:t>
            </w:r>
            <w:proofErr w:type="spellEnd"/>
            <w:r w:rsidR="007F7F08">
              <w:rPr>
                <w:lang w:val="ru-RU"/>
              </w:rPr>
              <w:t>5</w:t>
            </w:r>
          </w:p>
        </w:tc>
        <w:tc>
          <w:tcPr>
            <w:tcW w:w="1639" w:type="dxa"/>
          </w:tcPr>
          <w:p w:rsidR="00C23CB0" w:rsidRDefault="007F7F08" w:rsidP="00C23CB0">
            <w:pPr>
              <w:pStyle w:val="NS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names</w:t>
            </w:r>
          </w:p>
          <w:p w:rsidR="007F7F08" w:rsidRDefault="007F7F08" w:rsidP="007F7F08">
            <w:pPr>
              <w:pStyle w:val="NS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species</w:t>
            </w:r>
          </w:p>
          <w:p w:rsidR="007F7F08" w:rsidRPr="007F7F08" w:rsidRDefault="007F7F08" w:rsidP="007F7F08">
            <w:pPr>
              <w:pStyle w:val="NS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  <w:tc>
          <w:tcPr>
            <w:tcW w:w="1483" w:type="dxa"/>
          </w:tcPr>
          <w:p w:rsidR="00C23CB0" w:rsidRDefault="007F7F08" w:rsidP="000C1C21">
            <w:pPr>
              <w:pStyle w:val="NS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String[]</w:t>
            </w:r>
          </w:p>
          <w:p w:rsidR="007F7F08" w:rsidRDefault="007F7F08" w:rsidP="000C1C21">
            <w:pPr>
              <w:pStyle w:val="NS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String[]</w:t>
            </w:r>
          </w:p>
          <w:p w:rsidR="007F7F08" w:rsidRPr="007F7F08" w:rsidRDefault="007F7F08" w:rsidP="000C1C21">
            <w:pPr>
              <w:pStyle w:val="NS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String[]</w:t>
            </w:r>
          </w:p>
        </w:tc>
      </w:tr>
    </w:tbl>
    <w:p w:rsidR="001E27D3" w:rsidRDefault="007729E6" w:rsidP="007506C3">
      <w:pPr>
        <w:pStyle w:val="NS1"/>
        <w:ind w:firstLine="0"/>
      </w:pPr>
      <w:r>
        <w:br w:type="page"/>
      </w:r>
    </w:p>
    <w:p w:rsidR="007729E6" w:rsidRDefault="00D03EB4" w:rsidP="009078B7">
      <w:pPr>
        <w:pStyle w:val="NS1"/>
        <w:ind w:firstLine="0"/>
        <w:jc w:val="center"/>
        <w:rPr>
          <w:szCs w:val="28"/>
        </w:rPr>
      </w:pPr>
      <w:r w:rsidRPr="00D03EB4">
        <w:rPr>
          <w:szCs w:val="28"/>
        </w:rPr>
        <w:lastRenderedPageBreak/>
        <w:drawing>
          <wp:inline distT="0" distB="0" distL="0" distR="0" wp14:anchorId="53F56ADC" wp14:editId="7CDD826F">
            <wp:extent cx="2019582" cy="71447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8B7" w:rsidRPr="009078B7" w:rsidRDefault="009078B7" w:rsidP="00D03EB4">
      <w:pPr>
        <w:pStyle w:val="NS1"/>
        <w:tabs>
          <w:tab w:val="center" w:pos="5173"/>
          <w:tab w:val="left" w:pos="8460"/>
        </w:tabs>
        <w:ind w:firstLine="0"/>
        <w:jc w:val="center"/>
        <w:rPr>
          <w:szCs w:val="28"/>
        </w:rPr>
      </w:pPr>
      <w:r>
        <w:t>Рисунок</w:t>
      </w:r>
      <w:r w:rsidRPr="0071627B">
        <w:t xml:space="preserve"> </w:t>
      </w:r>
      <w:r w:rsidR="00D03EB4" w:rsidRPr="00D03EB4">
        <w:t>4</w:t>
      </w:r>
      <w:r w:rsidRPr="0071627B">
        <w:t xml:space="preserve"> – </w:t>
      </w:r>
      <w:r>
        <w:rPr>
          <w:lang w:val="en-GB"/>
        </w:rPr>
        <w:t>UML</w:t>
      </w:r>
      <w:r>
        <w:t xml:space="preserve"> диаграмма классов проекта </w:t>
      </w:r>
      <w:proofErr w:type="spellStart"/>
      <w:r>
        <w:rPr>
          <w:lang w:val="en-GB"/>
        </w:rPr>
        <w:t>LabRab</w:t>
      </w:r>
      <w:proofErr w:type="spellEnd"/>
      <w:r w:rsidR="00D03EB4">
        <w:t>5</w:t>
      </w:r>
    </w:p>
    <w:p w:rsidR="009078B7" w:rsidRDefault="009078B7">
      <w:pPr>
        <w:spacing w:after="200" w:line="276" w:lineRule="auto"/>
        <w:jc w:val="left"/>
        <w:rPr>
          <w:rFonts w:eastAsiaTheme="minorHAnsi" w:cs="Times New Roman"/>
          <w:b/>
          <w:bCs/>
          <w:color w:val="000000" w:themeColor="text1"/>
          <w:szCs w:val="28"/>
          <w:lang w:val="ru-RU"/>
        </w:rPr>
      </w:pPr>
      <w:bookmarkStart w:id="2" w:name="_Toc50477972"/>
      <w:r>
        <w:rPr>
          <w:rFonts w:eastAsiaTheme="minorHAnsi" w:cs="Times New Roman"/>
          <w:lang w:val="ru-RU"/>
        </w:rPr>
        <w:br w:type="page"/>
      </w:r>
    </w:p>
    <w:p w:rsidR="00AC3D2E" w:rsidRDefault="002D51B7" w:rsidP="00AC3D2E">
      <w:pPr>
        <w:pStyle w:val="NS2"/>
        <w:rPr>
          <w:rFonts w:eastAsiaTheme="minorHAnsi"/>
          <w:lang w:val="ru-RU"/>
        </w:rPr>
      </w:pPr>
      <w:r>
        <w:rPr>
          <w:rFonts w:eastAsiaTheme="minorHAnsi" w:cs="Times New Roman"/>
          <w:lang w:val="ru-RU"/>
        </w:rPr>
        <w:lastRenderedPageBreak/>
        <w:t>3</w:t>
      </w:r>
      <w:r w:rsidR="00AC3D2E" w:rsidRPr="00AC3D2E">
        <w:rPr>
          <w:rFonts w:eastAsiaTheme="minorHAnsi" w:cs="Times New Roman"/>
          <w:lang w:val="ru-RU"/>
        </w:rPr>
        <w:t xml:space="preserve"> </w:t>
      </w:r>
      <w:r w:rsidR="00AC3D2E" w:rsidRPr="00AC3D2E">
        <w:rPr>
          <w:rFonts w:eastAsiaTheme="minorHAnsi"/>
          <w:lang w:val="ru-RU"/>
        </w:rPr>
        <w:t>Таблица тестов</w:t>
      </w:r>
      <w:bookmarkEnd w:id="2"/>
    </w:p>
    <w:tbl>
      <w:tblPr>
        <w:tblStyle w:val="ab"/>
        <w:tblW w:w="9854" w:type="dxa"/>
        <w:tblLayout w:type="fixed"/>
        <w:tblLook w:val="0000" w:firstRow="0" w:lastRow="0" w:firstColumn="0" w:lastColumn="0" w:noHBand="0" w:noVBand="0"/>
      </w:tblPr>
      <w:tblGrid>
        <w:gridCol w:w="675"/>
        <w:gridCol w:w="1877"/>
        <w:gridCol w:w="1559"/>
        <w:gridCol w:w="5743"/>
      </w:tblGrid>
      <w:tr w:rsidR="007729E6" w:rsidTr="002C399D">
        <w:trPr>
          <w:trHeight w:val="134"/>
        </w:trPr>
        <w:tc>
          <w:tcPr>
            <w:tcW w:w="98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29E6" w:rsidRDefault="007729E6" w:rsidP="00D03EB4">
            <w:pPr>
              <w:pStyle w:val="NS1"/>
              <w:ind w:firstLine="0"/>
            </w:pPr>
            <w:r>
              <w:t xml:space="preserve">Таблица </w:t>
            </w:r>
            <w:r w:rsidR="00D03EB4">
              <w:rPr>
                <w:lang w:val="en-US"/>
              </w:rPr>
              <w:t>3</w:t>
            </w:r>
            <w:r>
              <w:t xml:space="preserve"> –Тестирование</w:t>
            </w:r>
          </w:p>
        </w:tc>
      </w:tr>
      <w:tr w:rsidR="007729E6" w:rsidTr="009078B7">
        <w:tblPrEx>
          <w:tblLook w:val="04A0" w:firstRow="1" w:lastRow="0" w:firstColumn="1" w:lastColumn="0" w:noHBand="0" w:noVBand="1"/>
        </w:tblPrEx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:rsidR="007729E6" w:rsidRPr="007729E6" w:rsidRDefault="007729E6" w:rsidP="00EC3DBC">
            <w:pPr>
              <w:pStyle w:val="NS1"/>
              <w:ind w:firstLine="0"/>
              <w:jc w:val="center"/>
            </w:pPr>
            <w:r>
              <w:t>№</w:t>
            </w:r>
          </w:p>
        </w:tc>
        <w:tc>
          <w:tcPr>
            <w:tcW w:w="1877" w:type="dxa"/>
            <w:tcBorders>
              <w:top w:val="single" w:sz="4" w:space="0" w:color="auto"/>
            </w:tcBorders>
            <w:vAlign w:val="center"/>
          </w:tcPr>
          <w:p w:rsidR="009078B7" w:rsidRPr="009078B7" w:rsidRDefault="009078B7" w:rsidP="009078B7">
            <w:pPr>
              <w:pStyle w:val="NS1"/>
              <w:ind w:firstLine="0"/>
              <w:jc w:val="center"/>
            </w:pPr>
            <w:r>
              <w:t>Выполняемое действие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7729E6" w:rsidRDefault="00EC3DBC" w:rsidP="00EC3DBC">
            <w:pPr>
              <w:pStyle w:val="NS1"/>
              <w:ind w:firstLine="0"/>
              <w:jc w:val="center"/>
              <w:rPr>
                <w:lang w:val="en-US"/>
              </w:rPr>
            </w:pPr>
            <w:r>
              <w:t>Исходные данные</w:t>
            </w:r>
          </w:p>
        </w:tc>
        <w:tc>
          <w:tcPr>
            <w:tcW w:w="5743" w:type="dxa"/>
            <w:tcBorders>
              <w:top w:val="single" w:sz="4" w:space="0" w:color="auto"/>
            </w:tcBorders>
            <w:vAlign w:val="center"/>
          </w:tcPr>
          <w:p w:rsidR="007729E6" w:rsidRPr="00EC3DBC" w:rsidRDefault="00EC3DBC" w:rsidP="00EC3DBC">
            <w:pPr>
              <w:pStyle w:val="NS1"/>
              <w:ind w:firstLine="0"/>
              <w:jc w:val="center"/>
            </w:pPr>
            <w:r>
              <w:t>Результат</w:t>
            </w:r>
          </w:p>
        </w:tc>
      </w:tr>
      <w:tr w:rsidR="00EC3DBC" w:rsidRPr="005D58DE" w:rsidTr="009078B7">
        <w:tblPrEx>
          <w:tblLook w:val="04A0" w:firstRow="1" w:lastRow="0" w:firstColumn="1" w:lastColumn="0" w:noHBand="0" w:noVBand="1"/>
        </w:tblPrEx>
        <w:trPr>
          <w:trHeight w:val="150"/>
        </w:trPr>
        <w:tc>
          <w:tcPr>
            <w:tcW w:w="675" w:type="dxa"/>
            <w:vAlign w:val="center"/>
          </w:tcPr>
          <w:p w:rsidR="00EC3DBC" w:rsidRPr="00EC3DBC" w:rsidRDefault="00EC3DBC" w:rsidP="00EC3DBC">
            <w:pPr>
              <w:pStyle w:val="NS1"/>
              <w:ind w:firstLine="0"/>
              <w:jc w:val="center"/>
            </w:pPr>
            <w:r>
              <w:t>1</w:t>
            </w:r>
          </w:p>
        </w:tc>
        <w:tc>
          <w:tcPr>
            <w:tcW w:w="1877" w:type="dxa"/>
            <w:vAlign w:val="center"/>
          </w:tcPr>
          <w:p w:rsidR="00EC3DBC" w:rsidRPr="009078B7" w:rsidRDefault="009078B7" w:rsidP="009078B7">
            <w:pPr>
              <w:pStyle w:val="NS1"/>
              <w:ind w:firstLine="0"/>
            </w:pPr>
            <w:r>
              <w:t>Запуск программы</w:t>
            </w:r>
          </w:p>
        </w:tc>
        <w:tc>
          <w:tcPr>
            <w:tcW w:w="1559" w:type="dxa"/>
            <w:vAlign w:val="center"/>
          </w:tcPr>
          <w:p w:rsidR="00EC3DBC" w:rsidRPr="009078B7" w:rsidRDefault="009078B7" w:rsidP="009078B7">
            <w:pPr>
              <w:pStyle w:val="NS1"/>
              <w:ind w:firstLine="0"/>
              <w:jc w:val="center"/>
            </w:pPr>
            <w:r>
              <w:t>-</w:t>
            </w:r>
          </w:p>
        </w:tc>
        <w:tc>
          <w:tcPr>
            <w:tcW w:w="5743" w:type="dxa"/>
            <w:vAlign w:val="center"/>
          </w:tcPr>
          <w:p w:rsidR="00EC3DBC" w:rsidRPr="009078B7" w:rsidRDefault="009078B7" w:rsidP="00A450D6">
            <w:pPr>
              <w:pStyle w:val="NS1"/>
              <w:ind w:firstLine="0"/>
              <w:jc w:val="left"/>
            </w:pPr>
            <w:r>
              <w:t>Запуск программы выполнен успешно</w:t>
            </w:r>
          </w:p>
        </w:tc>
      </w:tr>
      <w:tr w:rsidR="009078B7" w:rsidRPr="00AD0E43" w:rsidTr="001E27D3">
        <w:tblPrEx>
          <w:tblLook w:val="04A0" w:firstRow="1" w:lastRow="0" w:firstColumn="1" w:lastColumn="0" w:noHBand="0" w:noVBand="1"/>
        </w:tblPrEx>
        <w:trPr>
          <w:trHeight w:val="167"/>
        </w:trPr>
        <w:tc>
          <w:tcPr>
            <w:tcW w:w="675" w:type="dxa"/>
            <w:vAlign w:val="center"/>
          </w:tcPr>
          <w:p w:rsidR="009078B7" w:rsidRPr="009078B7" w:rsidRDefault="00576FD2" w:rsidP="009078B7">
            <w:pPr>
              <w:pStyle w:val="NS1"/>
              <w:ind w:firstLine="0"/>
              <w:jc w:val="center"/>
            </w:pPr>
            <w:r>
              <w:t>2</w:t>
            </w:r>
          </w:p>
        </w:tc>
        <w:tc>
          <w:tcPr>
            <w:tcW w:w="1877" w:type="dxa"/>
            <w:vAlign w:val="center"/>
          </w:tcPr>
          <w:p w:rsidR="009078B7" w:rsidRDefault="00D03EB4" w:rsidP="009078B7">
            <w:pPr>
              <w:pStyle w:val="NS1"/>
              <w:ind w:firstLine="0"/>
            </w:pPr>
            <w:r>
              <w:t>Животное получило неверный вид еды</w:t>
            </w:r>
          </w:p>
        </w:tc>
        <w:tc>
          <w:tcPr>
            <w:tcW w:w="1559" w:type="dxa"/>
            <w:vAlign w:val="center"/>
          </w:tcPr>
          <w:p w:rsidR="009078B7" w:rsidRPr="009078B7" w:rsidRDefault="009078B7" w:rsidP="009078B7">
            <w:pPr>
              <w:pStyle w:val="NS1"/>
              <w:ind w:firstLine="0"/>
              <w:jc w:val="center"/>
            </w:pPr>
            <w:r>
              <w:t>-</w:t>
            </w:r>
          </w:p>
        </w:tc>
        <w:tc>
          <w:tcPr>
            <w:tcW w:w="5743" w:type="dxa"/>
            <w:vAlign w:val="center"/>
          </w:tcPr>
          <w:p w:rsidR="009078B7" w:rsidRPr="009078B7" w:rsidRDefault="00576FD2" w:rsidP="009078B7">
            <w:pPr>
              <w:pStyle w:val="NS1"/>
              <w:ind w:firstLine="0"/>
              <w:jc w:val="left"/>
            </w:pPr>
            <w:r>
              <w:t>Тест выполнен успешно</w:t>
            </w:r>
          </w:p>
        </w:tc>
      </w:tr>
      <w:tr w:rsidR="00576FD2" w:rsidRPr="00D03EB4" w:rsidTr="001E27D3">
        <w:tblPrEx>
          <w:tblLook w:val="04A0" w:firstRow="1" w:lastRow="0" w:firstColumn="1" w:lastColumn="0" w:noHBand="0" w:noVBand="1"/>
        </w:tblPrEx>
        <w:trPr>
          <w:trHeight w:val="167"/>
        </w:trPr>
        <w:tc>
          <w:tcPr>
            <w:tcW w:w="675" w:type="dxa"/>
            <w:vAlign w:val="center"/>
          </w:tcPr>
          <w:p w:rsidR="00576FD2" w:rsidRDefault="00576FD2" w:rsidP="00576FD2">
            <w:pPr>
              <w:pStyle w:val="NS1"/>
              <w:ind w:firstLine="0"/>
              <w:jc w:val="center"/>
            </w:pPr>
            <w:r>
              <w:t>3</w:t>
            </w:r>
          </w:p>
        </w:tc>
        <w:tc>
          <w:tcPr>
            <w:tcW w:w="1877" w:type="dxa"/>
            <w:vAlign w:val="center"/>
          </w:tcPr>
          <w:p w:rsidR="00576FD2" w:rsidRDefault="00576FD2" w:rsidP="00576FD2">
            <w:pPr>
              <w:pStyle w:val="NS1"/>
              <w:ind w:firstLine="0"/>
            </w:pPr>
            <w:r>
              <w:t xml:space="preserve">Животное получило </w:t>
            </w:r>
            <w:r>
              <w:t xml:space="preserve">верный </w:t>
            </w:r>
            <w:r>
              <w:t>вид еды</w:t>
            </w:r>
          </w:p>
        </w:tc>
        <w:tc>
          <w:tcPr>
            <w:tcW w:w="1559" w:type="dxa"/>
            <w:vAlign w:val="center"/>
          </w:tcPr>
          <w:p w:rsidR="00576FD2" w:rsidRPr="009078B7" w:rsidRDefault="00576FD2" w:rsidP="00576FD2">
            <w:pPr>
              <w:pStyle w:val="NS1"/>
              <w:ind w:firstLine="0"/>
              <w:jc w:val="center"/>
            </w:pPr>
            <w:r>
              <w:t>-</w:t>
            </w:r>
          </w:p>
        </w:tc>
        <w:tc>
          <w:tcPr>
            <w:tcW w:w="5743" w:type="dxa"/>
            <w:vAlign w:val="center"/>
          </w:tcPr>
          <w:p w:rsidR="00576FD2" w:rsidRDefault="00576FD2" w:rsidP="00576FD2">
            <w:pPr>
              <w:pStyle w:val="NS1"/>
              <w:ind w:firstLine="0"/>
              <w:jc w:val="left"/>
            </w:pPr>
            <w:r>
              <w:t>Тест выполнен успешно</w:t>
            </w:r>
          </w:p>
        </w:tc>
      </w:tr>
      <w:tr w:rsidR="00576FD2" w:rsidRPr="00D03EB4" w:rsidTr="00F87429">
        <w:tblPrEx>
          <w:tblLook w:val="04A0" w:firstRow="1" w:lastRow="0" w:firstColumn="1" w:lastColumn="0" w:noHBand="0" w:noVBand="1"/>
        </w:tblPrEx>
        <w:trPr>
          <w:trHeight w:val="167"/>
        </w:trPr>
        <w:tc>
          <w:tcPr>
            <w:tcW w:w="675" w:type="dxa"/>
            <w:vAlign w:val="center"/>
          </w:tcPr>
          <w:p w:rsidR="00576FD2" w:rsidRDefault="00576FD2" w:rsidP="00576FD2">
            <w:pPr>
              <w:pStyle w:val="NS1"/>
              <w:ind w:firstLine="0"/>
              <w:jc w:val="center"/>
            </w:pPr>
            <w:r>
              <w:t>4</w:t>
            </w:r>
          </w:p>
        </w:tc>
        <w:tc>
          <w:tcPr>
            <w:tcW w:w="1877" w:type="dxa"/>
            <w:vAlign w:val="center"/>
          </w:tcPr>
          <w:p w:rsidR="00576FD2" w:rsidRDefault="00576FD2" w:rsidP="00576FD2">
            <w:pPr>
              <w:pStyle w:val="NS1"/>
              <w:ind w:firstLine="0"/>
            </w:pPr>
            <w:r>
              <w:t xml:space="preserve">Животное </w:t>
            </w:r>
            <w:r>
              <w:t>получило еду, будучи в сытом состоянии</w:t>
            </w:r>
          </w:p>
        </w:tc>
        <w:tc>
          <w:tcPr>
            <w:tcW w:w="1559" w:type="dxa"/>
            <w:vAlign w:val="center"/>
          </w:tcPr>
          <w:p w:rsidR="00576FD2" w:rsidRPr="009078B7" w:rsidRDefault="00576FD2" w:rsidP="00576FD2">
            <w:pPr>
              <w:pStyle w:val="NS1"/>
              <w:ind w:firstLine="0"/>
              <w:jc w:val="center"/>
            </w:pPr>
            <w:r>
              <w:t>-</w:t>
            </w:r>
          </w:p>
        </w:tc>
        <w:tc>
          <w:tcPr>
            <w:tcW w:w="5743" w:type="dxa"/>
            <w:vAlign w:val="center"/>
          </w:tcPr>
          <w:p w:rsidR="00576FD2" w:rsidRPr="009078B7" w:rsidRDefault="00576FD2" w:rsidP="00576FD2">
            <w:pPr>
              <w:pStyle w:val="NS1"/>
              <w:ind w:firstLine="0"/>
              <w:jc w:val="left"/>
            </w:pPr>
            <w:r>
              <w:t>Тест выполнен успешно</w:t>
            </w:r>
          </w:p>
        </w:tc>
      </w:tr>
      <w:tr w:rsidR="00576FD2" w:rsidRPr="00AD0E43" w:rsidTr="00F87429">
        <w:tblPrEx>
          <w:tblLook w:val="04A0" w:firstRow="1" w:lastRow="0" w:firstColumn="1" w:lastColumn="0" w:noHBand="0" w:noVBand="1"/>
        </w:tblPrEx>
        <w:trPr>
          <w:trHeight w:val="167"/>
        </w:trPr>
        <w:tc>
          <w:tcPr>
            <w:tcW w:w="675" w:type="dxa"/>
            <w:vAlign w:val="center"/>
          </w:tcPr>
          <w:p w:rsidR="00576FD2" w:rsidRDefault="00576FD2" w:rsidP="00576FD2">
            <w:pPr>
              <w:pStyle w:val="NS1"/>
              <w:ind w:firstLine="0"/>
              <w:jc w:val="center"/>
            </w:pPr>
            <w:r>
              <w:t>5</w:t>
            </w:r>
          </w:p>
        </w:tc>
        <w:tc>
          <w:tcPr>
            <w:tcW w:w="1877" w:type="dxa"/>
            <w:vAlign w:val="center"/>
          </w:tcPr>
          <w:p w:rsidR="00576FD2" w:rsidRDefault="00576FD2" w:rsidP="00576FD2">
            <w:pPr>
              <w:pStyle w:val="NS1"/>
              <w:ind w:firstLine="0"/>
            </w:pPr>
            <w:r>
              <w:t>Пользователь не выбрал еду</w:t>
            </w:r>
          </w:p>
        </w:tc>
        <w:tc>
          <w:tcPr>
            <w:tcW w:w="1559" w:type="dxa"/>
            <w:vAlign w:val="center"/>
          </w:tcPr>
          <w:p w:rsidR="00576FD2" w:rsidRPr="009078B7" w:rsidRDefault="00576FD2" w:rsidP="00576FD2">
            <w:pPr>
              <w:pStyle w:val="NS1"/>
              <w:ind w:firstLine="0"/>
              <w:jc w:val="center"/>
            </w:pPr>
            <w:r>
              <w:t>-</w:t>
            </w:r>
          </w:p>
        </w:tc>
        <w:tc>
          <w:tcPr>
            <w:tcW w:w="5743" w:type="dxa"/>
            <w:vAlign w:val="center"/>
          </w:tcPr>
          <w:p w:rsidR="00576FD2" w:rsidRDefault="00576FD2" w:rsidP="00576FD2">
            <w:pPr>
              <w:pStyle w:val="NS1"/>
              <w:ind w:firstLine="0"/>
              <w:jc w:val="left"/>
            </w:pPr>
            <w:r>
              <w:t>Тест выполнен успешно</w:t>
            </w:r>
          </w:p>
        </w:tc>
      </w:tr>
    </w:tbl>
    <w:p w:rsidR="002C399D" w:rsidRPr="00AD0E43" w:rsidRDefault="002C399D">
      <w:pPr>
        <w:spacing w:after="200" w:line="276" w:lineRule="auto"/>
        <w:jc w:val="left"/>
        <w:rPr>
          <w:rFonts w:eastAsiaTheme="minorHAnsi" w:cs="Times New Roman"/>
          <w:b/>
          <w:bCs/>
          <w:color w:val="000000" w:themeColor="text1"/>
          <w:szCs w:val="28"/>
          <w:lang w:val="ru-RU"/>
        </w:rPr>
      </w:pPr>
      <w:bookmarkStart w:id="3" w:name="_Toc50477973"/>
      <w:r w:rsidRPr="00AD0E43">
        <w:rPr>
          <w:rFonts w:eastAsiaTheme="minorHAnsi" w:cs="Times New Roman"/>
          <w:lang w:val="ru-RU"/>
        </w:rPr>
        <w:br w:type="page"/>
      </w:r>
    </w:p>
    <w:p w:rsidR="0065170A" w:rsidRPr="0065170A" w:rsidRDefault="002D51B7" w:rsidP="0065170A">
      <w:pPr>
        <w:pStyle w:val="NS2"/>
        <w:rPr>
          <w:rFonts w:eastAsiaTheme="minorHAnsi"/>
          <w:lang w:val="ru-RU"/>
        </w:rPr>
      </w:pPr>
      <w:r>
        <w:rPr>
          <w:rFonts w:eastAsiaTheme="minorHAnsi" w:cs="Times New Roman"/>
          <w:lang w:val="ru-RU"/>
        </w:rPr>
        <w:lastRenderedPageBreak/>
        <w:t>4</w:t>
      </w:r>
      <w:r w:rsidR="0065170A" w:rsidRPr="00AC3D2E">
        <w:rPr>
          <w:rFonts w:eastAsiaTheme="minorHAnsi" w:cs="Times New Roman"/>
          <w:lang w:val="ru-RU"/>
        </w:rPr>
        <w:t xml:space="preserve"> </w:t>
      </w:r>
      <w:r w:rsidR="0065170A" w:rsidRPr="00AC3D2E">
        <w:rPr>
          <w:rFonts w:eastAsiaTheme="minorHAnsi"/>
          <w:lang w:val="ru-RU"/>
        </w:rPr>
        <w:t>Результаты тестирования</w:t>
      </w:r>
      <w:bookmarkEnd w:id="3"/>
    </w:p>
    <w:p w:rsidR="00EC3DBC" w:rsidRPr="007D66C4" w:rsidRDefault="00576FD2" w:rsidP="0065170A">
      <w:pPr>
        <w:pStyle w:val="NS1"/>
        <w:ind w:firstLine="0"/>
        <w:jc w:val="center"/>
      </w:pPr>
      <w:r w:rsidRPr="00576FD2">
        <w:drawing>
          <wp:inline distT="0" distB="0" distL="0" distR="0" wp14:anchorId="419CBBCA" wp14:editId="4894E08A">
            <wp:extent cx="5122083" cy="368063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157" cy="368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0A" w:rsidRPr="00CA6D97" w:rsidRDefault="0065170A" w:rsidP="00624024">
      <w:pPr>
        <w:pStyle w:val="NS1"/>
        <w:tabs>
          <w:tab w:val="center" w:pos="5173"/>
          <w:tab w:val="left" w:pos="8460"/>
        </w:tabs>
        <w:ind w:firstLine="0"/>
        <w:jc w:val="center"/>
      </w:pPr>
      <w:r>
        <w:t>Рисунок</w:t>
      </w:r>
      <w:r w:rsidRPr="0071627B">
        <w:t xml:space="preserve"> </w:t>
      </w:r>
      <w:r w:rsidR="00576FD2">
        <w:t>5</w:t>
      </w:r>
      <w:r w:rsidRPr="0071627B">
        <w:t xml:space="preserve"> – </w:t>
      </w:r>
      <w:r>
        <w:t>Результат</w:t>
      </w:r>
      <w:r w:rsidRPr="0071627B">
        <w:t xml:space="preserve"> </w:t>
      </w:r>
      <w:r>
        <w:t>теста</w:t>
      </w:r>
      <w:r w:rsidRPr="0071627B">
        <w:t xml:space="preserve"> </w:t>
      </w:r>
      <w:r w:rsidR="00CA6D97">
        <w:t>запуска программы</w:t>
      </w:r>
    </w:p>
    <w:p w:rsidR="00624024" w:rsidRPr="0088170B" w:rsidRDefault="00576FD2" w:rsidP="00624024">
      <w:pPr>
        <w:pStyle w:val="NS1"/>
        <w:tabs>
          <w:tab w:val="center" w:pos="5173"/>
          <w:tab w:val="left" w:pos="8460"/>
        </w:tabs>
        <w:ind w:firstLine="0"/>
        <w:jc w:val="center"/>
        <w:rPr>
          <w:color w:val="FF0000"/>
        </w:rPr>
      </w:pPr>
      <w:r w:rsidRPr="00576FD2">
        <w:rPr>
          <w:color w:val="FF0000"/>
        </w:rPr>
        <w:drawing>
          <wp:inline distT="0" distB="0" distL="0" distR="0" wp14:anchorId="28396F27" wp14:editId="66D551F7">
            <wp:extent cx="5108229" cy="39282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20" cy="41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FB6" w:rsidRDefault="0071627B" w:rsidP="00624024">
      <w:pPr>
        <w:pStyle w:val="NS1"/>
        <w:ind w:firstLine="0"/>
        <w:jc w:val="center"/>
      </w:pPr>
      <w:r>
        <w:t>Рисунок</w:t>
      </w:r>
      <w:r w:rsidRPr="0071627B">
        <w:t xml:space="preserve"> </w:t>
      </w:r>
      <w:r w:rsidR="00576FD2">
        <w:t>6</w:t>
      </w:r>
      <w:r w:rsidRPr="0071627B">
        <w:t xml:space="preserve"> – </w:t>
      </w:r>
      <w:r>
        <w:t>Результат</w:t>
      </w:r>
      <w:r w:rsidRPr="0071627B">
        <w:t xml:space="preserve"> </w:t>
      </w:r>
      <w:r>
        <w:t>теста</w:t>
      </w:r>
      <w:r w:rsidRPr="0071627B">
        <w:t xml:space="preserve"> </w:t>
      </w:r>
      <w:r w:rsidR="00576FD2">
        <w:t>№2</w:t>
      </w:r>
    </w:p>
    <w:p w:rsidR="002F1DC9" w:rsidRDefault="00576FD2" w:rsidP="00576FD2">
      <w:pPr>
        <w:pStyle w:val="NS1"/>
        <w:ind w:firstLine="0"/>
        <w:jc w:val="center"/>
      </w:pPr>
      <w:r w:rsidRPr="00576FD2">
        <w:drawing>
          <wp:inline distT="0" distB="0" distL="0" distR="0" wp14:anchorId="33DDA043" wp14:editId="7D487929">
            <wp:extent cx="5070785" cy="38371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0196" cy="40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D97" w:rsidRDefault="00CA6D97" w:rsidP="00CA6D97">
      <w:pPr>
        <w:pStyle w:val="NS1"/>
        <w:ind w:firstLine="0"/>
        <w:jc w:val="center"/>
      </w:pPr>
      <w:r>
        <w:t>Рисунок</w:t>
      </w:r>
      <w:r w:rsidRPr="0071627B">
        <w:t xml:space="preserve"> </w:t>
      </w:r>
      <w:r w:rsidR="00576FD2">
        <w:t>7</w:t>
      </w:r>
      <w:r w:rsidRPr="0071627B">
        <w:t xml:space="preserve"> – </w:t>
      </w:r>
      <w:r w:rsidR="00576FD2">
        <w:t>Результат</w:t>
      </w:r>
      <w:r w:rsidR="00576FD2" w:rsidRPr="0071627B">
        <w:t xml:space="preserve"> </w:t>
      </w:r>
      <w:r w:rsidR="00576FD2">
        <w:t>теста</w:t>
      </w:r>
      <w:r w:rsidR="00576FD2" w:rsidRPr="0071627B">
        <w:t xml:space="preserve"> </w:t>
      </w:r>
      <w:r w:rsidR="00576FD2">
        <w:t>№3</w:t>
      </w:r>
    </w:p>
    <w:p w:rsidR="00074CFF" w:rsidRDefault="00576FD2" w:rsidP="002F1DC9">
      <w:pPr>
        <w:pStyle w:val="NS1"/>
        <w:ind w:firstLine="0"/>
        <w:jc w:val="center"/>
        <w:rPr>
          <w:color w:val="FF0000"/>
        </w:rPr>
      </w:pPr>
      <w:r w:rsidRPr="00576FD2">
        <w:rPr>
          <w:color w:val="FF0000"/>
        </w:rPr>
        <w:drawing>
          <wp:inline distT="0" distB="0" distL="0" distR="0" wp14:anchorId="620215FC" wp14:editId="2CFEE8CF">
            <wp:extent cx="5073592" cy="38289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725" cy="39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D97" w:rsidRDefault="00CA6D97" w:rsidP="00CA6D97">
      <w:pPr>
        <w:pStyle w:val="NS1"/>
        <w:ind w:firstLine="0"/>
        <w:jc w:val="center"/>
      </w:pPr>
      <w:r>
        <w:t>Рисунок</w:t>
      </w:r>
      <w:r w:rsidRPr="0071627B">
        <w:t xml:space="preserve"> </w:t>
      </w:r>
      <w:r w:rsidR="00576FD2">
        <w:t>8</w:t>
      </w:r>
      <w:r w:rsidRPr="0071627B">
        <w:t xml:space="preserve"> – </w:t>
      </w:r>
      <w:r w:rsidR="00576FD2">
        <w:t>Результат</w:t>
      </w:r>
      <w:r w:rsidR="00576FD2" w:rsidRPr="0071627B">
        <w:t xml:space="preserve"> </w:t>
      </w:r>
      <w:r w:rsidR="00576FD2">
        <w:t>теста</w:t>
      </w:r>
      <w:r w:rsidR="00576FD2" w:rsidRPr="0071627B">
        <w:t xml:space="preserve"> </w:t>
      </w:r>
      <w:r w:rsidR="00576FD2">
        <w:t>№</w:t>
      </w:r>
      <w:r w:rsidR="00576FD2">
        <w:t>4</w:t>
      </w:r>
    </w:p>
    <w:p w:rsidR="002F1DC9" w:rsidRDefault="00576FD2" w:rsidP="00CA6D97">
      <w:pPr>
        <w:pStyle w:val="NS1"/>
        <w:ind w:firstLine="0"/>
        <w:jc w:val="center"/>
      </w:pPr>
      <w:r w:rsidRPr="00576FD2">
        <w:drawing>
          <wp:inline distT="0" distB="0" distL="0" distR="0" wp14:anchorId="525A9127" wp14:editId="22D5DE6C">
            <wp:extent cx="5073592" cy="38393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325790" cy="4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D6" w:rsidRDefault="002F1DC9" w:rsidP="00576FD2">
      <w:pPr>
        <w:pStyle w:val="NS1"/>
        <w:ind w:firstLine="0"/>
        <w:jc w:val="center"/>
      </w:pPr>
      <w:r>
        <w:t>Рисунок</w:t>
      </w:r>
      <w:r w:rsidRPr="0071627B">
        <w:t xml:space="preserve"> </w:t>
      </w:r>
      <w:r w:rsidR="00576FD2">
        <w:t>9</w:t>
      </w:r>
      <w:r w:rsidRPr="0071627B">
        <w:t xml:space="preserve"> – </w:t>
      </w:r>
      <w:r w:rsidR="00576FD2">
        <w:t>Результат</w:t>
      </w:r>
      <w:r w:rsidR="00576FD2" w:rsidRPr="0071627B">
        <w:t xml:space="preserve"> </w:t>
      </w:r>
      <w:r w:rsidR="00576FD2">
        <w:t>теста</w:t>
      </w:r>
      <w:r w:rsidR="00576FD2" w:rsidRPr="0071627B">
        <w:t xml:space="preserve"> </w:t>
      </w:r>
      <w:r w:rsidR="00576FD2">
        <w:t>№</w:t>
      </w:r>
      <w:r w:rsidR="00576FD2">
        <w:t>5</w:t>
      </w:r>
    </w:p>
    <w:p w:rsidR="00AC3D2E" w:rsidRPr="00374495" w:rsidRDefault="002D51B7" w:rsidP="00A450D6">
      <w:pPr>
        <w:pStyle w:val="NS2"/>
        <w:rPr>
          <w:rFonts w:eastAsiaTheme="minorHAnsi"/>
          <w:lang w:val="ru-RU"/>
        </w:rPr>
      </w:pPr>
      <w:bookmarkStart w:id="4" w:name="_Toc50477974"/>
      <w:r w:rsidRPr="00374495">
        <w:rPr>
          <w:rFonts w:eastAsiaTheme="minorHAnsi"/>
          <w:lang w:val="ru-RU"/>
        </w:rPr>
        <w:t>5</w:t>
      </w:r>
      <w:r w:rsidR="00FE28ED" w:rsidRPr="00374495">
        <w:rPr>
          <w:rFonts w:eastAsiaTheme="minorHAnsi"/>
          <w:lang w:val="ru-RU"/>
        </w:rPr>
        <w:t xml:space="preserve"> </w:t>
      </w:r>
      <w:r w:rsidR="00AC3D2E" w:rsidRPr="00AC3D2E">
        <w:rPr>
          <w:rFonts w:eastAsiaTheme="minorHAnsi"/>
          <w:lang w:val="ru-RU"/>
        </w:rPr>
        <w:t>Исходный</w:t>
      </w:r>
      <w:r w:rsidR="00AC3D2E" w:rsidRPr="00374495">
        <w:rPr>
          <w:rFonts w:eastAsiaTheme="minorHAnsi"/>
          <w:lang w:val="ru-RU"/>
        </w:rPr>
        <w:t xml:space="preserve"> </w:t>
      </w:r>
      <w:r w:rsidR="00AC3D2E" w:rsidRPr="00AC3D2E">
        <w:rPr>
          <w:rFonts w:eastAsiaTheme="minorHAnsi"/>
          <w:lang w:val="ru-RU"/>
        </w:rPr>
        <w:t>код</w:t>
      </w:r>
      <w:bookmarkEnd w:id="4"/>
    </w:p>
    <w:p w:rsidR="009078B7" w:rsidRDefault="00E16F7D" w:rsidP="009078B7">
      <w:pPr>
        <w:pStyle w:val="NS1"/>
      </w:pPr>
      <w:r w:rsidRPr="00374495">
        <w:t xml:space="preserve">1) </w:t>
      </w:r>
      <w:r>
        <w:t>Класс</w:t>
      </w:r>
      <w:r w:rsidRPr="00374495">
        <w:t xml:space="preserve"> </w:t>
      </w:r>
      <w:proofErr w:type="spellStart"/>
      <w:r>
        <w:rPr>
          <w:lang w:val="en-US"/>
        </w:rPr>
        <w:t>LabRab</w:t>
      </w:r>
      <w:proofErr w:type="spellEnd"/>
      <w:r w:rsidR="00A450D6" w:rsidRPr="00374495">
        <w:t>3</w:t>
      </w:r>
    </w:p>
    <w:p w:rsidR="00576FD2" w:rsidRPr="00576FD2" w:rsidRDefault="00576FD2" w:rsidP="00576FD2">
      <w:pPr>
        <w:pStyle w:val="HTML"/>
        <w:shd w:val="clear" w:color="auto" w:fill="2B2B2B"/>
        <w:rPr>
          <w:color w:val="A9B7C6"/>
          <w:lang w:val="en-US"/>
        </w:rPr>
      </w:pPr>
      <w:r w:rsidRPr="00576FD2">
        <w:rPr>
          <w:color w:val="CC7832"/>
          <w:lang w:val="en-US"/>
        </w:rPr>
        <w:t xml:space="preserve">import </w:t>
      </w:r>
      <w:proofErr w:type="spellStart"/>
      <w:r w:rsidRPr="00576FD2">
        <w:rPr>
          <w:color w:val="A9B7C6"/>
          <w:lang w:val="en-US"/>
        </w:rPr>
        <w:t>javax.swing</w:t>
      </w:r>
      <w:proofErr w:type="spellEnd"/>
      <w:r w:rsidRPr="00576FD2">
        <w:rPr>
          <w:color w:val="A9B7C6"/>
          <w:lang w:val="en-US"/>
        </w:rPr>
        <w:t>.*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</w:r>
      <w:r w:rsidRPr="00576FD2">
        <w:rPr>
          <w:color w:val="CC7832"/>
          <w:lang w:val="en-US"/>
        </w:rPr>
        <w:br/>
        <w:t xml:space="preserve">public class </w:t>
      </w:r>
      <w:r w:rsidRPr="00576FD2">
        <w:rPr>
          <w:color w:val="A9B7C6"/>
          <w:lang w:val="en-US"/>
        </w:rPr>
        <w:t>LabRab5</w:t>
      </w:r>
      <w:r w:rsidRPr="00576FD2">
        <w:rPr>
          <w:color w:val="A9B7C6"/>
          <w:lang w:val="en-US"/>
        </w:rPr>
        <w:br/>
        <w:t>{</w:t>
      </w:r>
      <w:r w:rsidRPr="00576FD2">
        <w:rPr>
          <w:color w:val="A9B7C6"/>
          <w:lang w:val="en-US"/>
        </w:rPr>
        <w:br/>
        <w:t xml:space="preserve">    </w:t>
      </w:r>
      <w:r w:rsidRPr="00576FD2">
        <w:rPr>
          <w:color w:val="CC7832"/>
          <w:lang w:val="en-US"/>
        </w:rPr>
        <w:t xml:space="preserve">public static void </w:t>
      </w:r>
      <w:r w:rsidRPr="00576FD2">
        <w:rPr>
          <w:color w:val="FFC66D"/>
          <w:lang w:val="en-US"/>
        </w:rPr>
        <w:t>main</w:t>
      </w:r>
      <w:r w:rsidRPr="00576FD2">
        <w:rPr>
          <w:color w:val="A9B7C6"/>
          <w:lang w:val="en-US"/>
        </w:rPr>
        <w:t xml:space="preserve">(String[] </w:t>
      </w:r>
      <w:proofErr w:type="spellStart"/>
      <w:r w:rsidRPr="00576FD2">
        <w:rPr>
          <w:color w:val="A9B7C6"/>
          <w:lang w:val="en-US"/>
        </w:rPr>
        <w:t>args</w:t>
      </w:r>
      <w:proofErr w:type="spellEnd"/>
      <w:r w:rsidRPr="00576FD2">
        <w:rPr>
          <w:color w:val="A9B7C6"/>
          <w:lang w:val="en-US"/>
        </w:rPr>
        <w:t>)</w:t>
      </w:r>
      <w:r w:rsidRPr="00576FD2">
        <w:rPr>
          <w:color w:val="A9B7C6"/>
          <w:lang w:val="en-US"/>
        </w:rPr>
        <w:br/>
        <w:t xml:space="preserve">    {</w:t>
      </w:r>
      <w:r w:rsidRPr="00576FD2">
        <w:rPr>
          <w:color w:val="A9B7C6"/>
          <w:lang w:val="en-US"/>
        </w:rPr>
        <w:br/>
        <w:t xml:space="preserve">        </w:t>
      </w:r>
      <w:proofErr w:type="spellStart"/>
      <w:r w:rsidRPr="00576FD2">
        <w:rPr>
          <w:color w:val="A9B7C6"/>
          <w:lang w:val="en-US"/>
        </w:rPr>
        <w:t>GuiForm</w:t>
      </w:r>
      <w:proofErr w:type="spellEnd"/>
      <w:r w:rsidRPr="00576FD2">
        <w:rPr>
          <w:color w:val="A9B7C6"/>
          <w:lang w:val="en-US"/>
        </w:rPr>
        <w:t xml:space="preserve"> </w:t>
      </w:r>
      <w:proofErr w:type="spellStart"/>
      <w:r w:rsidRPr="00576FD2">
        <w:rPr>
          <w:color w:val="A9B7C6"/>
          <w:lang w:val="en-US"/>
        </w:rPr>
        <w:t>gui</w:t>
      </w:r>
      <w:proofErr w:type="spellEnd"/>
      <w:r w:rsidRPr="00576FD2">
        <w:rPr>
          <w:color w:val="A9B7C6"/>
          <w:lang w:val="en-US"/>
        </w:rPr>
        <w:t xml:space="preserve"> = </w:t>
      </w:r>
      <w:r w:rsidRPr="00576FD2">
        <w:rPr>
          <w:color w:val="CC7832"/>
          <w:lang w:val="en-US"/>
        </w:rPr>
        <w:t xml:space="preserve">new </w:t>
      </w:r>
      <w:proofErr w:type="spellStart"/>
      <w:r w:rsidRPr="00576FD2">
        <w:rPr>
          <w:color w:val="A9B7C6"/>
          <w:lang w:val="en-US"/>
        </w:rPr>
        <w:t>GuiForm</w:t>
      </w:r>
      <w:proofErr w:type="spellEnd"/>
      <w:r w:rsidRPr="00576FD2">
        <w:rPr>
          <w:color w:val="A9B7C6"/>
          <w:lang w:val="en-US"/>
        </w:rPr>
        <w:t>()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</w:r>
      <w:r w:rsidRPr="00576FD2">
        <w:rPr>
          <w:color w:val="CC7832"/>
          <w:lang w:val="en-US"/>
        </w:rPr>
        <w:br/>
        <w:t xml:space="preserve">        </w:t>
      </w:r>
      <w:proofErr w:type="spellStart"/>
      <w:r w:rsidRPr="00576FD2">
        <w:rPr>
          <w:color w:val="A9B7C6"/>
          <w:lang w:val="en-US"/>
        </w:rPr>
        <w:t>gui.setDefaultCloseOperation</w:t>
      </w:r>
      <w:proofErr w:type="spellEnd"/>
      <w:r w:rsidRPr="00576FD2">
        <w:rPr>
          <w:color w:val="A9B7C6"/>
          <w:lang w:val="en-US"/>
        </w:rPr>
        <w:t>(</w:t>
      </w:r>
      <w:proofErr w:type="spellStart"/>
      <w:r w:rsidRPr="00576FD2">
        <w:rPr>
          <w:color w:val="A9B7C6"/>
          <w:lang w:val="en-US"/>
        </w:rPr>
        <w:t>JFrame.</w:t>
      </w:r>
      <w:r w:rsidRPr="00576FD2">
        <w:rPr>
          <w:i/>
          <w:iCs/>
          <w:color w:val="9876AA"/>
          <w:lang w:val="en-US"/>
        </w:rPr>
        <w:t>EXIT_ON_CLOSE</w:t>
      </w:r>
      <w:proofErr w:type="spellEnd"/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</w:t>
      </w:r>
      <w:proofErr w:type="spellStart"/>
      <w:r w:rsidRPr="00576FD2">
        <w:rPr>
          <w:color w:val="A9B7C6"/>
          <w:lang w:val="en-US"/>
        </w:rPr>
        <w:t>gui.setSize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6897BB"/>
          <w:lang w:val="en-US"/>
        </w:rPr>
        <w:t>700</w:t>
      </w:r>
      <w:r w:rsidRPr="00576FD2">
        <w:rPr>
          <w:color w:val="CC7832"/>
          <w:lang w:val="en-US"/>
        </w:rPr>
        <w:t xml:space="preserve">, </w:t>
      </w:r>
      <w:r w:rsidRPr="00576FD2">
        <w:rPr>
          <w:color w:val="6897BB"/>
          <w:lang w:val="en-US"/>
        </w:rPr>
        <w:t>500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</w:t>
      </w:r>
      <w:proofErr w:type="spellStart"/>
      <w:r w:rsidRPr="00576FD2">
        <w:rPr>
          <w:color w:val="A9B7C6"/>
          <w:lang w:val="en-US"/>
        </w:rPr>
        <w:t>gui.setVisible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CC7832"/>
          <w:lang w:val="en-US"/>
        </w:rPr>
        <w:t>true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</w:t>
      </w:r>
      <w:r w:rsidRPr="00576FD2">
        <w:rPr>
          <w:color w:val="A9B7C6"/>
          <w:lang w:val="en-US"/>
        </w:rPr>
        <w:t>}</w:t>
      </w:r>
      <w:r w:rsidRPr="00576FD2">
        <w:rPr>
          <w:color w:val="A9B7C6"/>
          <w:lang w:val="en-US"/>
        </w:rPr>
        <w:br/>
        <w:t>}</w:t>
      </w:r>
    </w:p>
    <w:p w:rsidR="00E16F7D" w:rsidRPr="00576FD2" w:rsidRDefault="00E16F7D" w:rsidP="00E16F7D">
      <w:pPr>
        <w:pStyle w:val="NS1"/>
        <w:rPr>
          <w:lang w:val="en-US"/>
        </w:rPr>
      </w:pPr>
      <w:r w:rsidRPr="00576FD2">
        <w:rPr>
          <w:lang w:val="en-US"/>
        </w:rPr>
        <w:t xml:space="preserve">2) </w:t>
      </w:r>
      <w:r w:rsidR="009078B7">
        <w:t>Класс</w:t>
      </w:r>
      <w:r w:rsidR="009078B7" w:rsidRPr="00576FD2">
        <w:rPr>
          <w:lang w:val="en-US"/>
        </w:rPr>
        <w:t xml:space="preserve"> </w:t>
      </w:r>
      <w:proofErr w:type="spellStart"/>
      <w:r w:rsidR="009078B7">
        <w:rPr>
          <w:lang w:val="en-US"/>
        </w:rPr>
        <w:t>UserMenu</w:t>
      </w:r>
      <w:proofErr w:type="spellEnd"/>
    </w:p>
    <w:p w:rsidR="00576FD2" w:rsidRPr="00576FD2" w:rsidRDefault="00576FD2" w:rsidP="00576FD2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76FD2">
        <w:rPr>
          <w:color w:val="CC7832"/>
          <w:lang w:val="en-US"/>
        </w:rPr>
        <w:t xml:space="preserve">import </w:t>
      </w:r>
      <w:proofErr w:type="spellStart"/>
      <w:r w:rsidRPr="00576FD2">
        <w:rPr>
          <w:color w:val="A9B7C6"/>
          <w:lang w:val="en-US"/>
        </w:rPr>
        <w:t>javax.swing</w:t>
      </w:r>
      <w:proofErr w:type="spellEnd"/>
      <w:r w:rsidRPr="00576FD2">
        <w:rPr>
          <w:color w:val="A9B7C6"/>
          <w:lang w:val="en-US"/>
        </w:rPr>
        <w:t>.*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import </w:t>
      </w:r>
      <w:proofErr w:type="spellStart"/>
      <w:r w:rsidRPr="00576FD2">
        <w:rPr>
          <w:color w:val="A9B7C6"/>
          <w:lang w:val="en-US"/>
        </w:rPr>
        <w:t>java.awt.event.ActionEvent</w:t>
      </w:r>
      <w:proofErr w:type="spellEnd"/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</w:r>
      <w:r w:rsidRPr="00576FD2">
        <w:rPr>
          <w:color w:val="CC7832"/>
          <w:lang w:val="en-US"/>
        </w:rPr>
        <w:lastRenderedPageBreak/>
        <w:t xml:space="preserve">import </w:t>
      </w:r>
      <w:proofErr w:type="spellStart"/>
      <w:r w:rsidRPr="00576FD2">
        <w:rPr>
          <w:color w:val="A9B7C6"/>
          <w:lang w:val="en-US"/>
        </w:rPr>
        <w:t>java.awt.event.ActionListener</w:t>
      </w:r>
      <w:proofErr w:type="spellEnd"/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import </w:t>
      </w:r>
      <w:proofErr w:type="spellStart"/>
      <w:r w:rsidRPr="00576FD2">
        <w:rPr>
          <w:color w:val="A9B7C6"/>
          <w:lang w:val="en-US"/>
        </w:rPr>
        <w:t>java.net.http.HttpRequest</w:t>
      </w:r>
      <w:proofErr w:type="spellEnd"/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import </w:t>
      </w:r>
      <w:proofErr w:type="spellStart"/>
      <w:r w:rsidRPr="00576FD2">
        <w:rPr>
          <w:color w:val="A9B7C6"/>
          <w:lang w:val="en-US"/>
        </w:rPr>
        <w:t>java.util.ArrayList</w:t>
      </w:r>
      <w:proofErr w:type="spellEnd"/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</w:r>
      <w:r w:rsidRPr="00576FD2">
        <w:rPr>
          <w:color w:val="CC7832"/>
          <w:lang w:val="en-US"/>
        </w:rPr>
        <w:br/>
        <w:t xml:space="preserve">public class </w:t>
      </w:r>
      <w:proofErr w:type="spellStart"/>
      <w:r w:rsidRPr="00576FD2">
        <w:rPr>
          <w:color w:val="A9B7C6"/>
          <w:lang w:val="en-US"/>
        </w:rPr>
        <w:t>GuiForm</w:t>
      </w:r>
      <w:proofErr w:type="spellEnd"/>
      <w:r w:rsidRPr="00576FD2">
        <w:rPr>
          <w:color w:val="A9B7C6"/>
          <w:lang w:val="en-US"/>
        </w:rPr>
        <w:t xml:space="preserve"> </w:t>
      </w:r>
      <w:r w:rsidRPr="00576FD2">
        <w:rPr>
          <w:color w:val="CC7832"/>
          <w:lang w:val="en-US"/>
        </w:rPr>
        <w:t xml:space="preserve">extends </w:t>
      </w:r>
      <w:proofErr w:type="spellStart"/>
      <w:r w:rsidRPr="00576FD2">
        <w:rPr>
          <w:color w:val="A9B7C6"/>
          <w:lang w:val="en-US"/>
        </w:rPr>
        <w:t>JFrame</w:t>
      </w:r>
      <w:proofErr w:type="spellEnd"/>
      <w:r w:rsidRPr="00576FD2">
        <w:rPr>
          <w:color w:val="A9B7C6"/>
          <w:lang w:val="en-US"/>
        </w:rPr>
        <w:br/>
        <w:t>{</w:t>
      </w:r>
      <w:r w:rsidRPr="00576FD2">
        <w:rPr>
          <w:color w:val="A9B7C6"/>
          <w:lang w:val="en-US"/>
        </w:rPr>
        <w:br/>
        <w:t xml:space="preserve">    </w:t>
      </w:r>
      <w:r w:rsidRPr="00576FD2">
        <w:rPr>
          <w:color w:val="CC7832"/>
          <w:lang w:val="en-US"/>
        </w:rPr>
        <w:t xml:space="preserve">private </w:t>
      </w:r>
      <w:proofErr w:type="spellStart"/>
      <w:r w:rsidRPr="00576FD2">
        <w:rPr>
          <w:color w:val="A9B7C6"/>
          <w:lang w:val="en-US"/>
        </w:rPr>
        <w:t>JPanel</w:t>
      </w:r>
      <w:proofErr w:type="spellEnd"/>
      <w:r w:rsidRPr="00576FD2">
        <w:rPr>
          <w:color w:val="A9B7C6"/>
          <w:lang w:val="en-US"/>
        </w:rPr>
        <w:t xml:space="preserve"> </w:t>
      </w:r>
      <w:r w:rsidRPr="00576FD2">
        <w:rPr>
          <w:color w:val="9876AA"/>
          <w:lang w:val="en-US"/>
        </w:rPr>
        <w:t>panel1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private </w:t>
      </w:r>
      <w:proofErr w:type="spellStart"/>
      <w:r w:rsidRPr="00576FD2">
        <w:rPr>
          <w:color w:val="A9B7C6"/>
          <w:lang w:val="en-US"/>
        </w:rPr>
        <w:t>JTabbedPane</w:t>
      </w:r>
      <w:proofErr w:type="spellEnd"/>
      <w:r w:rsidRPr="00576FD2">
        <w:rPr>
          <w:color w:val="A9B7C6"/>
          <w:lang w:val="en-US"/>
        </w:rPr>
        <w:t xml:space="preserve"> </w:t>
      </w:r>
      <w:r w:rsidRPr="00576FD2">
        <w:rPr>
          <w:color w:val="9876AA"/>
          <w:lang w:val="en-US"/>
        </w:rPr>
        <w:t>tabbedPane1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private </w:t>
      </w:r>
      <w:proofErr w:type="spellStart"/>
      <w:r w:rsidRPr="00576FD2">
        <w:rPr>
          <w:color w:val="A9B7C6"/>
          <w:lang w:val="en-US"/>
        </w:rPr>
        <w:t>JButton</w:t>
      </w:r>
      <w:proofErr w:type="spellEnd"/>
      <w:r w:rsidRPr="00576FD2">
        <w:rPr>
          <w:color w:val="A9B7C6"/>
          <w:lang w:val="en-US"/>
        </w:rPr>
        <w:t xml:space="preserve"> </w:t>
      </w:r>
      <w:proofErr w:type="spellStart"/>
      <w:r w:rsidRPr="00576FD2">
        <w:rPr>
          <w:color w:val="9876AA"/>
          <w:lang w:val="en-US"/>
        </w:rPr>
        <w:t>TakeInsects</w:t>
      </w:r>
      <w:proofErr w:type="spellEnd"/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private </w:t>
      </w:r>
      <w:proofErr w:type="spellStart"/>
      <w:r w:rsidRPr="00576FD2">
        <w:rPr>
          <w:color w:val="A9B7C6"/>
          <w:lang w:val="en-US"/>
        </w:rPr>
        <w:t>JButton</w:t>
      </w:r>
      <w:proofErr w:type="spellEnd"/>
      <w:r w:rsidRPr="00576FD2">
        <w:rPr>
          <w:color w:val="A9B7C6"/>
          <w:lang w:val="en-US"/>
        </w:rPr>
        <w:t xml:space="preserve"> </w:t>
      </w:r>
      <w:proofErr w:type="spellStart"/>
      <w:r w:rsidRPr="00576FD2">
        <w:rPr>
          <w:color w:val="9876AA"/>
          <w:lang w:val="en-US"/>
        </w:rPr>
        <w:t>TakeMeat</w:t>
      </w:r>
      <w:proofErr w:type="spellEnd"/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private </w:t>
      </w:r>
      <w:proofErr w:type="spellStart"/>
      <w:r w:rsidRPr="00576FD2">
        <w:rPr>
          <w:color w:val="A9B7C6"/>
          <w:lang w:val="en-US"/>
        </w:rPr>
        <w:t>JButton</w:t>
      </w:r>
      <w:proofErr w:type="spellEnd"/>
      <w:r w:rsidRPr="00576FD2">
        <w:rPr>
          <w:color w:val="A9B7C6"/>
          <w:lang w:val="en-US"/>
        </w:rPr>
        <w:t xml:space="preserve"> </w:t>
      </w:r>
      <w:proofErr w:type="spellStart"/>
      <w:r w:rsidRPr="00576FD2">
        <w:rPr>
          <w:color w:val="9876AA"/>
          <w:lang w:val="en-US"/>
        </w:rPr>
        <w:t>TakeGrass</w:t>
      </w:r>
      <w:proofErr w:type="spellEnd"/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private </w:t>
      </w:r>
      <w:proofErr w:type="spellStart"/>
      <w:r w:rsidRPr="00576FD2">
        <w:rPr>
          <w:color w:val="A9B7C6"/>
          <w:lang w:val="en-US"/>
        </w:rPr>
        <w:t>JTextField</w:t>
      </w:r>
      <w:proofErr w:type="spellEnd"/>
      <w:r w:rsidRPr="00576FD2">
        <w:rPr>
          <w:color w:val="A9B7C6"/>
          <w:lang w:val="en-US"/>
        </w:rPr>
        <w:t xml:space="preserve"> </w:t>
      </w:r>
      <w:proofErr w:type="spellStart"/>
      <w:r w:rsidRPr="00576FD2">
        <w:rPr>
          <w:color w:val="9876AA"/>
          <w:lang w:val="en-US"/>
        </w:rPr>
        <w:t>FoodCondition</w:t>
      </w:r>
      <w:proofErr w:type="spellEnd"/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private </w:t>
      </w:r>
      <w:proofErr w:type="spellStart"/>
      <w:r w:rsidRPr="00576FD2">
        <w:rPr>
          <w:color w:val="A9B7C6"/>
          <w:lang w:val="en-US"/>
        </w:rPr>
        <w:t>JButton</w:t>
      </w:r>
      <w:proofErr w:type="spellEnd"/>
      <w:r w:rsidRPr="00576FD2">
        <w:rPr>
          <w:color w:val="A9B7C6"/>
          <w:lang w:val="en-US"/>
        </w:rPr>
        <w:t xml:space="preserve"> </w:t>
      </w:r>
      <w:r w:rsidRPr="00576FD2">
        <w:rPr>
          <w:color w:val="9876AA"/>
          <w:lang w:val="en-US"/>
        </w:rPr>
        <w:t>Feed1Button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private </w:t>
      </w:r>
      <w:proofErr w:type="spellStart"/>
      <w:r w:rsidRPr="00576FD2">
        <w:rPr>
          <w:color w:val="A9B7C6"/>
          <w:lang w:val="en-US"/>
        </w:rPr>
        <w:t>JButton</w:t>
      </w:r>
      <w:proofErr w:type="spellEnd"/>
      <w:r w:rsidRPr="00576FD2">
        <w:rPr>
          <w:color w:val="A9B7C6"/>
          <w:lang w:val="en-US"/>
        </w:rPr>
        <w:t xml:space="preserve"> </w:t>
      </w:r>
      <w:r w:rsidRPr="00576FD2">
        <w:rPr>
          <w:color w:val="9876AA"/>
          <w:lang w:val="en-US"/>
        </w:rPr>
        <w:t>Feed6Button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private </w:t>
      </w:r>
      <w:proofErr w:type="spellStart"/>
      <w:r w:rsidRPr="00576FD2">
        <w:rPr>
          <w:color w:val="A9B7C6"/>
          <w:lang w:val="en-US"/>
        </w:rPr>
        <w:t>JButton</w:t>
      </w:r>
      <w:proofErr w:type="spellEnd"/>
      <w:r w:rsidRPr="00576FD2">
        <w:rPr>
          <w:color w:val="A9B7C6"/>
          <w:lang w:val="en-US"/>
        </w:rPr>
        <w:t xml:space="preserve"> </w:t>
      </w:r>
      <w:r w:rsidRPr="00576FD2">
        <w:rPr>
          <w:color w:val="9876AA"/>
          <w:lang w:val="en-US"/>
        </w:rPr>
        <w:t>Feed5Button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private </w:t>
      </w:r>
      <w:proofErr w:type="spellStart"/>
      <w:r w:rsidRPr="00576FD2">
        <w:rPr>
          <w:color w:val="A9B7C6"/>
          <w:lang w:val="en-US"/>
        </w:rPr>
        <w:t>JButton</w:t>
      </w:r>
      <w:proofErr w:type="spellEnd"/>
      <w:r w:rsidRPr="00576FD2">
        <w:rPr>
          <w:color w:val="A9B7C6"/>
          <w:lang w:val="en-US"/>
        </w:rPr>
        <w:t xml:space="preserve"> </w:t>
      </w:r>
      <w:r w:rsidRPr="00576FD2">
        <w:rPr>
          <w:color w:val="9876AA"/>
          <w:lang w:val="en-US"/>
        </w:rPr>
        <w:t>Feed4Button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private </w:t>
      </w:r>
      <w:proofErr w:type="spellStart"/>
      <w:r w:rsidRPr="00576FD2">
        <w:rPr>
          <w:color w:val="A9B7C6"/>
          <w:lang w:val="en-US"/>
        </w:rPr>
        <w:t>JButton</w:t>
      </w:r>
      <w:proofErr w:type="spellEnd"/>
      <w:r w:rsidRPr="00576FD2">
        <w:rPr>
          <w:color w:val="A9B7C6"/>
          <w:lang w:val="en-US"/>
        </w:rPr>
        <w:t xml:space="preserve"> </w:t>
      </w:r>
      <w:r w:rsidRPr="00576FD2">
        <w:rPr>
          <w:color w:val="9876AA"/>
          <w:lang w:val="en-US"/>
        </w:rPr>
        <w:t>Feed3Button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private </w:t>
      </w:r>
      <w:proofErr w:type="spellStart"/>
      <w:r w:rsidRPr="00576FD2">
        <w:rPr>
          <w:color w:val="A9B7C6"/>
          <w:lang w:val="en-US"/>
        </w:rPr>
        <w:t>JButton</w:t>
      </w:r>
      <w:proofErr w:type="spellEnd"/>
      <w:r w:rsidRPr="00576FD2">
        <w:rPr>
          <w:color w:val="A9B7C6"/>
          <w:lang w:val="en-US"/>
        </w:rPr>
        <w:t xml:space="preserve"> </w:t>
      </w:r>
      <w:r w:rsidRPr="00576FD2">
        <w:rPr>
          <w:color w:val="9876AA"/>
          <w:lang w:val="en-US"/>
        </w:rPr>
        <w:t>Feed2Button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private </w:t>
      </w:r>
      <w:proofErr w:type="spellStart"/>
      <w:r w:rsidRPr="00576FD2">
        <w:rPr>
          <w:color w:val="A9B7C6"/>
          <w:lang w:val="en-US"/>
        </w:rPr>
        <w:t>JTextField</w:t>
      </w:r>
      <w:proofErr w:type="spellEnd"/>
      <w:r w:rsidRPr="00576FD2">
        <w:rPr>
          <w:color w:val="A9B7C6"/>
          <w:lang w:val="en-US"/>
        </w:rPr>
        <w:t xml:space="preserve"> </w:t>
      </w:r>
      <w:proofErr w:type="spellStart"/>
      <w:r w:rsidRPr="00576FD2">
        <w:rPr>
          <w:color w:val="9876AA"/>
          <w:lang w:val="en-US"/>
        </w:rPr>
        <w:t>FeedCondition</w:t>
      </w:r>
      <w:proofErr w:type="spellEnd"/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private </w:t>
      </w:r>
      <w:proofErr w:type="spellStart"/>
      <w:r w:rsidRPr="00576FD2">
        <w:rPr>
          <w:color w:val="A9B7C6"/>
          <w:lang w:val="en-US"/>
        </w:rPr>
        <w:t>JTextField</w:t>
      </w:r>
      <w:proofErr w:type="spellEnd"/>
      <w:r w:rsidRPr="00576FD2">
        <w:rPr>
          <w:color w:val="A9B7C6"/>
          <w:lang w:val="en-US"/>
        </w:rPr>
        <w:t xml:space="preserve"> </w:t>
      </w:r>
      <w:r w:rsidRPr="00576FD2">
        <w:rPr>
          <w:color w:val="9876AA"/>
          <w:lang w:val="en-US"/>
        </w:rPr>
        <w:t>Animal6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private </w:t>
      </w:r>
      <w:proofErr w:type="spellStart"/>
      <w:r w:rsidRPr="00576FD2">
        <w:rPr>
          <w:color w:val="A9B7C6"/>
          <w:lang w:val="en-US"/>
        </w:rPr>
        <w:t>JTextField</w:t>
      </w:r>
      <w:proofErr w:type="spellEnd"/>
      <w:r w:rsidRPr="00576FD2">
        <w:rPr>
          <w:color w:val="A9B7C6"/>
          <w:lang w:val="en-US"/>
        </w:rPr>
        <w:t xml:space="preserve"> </w:t>
      </w:r>
      <w:r w:rsidRPr="00576FD2">
        <w:rPr>
          <w:color w:val="9876AA"/>
          <w:lang w:val="en-US"/>
        </w:rPr>
        <w:t>Animal5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private </w:t>
      </w:r>
      <w:proofErr w:type="spellStart"/>
      <w:r w:rsidRPr="00576FD2">
        <w:rPr>
          <w:color w:val="A9B7C6"/>
          <w:lang w:val="en-US"/>
        </w:rPr>
        <w:t>JTextField</w:t>
      </w:r>
      <w:proofErr w:type="spellEnd"/>
      <w:r w:rsidRPr="00576FD2">
        <w:rPr>
          <w:color w:val="A9B7C6"/>
          <w:lang w:val="en-US"/>
        </w:rPr>
        <w:t xml:space="preserve"> </w:t>
      </w:r>
      <w:r w:rsidRPr="00576FD2">
        <w:rPr>
          <w:color w:val="9876AA"/>
          <w:lang w:val="en-US"/>
        </w:rPr>
        <w:t>Animal4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private </w:t>
      </w:r>
      <w:proofErr w:type="spellStart"/>
      <w:r w:rsidRPr="00576FD2">
        <w:rPr>
          <w:color w:val="A9B7C6"/>
          <w:lang w:val="en-US"/>
        </w:rPr>
        <w:t>JTextField</w:t>
      </w:r>
      <w:proofErr w:type="spellEnd"/>
      <w:r w:rsidRPr="00576FD2">
        <w:rPr>
          <w:color w:val="A9B7C6"/>
          <w:lang w:val="en-US"/>
        </w:rPr>
        <w:t xml:space="preserve"> </w:t>
      </w:r>
      <w:r w:rsidRPr="00576FD2">
        <w:rPr>
          <w:color w:val="9876AA"/>
          <w:lang w:val="en-US"/>
        </w:rPr>
        <w:t>Animal3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private </w:t>
      </w:r>
      <w:proofErr w:type="spellStart"/>
      <w:r w:rsidRPr="00576FD2">
        <w:rPr>
          <w:color w:val="A9B7C6"/>
          <w:lang w:val="en-US"/>
        </w:rPr>
        <w:t>JTextField</w:t>
      </w:r>
      <w:proofErr w:type="spellEnd"/>
      <w:r w:rsidRPr="00576FD2">
        <w:rPr>
          <w:color w:val="A9B7C6"/>
          <w:lang w:val="en-US"/>
        </w:rPr>
        <w:t xml:space="preserve"> </w:t>
      </w:r>
      <w:r w:rsidRPr="00576FD2">
        <w:rPr>
          <w:color w:val="9876AA"/>
          <w:lang w:val="en-US"/>
        </w:rPr>
        <w:t>Animal2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private </w:t>
      </w:r>
      <w:proofErr w:type="spellStart"/>
      <w:r w:rsidRPr="00576FD2">
        <w:rPr>
          <w:color w:val="A9B7C6"/>
          <w:lang w:val="en-US"/>
        </w:rPr>
        <w:t>JTextField</w:t>
      </w:r>
      <w:proofErr w:type="spellEnd"/>
      <w:r w:rsidRPr="00576FD2">
        <w:rPr>
          <w:color w:val="A9B7C6"/>
          <w:lang w:val="en-US"/>
        </w:rPr>
        <w:t xml:space="preserve"> </w:t>
      </w:r>
      <w:r w:rsidRPr="00576FD2">
        <w:rPr>
          <w:color w:val="9876AA"/>
          <w:lang w:val="en-US"/>
        </w:rPr>
        <w:t>Animal1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private </w:t>
      </w:r>
      <w:proofErr w:type="spellStart"/>
      <w:r w:rsidRPr="00576FD2">
        <w:rPr>
          <w:color w:val="A9B7C6"/>
          <w:lang w:val="en-US"/>
        </w:rPr>
        <w:t>JTextField</w:t>
      </w:r>
      <w:proofErr w:type="spellEnd"/>
      <w:r w:rsidRPr="00576FD2">
        <w:rPr>
          <w:color w:val="A9B7C6"/>
          <w:lang w:val="en-US"/>
        </w:rPr>
        <w:t xml:space="preserve"> </w:t>
      </w:r>
      <w:proofErr w:type="spellStart"/>
      <w:r w:rsidRPr="00576FD2">
        <w:rPr>
          <w:color w:val="9876AA"/>
          <w:lang w:val="en-US"/>
        </w:rPr>
        <w:t>CheckCondition</w:t>
      </w:r>
      <w:proofErr w:type="spellEnd"/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</w:t>
      </w:r>
      <w:r w:rsidRPr="00576FD2">
        <w:rPr>
          <w:color w:val="A9B7C6"/>
          <w:lang w:val="en-US"/>
        </w:rPr>
        <w:t xml:space="preserve">String </w:t>
      </w:r>
      <w:proofErr w:type="spellStart"/>
      <w:r w:rsidRPr="00576FD2">
        <w:rPr>
          <w:color w:val="9876AA"/>
          <w:lang w:val="en-US"/>
        </w:rPr>
        <w:t>foodWeHave</w:t>
      </w:r>
      <w:proofErr w:type="spellEnd"/>
      <w:r w:rsidRPr="00576FD2">
        <w:rPr>
          <w:color w:val="9876AA"/>
          <w:lang w:val="en-US"/>
        </w:rPr>
        <w:t xml:space="preserve"> </w:t>
      </w:r>
      <w:r w:rsidRPr="00576FD2">
        <w:rPr>
          <w:color w:val="A9B7C6"/>
          <w:lang w:val="en-US"/>
        </w:rPr>
        <w:t xml:space="preserve">= </w:t>
      </w:r>
      <w:r w:rsidRPr="00576FD2">
        <w:rPr>
          <w:color w:val="6A8759"/>
          <w:lang w:val="en-US"/>
        </w:rPr>
        <w:t>""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public </w:t>
      </w:r>
      <w:proofErr w:type="spellStart"/>
      <w:r w:rsidRPr="00576FD2">
        <w:rPr>
          <w:color w:val="FFC66D"/>
          <w:lang w:val="en-US"/>
        </w:rPr>
        <w:t>GuiForm</w:t>
      </w:r>
      <w:proofErr w:type="spellEnd"/>
      <w:r w:rsidRPr="00576FD2">
        <w:rPr>
          <w:color w:val="A9B7C6"/>
          <w:lang w:val="en-US"/>
        </w:rPr>
        <w:t>()</w:t>
      </w:r>
      <w:r w:rsidRPr="00576FD2">
        <w:rPr>
          <w:color w:val="A9B7C6"/>
          <w:lang w:val="en-US"/>
        </w:rPr>
        <w:br/>
        <w:t xml:space="preserve">    {</w:t>
      </w:r>
      <w:r w:rsidRPr="00576FD2">
        <w:rPr>
          <w:color w:val="A9B7C6"/>
          <w:lang w:val="en-US"/>
        </w:rPr>
        <w:br/>
        <w:t xml:space="preserve">        </w:t>
      </w:r>
      <w:r w:rsidRPr="00576FD2">
        <w:rPr>
          <w:color w:val="CC7832"/>
          <w:lang w:val="en-US"/>
        </w:rPr>
        <w:t>super</w:t>
      </w:r>
      <w:r w:rsidRPr="00576FD2">
        <w:rPr>
          <w:color w:val="A9B7C6"/>
          <w:lang w:val="en-US"/>
        </w:rPr>
        <w:t>(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Лаба</w:t>
      </w:r>
      <w:r w:rsidRPr="00576FD2">
        <w:rPr>
          <w:color w:val="6A8759"/>
          <w:lang w:val="en-US"/>
        </w:rPr>
        <w:t xml:space="preserve"> №5"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</w:t>
      </w:r>
      <w:r w:rsidRPr="00576FD2">
        <w:rPr>
          <w:color w:val="A9B7C6"/>
          <w:lang w:val="en-US"/>
        </w:rPr>
        <w:t xml:space="preserve">String[] names = </w:t>
      </w:r>
      <w:r w:rsidRPr="00576FD2">
        <w:rPr>
          <w:color w:val="CC7832"/>
          <w:lang w:val="en-US"/>
        </w:rPr>
        <w:t xml:space="preserve">new </w:t>
      </w:r>
      <w:r w:rsidRPr="00576FD2">
        <w:rPr>
          <w:color w:val="A9B7C6"/>
          <w:lang w:val="en-US"/>
        </w:rPr>
        <w:t>String[]{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Апостол</w:t>
      </w:r>
      <w:r w:rsidRPr="00576FD2">
        <w:rPr>
          <w:color w:val="6A8759"/>
          <w:lang w:val="en-US"/>
        </w:rPr>
        <w:t>"</w:t>
      </w:r>
      <w:r w:rsidRPr="00576FD2">
        <w:rPr>
          <w:color w:val="CC7832"/>
          <w:lang w:val="en-US"/>
        </w:rPr>
        <w:t>,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Покрышка</w:t>
      </w:r>
      <w:r w:rsidRPr="00576FD2">
        <w:rPr>
          <w:color w:val="6A8759"/>
          <w:lang w:val="en-US"/>
        </w:rPr>
        <w:t>"</w:t>
      </w:r>
      <w:r w:rsidRPr="00576FD2">
        <w:rPr>
          <w:color w:val="CC7832"/>
          <w:lang w:val="en-US"/>
        </w:rPr>
        <w:t>,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Султан</w:t>
      </w:r>
      <w:r w:rsidRPr="00576FD2">
        <w:rPr>
          <w:color w:val="6A8759"/>
          <w:lang w:val="en-US"/>
        </w:rPr>
        <w:t>"</w:t>
      </w:r>
      <w:r w:rsidRPr="00576FD2">
        <w:rPr>
          <w:color w:val="CC7832"/>
          <w:lang w:val="en-US"/>
        </w:rPr>
        <w:t>,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Гена</w:t>
      </w:r>
      <w:r w:rsidRPr="00576FD2">
        <w:rPr>
          <w:color w:val="6A8759"/>
          <w:lang w:val="en-US"/>
        </w:rPr>
        <w:t>"</w:t>
      </w:r>
      <w:r w:rsidRPr="00576FD2">
        <w:rPr>
          <w:color w:val="CC7832"/>
          <w:lang w:val="en-US"/>
        </w:rPr>
        <w:t>,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Бегун</w:t>
      </w:r>
      <w:r w:rsidRPr="00576FD2">
        <w:rPr>
          <w:color w:val="6A8759"/>
          <w:lang w:val="en-US"/>
        </w:rPr>
        <w:t>"</w:t>
      </w:r>
      <w:r w:rsidRPr="00576FD2">
        <w:rPr>
          <w:color w:val="CC7832"/>
          <w:lang w:val="en-US"/>
        </w:rPr>
        <w:t>,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Маша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}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</w:t>
      </w:r>
      <w:r w:rsidRPr="00576FD2">
        <w:rPr>
          <w:color w:val="A9B7C6"/>
          <w:lang w:val="en-US"/>
        </w:rPr>
        <w:t xml:space="preserve">String[] species = </w:t>
      </w:r>
      <w:r w:rsidRPr="00576FD2">
        <w:rPr>
          <w:color w:val="CC7832"/>
          <w:lang w:val="en-US"/>
        </w:rPr>
        <w:t xml:space="preserve">new </w:t>
      </w:r>
      <w:r w:rsidRPr="00576FD2">
        <w:rPr>
          <w:color w:val="A9B7C6"/>
          <w:lang w:val="en-US"/>
        </w:rPr>
        <w:t>String[]{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Зебра</w:t>
      </w:r>
      <w:r w:rsidRPr="00576FD2">
        <w:rPr>
          <w:color w:val="6A8759"/>
          <w:lang w:val="en-US"/>
        </w:rPr>
        <w:t>"</w:t>
      </w:r>
      <w:r w:rsidRPr="00576FD2">
        <w:rPr>
          <w:color w:val="CC7832"/>
          <w:lang w:val="en-US"/>
        </w:rPr>
        <w:t>,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Слон</w:t>
      </w:r>
      <w:r w:rsidRPr="00576FD2">
        <w:rPr>
          <w:color w:val="6A8759"/>
          <w:lang w:val="en-US"/>
        </w:rPr>
        <w:t>"</w:t>
      </w:r>
      <w:r w:rsidRPr="00576FD2">
        <w:rPr>
          <w:color w:val="CC7832"/>
          <w:lang w:val="en-US"/>
        </w:rPr>
        <w:t>,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Лев</w:t>
      </w:r>
      <w:r w:rsidRPr="00576FD2">
        <w:rPr>
          <w:color w:val="6A8759"/>
          <w:lang w:val="en-US"/>
        </w:rPr>
        <w:t>"</w:t>
      </w:r>
      <w:r w:rsidRPr="00576FD2">
        <w:rPr>
          <w:color w:val="CC7832"/>
          <w:lang w:val="en-US"/>
        </w:rPr>
        <w:t>,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Крокодил</w:t>
      </w:r>
      <w:r w:rsidRPr="00576FD2">
        <w:rPr>
          <w:color w:val="6A8759"/>
          <w:lang w:val="en-US"/>
        </w:rPr>
        <w:t>"</w:t>
      </w:r>
      <w:r w:rsidRPr="00576FD2">
        <w:rPr>
          <w:color w:val="CC7832"/>
          <w:lang w:val="en-US"/>
        </w:rPr>
        <w:t>,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Еж</w:t>
      </w:r>
      <w:r w:rsidRPr="00576FD2">
        <w:rPr>
          <w:color w:val="6A8759"/>
          <w:lang w:val="en-US"/>
        </w:rPr>
        <w:t>"</w:t>
      </w:r>
      <w:r w:rsidRPr="00576FD2">
        <w:rPr>
          <w:color w:val="CC7832"/>
          <w:lang w:val="en-US"/>
        </w:rPr>
        <w:t>,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Медведь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}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</w:t>
      </w:r>
      <w:r w:rsidRPr="00576FD2">
        <w:rPr>
          <w:color w:val="A9B7C6"/>
          <w:lang w:val="en-US"/>
        </w:rPr>
        <w:t xml:space="preserve">String[] types = </w:t>
      </w:r>
      <w:r w:rsidRPr="00576FD2">
        <w:rPr>
          <w:color w:val="CC7832"/>
          <w:lang w:val="en-US"/>
        </w:rPr>
        <w:t xml:space="preserve">new </w:t>
      </w:r>
      <w:r w:rsidRPr="00576FD2">
        <w:rPr>
          <w:color w:val="A9B7C6"/>
          <w:lang w:val="en-US"/>
        </w:rPr>
        <w:t>String[]{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Травоядное</w:t>
      </w:r>
      <w:r w:rsidRPr="00576FD2">
        <w:rPr>
          <w:color w:val="6A8759"/>
          <w:lang w:val="en-US"/>
        </w:rPr>
        <w:t>"</w:t>
      </w:r>
      <w:r w:rsidRPr="00576FD2">
        <w:rPr>
          <w:color w:val="CC7832"/>
          <w:lang w:val="en-US"/>
        </w:rPr>
        <w:t>,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Травоядное</w:t>
      </w:r>
      <w:r w:rsidRPr="00576FD2">
        <w:rPr>
          <w:color w:val="6A8759"/>
          <w:lang w:val="en-US"/>
        </w:rPr>
        <w:t>"</w:t>
      </w:r>
      <w:r w:rsidRPr="00576FD2">
        <w:rPr>
          <w:color w:val="CC7832"/>
          <w:lang w:val="en-US"/>
        </w:rPr>
        <w:t>,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Хищник</w:t>
      </w:r>
      <w:r w:rsidRPr="00576FD2">
        <w:rPr>
          <w:color w:val="6A8759"/>
          <w:lang w:val="en-US"/>
        </w:rPr>
        <w:t>"</w:t>
      </w:r>
      <w:r w:rsidRPr="00576FD2">
        <w:rPr>
          <w:color w:val="CC7832"/>
          <w:lang w:val="en-US"/>
        </w:rPr>
        <w:t>,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Хищник</w:t>
      </w:r>
      <w:r w:rsidRPr="00576FD2">
        <w:rPr>
          <w:color w:val="6A8759"/>
          <w:lang w:val="en-US"/>
        </w:rPr>
        <w:t>"</w:t>
      </w:r>
      <w:r w:rsidRPr="00576FD2">
        <w:rPr>
          <w:color w:val="CC7832"/>
          <w:lang w:val="en-US"/>
        </w:rPr>
        <w:t>,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Всеядное</w:t>
      </w:r>
      <w:r w:rsidRPr="00576FD2">
        <w:rPr>
          <w:color w:val="6A8759"/>
          <w:lang w:val="en-US"/>
        </w:rPr>
        <w:t>"</w:t>
      </w:r>
      <w:r w:rsidRPr="00576FD2">
        <w:rPr>
          <w:color w:val="CC7832"/>
          <w:lang w:val="en-US"/>
        </w:rPr>
        <w:t>,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Всеядное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}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</w:t>
      </w:r>
      <w:proofErr w:type="spellStart"/>
      <w:r w:rsidRPr="00576FD2">
        <w:rPr>
          <w:color w:val="CC7832"/>
          <w:lang w:val="en-US"/>
        </w:rPr>
        <w:t>this</w:t>
      </w:r>
      <w:r w:rsidRPr="00576FD2">
        <w:rPr>
          <w:color w:val="A9B7C6"/>
          <w:lang w:val="en-US"/>
        </w:rPr>
        <w:t>.add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9876AA"/>
          <w:lang w:val="en-US"/>
        </w:rPr>
        <w:t>panel1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</w:t>
      </w:r>
      <w:r w:rsidRPr="00576FD2">
        <w:rPr>
          <w:color w:val="9876AA"/>
          <w:lang w:val="en-US"/>
        </w:rPr>
        <w:t>Animal1</w:t>
      </w:r>
      <w:r w:rsidRPr="00576FD2">
        <w:rPr>
          <w:color w:val="A9B7C6"/>
          <w:lang w:val="en-US"/>
        </w:rPr>
        <w:t>.setText(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Тип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+types[</w:t>
      </w:r>
      <w:r w:rsidRPr="00576FD2">
        <w:rPr>
          <w:color w:val="6897BB"/>
          <w:lang w:val="en-US"/>
        </w:rPr>
        <w:t>0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Вид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+species[</w:t>
      </w:r>
      <w:r w:rsidRPr="00576FD2">
        <w:rPr>
          <w:color w:val="6897BB"/>
          <w:lang w:val="en-US"/>
        </w:rPr>
        <w:t>0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Имя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+names[</w:t>
      </w:r>
      <w:r w:rsidRPr="00576FD2">
        <w:rPr>
          <w:color w:val="6897BB"/>
          <w:lang w:val="en-US"/>
        </w:rPr>
        <w:t>0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Голод</w:t>
      </w:r>
      <w:r w:rsidRPr="00576FD2">
        <w:rPr>
          <w:color w:val="6A8759"/>
          <w:lang w:val="en-US"/>
        </w:rPr>
        <w:t xml:space="preserve">: </w:t>
      </w:r>
      <w:r>
        <w:rPr>
          <w:color w:val="6A8759"/>
        </w:rPr>
        <w:t>да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</w:t>
      </w:r>
      <w:r w:rsidRPr="00576FD2">
        <w:rPr>
          <w:color w:val="9876AA"/>
          <w:lang w:val="en-US"/>
        </w:rPr>
        <w:t>Animal2</w:t>
      </w:r>
      <w:r w:rsidRPr="00576FD2">
        <w:rPr>
          <w:color w:val="A9B7C6"/>
          <w:lang w:val="en-US"/>
        </w:rPr>
        <w:t>.setText(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Тип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+types[</w:t>
      </w:r>
      <w:r w:rsidRPr="00576FD2">
        <w:rPr>
          <w:color w:val="6897BB"/>
          <w:lang w:val="en-US"/>
        </w:rPr>
        <w:t>1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Вид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+species[</w:t>
      </w:r>
      <w:r w:rsidRPr="00576FD2">
        <w:rPr>
          <w:color w:val="6897BB"/>
          <w:lang w:val="en-US"/>
        </w:rPr>
        <w:t>1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Имя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+names[</w:t>
      </w:r>
      <w:r w:rsidRPr="00576FD2">
        <w:rPr>
          <w:color w:val="6897BB"/>
          <w:lang w:val="en-US"/>
        </w:rPr>
        <w:t>1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Голод</w:t>
      </w:r>
      <w:r w:rsidRPr="00576FD2">
        <w:rPr>
          <w:color w:val="6A8759"/>
          <w:lang w:val="en-US"/>
        </w:rPr>
        <w:t xml:space="preserve">: </w:t>
      </w:r>
      <w:r>
        <w:rPr>
          <w:color w:val="6A8759"/>
        </w:rPr>
        <w:t>да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</w:t>
      </w:r>
      <w:r w:rsidRPr="00576FD2">
        <w:rPr>
          <w:color w:val="9876AA"/>
          <w:lang w:val="en-US"/>
        </w:rPr>
        <w:t>Animal3</w:t>
      </w:r>
      <w:r w:rsidRPr="00576FD2">
        <w:rPr>
          <w:color w:val="A9B7C6"/>
          <w:lang w:val="en-US"/>
        </w:rPr>
        <w:t>.setText(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Тип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+types[</w:t>
      </w:r>
      <w:r w:rsidRPr="00576FD2">
        <w:rPr>
          <w:color w:val="6897BB"/>
          <w:lang w:val="en-US"/>
        </w:rPr>
        <w:t>2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Вид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+species[</w:t>
      </w:r>
      <w:r w:rsidRPr="00576FD2">
        <w:rPr>
          <w:color w:val="6897BB"/>
          <w:lang w:val="en-US"/>
        </w:rPr>
        <w:t>2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Имя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+names[</w:t>
      </w:r>
      <w:r w:rsidRPr="00576FD2">
        <w:rPr>
          <w:color w:val="6897BB"/>
          <w:lang w:val="en-US"/>
        </w:rPr>
        <w:t>2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Голод</w:t>
      </w:r>
      <w:r w:rsidRPr="00576FD2">
        <w:rPr>
          <w:color w:val="6A8759"/>
          <w:lang w:val="en-US"/>
        </w:rPr>
        <w:t xml:space="preserve">: </w:t>
      </w:r>
      <w:r>
        <w:rPr>
          <w:color w:val="6A8759"/>
        </w:rPr>
        <w:t>да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</w:t>
      </w:r>
      <w:r w:rsidRPr="00576FD2">
        <w:rPr>
          <w:color w:val="9876AA"/>
          <w:lang w:val="en-US"/>
        </w:rPr>
        <w:t>Animal4</w:t>
      </w:r>
      <w:r w:rsidRPr="00576FD2">
        <w:rPr>
          <w:color w:val="A9B7C6"/>
          <w:lang w:val="en-US"/>
        </w:rPr>
        <w:t>.setText(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Тип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+types[</w:t>
      </w:r>
      <w:r w:rsidRPr="00576FD2">
        <w:rPr>
          <w:color w:val="6897BB"/>
          <w:lang w:val="en-US"/>
        </w:rPr>
        <w:t>3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Вид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+species[</w:t>
      </w:r>
      <w:r w:rsidRPr="00576FD2">
        <w:rPr>
          <w:color w:val="6897BB"/>
          <w:lang w:val="en-US"/>
        </w:rPr>
        <w:t>3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Имя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+names[</w:t>
      </w:r>
      <w:r w:rsidRPr="00576FD2">
        <w:rPr>
          <w:color w:val="6897BB"/>
          <w:lang w:val="en-US"/>
        </w:rPr>
        <w:t>3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Голод</w:t>
      </w:r>
      <w:r w:rsidRPr="00576FD2">
        <w:rPr>
          <w:color w:val="6A8759"/>
          <w:lang w:val="en-US"/>
        </w:rPr>
        <w:t xml:space="preserve">: </w:t>
      </w:r>
      <w:r>
        <w:rPr>
          <w:color w:val="6A8759"/>
        </w:rPr>
        <w:t>да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</w:t>
      </w:r>
      <w:r w:rsidRPr="00576FD2">
        <w:rPr>
          <w:color w:val="9876AA"/>
          <w:lang w:val="en-US"/>
        </w:rPr>
        <w:t>Animal5</w:t>
      </w:r>
      <w:r w:rsidRPr="00576FD2">
        <w:rPr>
          <w:color w:val="A9B7C6"/>
          <w:lang w:val="en-US"/>
        </w:rPr>
        <w:t>.setText(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Тип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+types[</w:t>
      </w:r>
      <w:r w:rsidRPr="00576FD2">
        <w:rPr>
          <w:color w:val="6897BB"/>
          <w:lang w:val="en-US"/>
        </w:rPr>
        <w:t>4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Вид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+species[</w:t>
      </w:r>
      <w:r w:rsidRPr="00576FD2">
        <w:rPr>
          <w:color w:val="6897BB"/>
          <w:lang w:val="en-US"/>
        </w:rPr>
        <w:t>4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Имя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+names[</w:t>
      </w:r>
      <w:r w:rsidRPr="00576FD2">
        <w:rPr>
          <w:color w:val="6897BB"/>
          <w:lang w:val="en-US"/>
        </w:rPr>
        <w:t>4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Голод</w:t>
      </w:r>
      <w:r w:rsidRPr="00576FD2">
        <w:rPr>
          <w:color w:val="6A8759"/>
          <w:lang w:val="en-US"/>
        </w:rPr>
        <w:t xml:space="preserve">: </w:t>
      </w:r>
      <w:r>
        <w:rPr>
          <w:color w:val="6A8759"/>
        </w:rPr>
        <w:t>да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</w:t>
      </w:r>
      <w:r w:rsidRPr="00576FD2">
        <w:rPr>
          <w:color w:val="9876AA"/>
          <w:lang w:val="en-US"/>
        </w:rPr>
        <w:t>Animal6</w:t>
      </w:r>
      <w:r w:rsidRPr="00576FD2">
        <w:rPr>
          <w:color w:val="A9B7C6"/>
          <w:lang w:val="en-US"/>
        </w:rPr>
        <w:t>.setText(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Тип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+types[</w:t>
      </w:r>
      <w:r w:rsidRPr="00576FD2">
        <w:rPr>
          <w:color w:val="6897BB"/>
          <w:lang w:val="en-US"/>
        </w:rPr>
        <w:t>5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Вид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+species[</w:t>
      </w:r>
      <w:r w:rsidRPr="00576FD2">
        <w:rPr>
          <w:color w:val="6897BB"/>
          <w:lang w:val="en-US"/>
        </w:rPr>
        <w:t>5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Имя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+names[</w:t>
      </w:r>
      <w:r w:rsidRPr="00576FD2">
        <w:rPr>
          <w:color w:val="6897BB"/>
          <w:lang w:val="en-US"/>
        </w:rPr>
        <w:t>5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Голод</w:t>
      </w:r>
      <w:r w:rsidRPr="00576FD2">
        <w:rPr>
          <w:color w:val="6A8759"/>
          <w:lang w:val="en-US"/>
        </w:rPr>
        <w:t xml:space="preserve">: </w:t>
      </w:r>
      <w:r>
        <w:rPr>
          <w:color w:val="6A8759"/>
        </w:rPr>
        <w:t>да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</w:t>
      </w:r>
      <w:proofErr w:type="spellStart"/>
      <w:r w:rsidRPr="00576FD2">
        <w:rPr>
          <w:color w:val="9876AA"/>
          <w:lang w:val="en-US"/>
        </w:rPr>
        <w:t>TakeGrass</w:t>
      </w:r>
      <w:r w:rsidRPr="00576FD2">
        <w:rPr>
          <w:color w:val="A9B7C6"/>
          <w:lang w:val="en-US"/>
        </w:rPr>
        <w:t>.addActionListener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CC7832"/>
          <w:lang w:val="en-US"/>
        </w:rPr>
        <w:t xml:space="preserve">new </w:t>
      </w:r>
      <w:proofErr w:type="spellStart"/>
      <w:r w:rsidRPr="00576FD2">
        <w:rPr>
          <w:color w:val="A9B7C6"/>
          <w:lang w:val="en-US"/>
        </w:rPr>
        <w:t>ActionListener</w:t>
      </w:r>
      <w:proofErr w:type="spellEnd"/>
      <w:r w:rsidRPr="00576FD2">
        <w:rPr>
          <w:color w:val="A9B7C6"/>
          <w:lang w:val="en-US"/>
        </w:rPr>
        <w:t>() {</w:t>
      </w:r>
      <w:r w:rsidRPr="00576FD2">
        <w:rPr>
          <w:color w:val="A9B7C6"/>
          <w:lang w:val="en-US"/>
        </w:rPr>
        <w:br/>
        <w:t xml:space="preserve">            </w:t>
      </w:r>
      <w:r w:rsidRPr="00576FD2">
        <w:rPr>
          <w:color w:val="BBB529"/>
          <w:lang w:val="en-US"/>
        </w:rPr>
        <w:t>@Override</w:t>
      </w:r>
      <w:r w:rsidRPr="00576FD2">
        <w:rPr>
          <w:color w:val="BBB529"/>
          <w:lang w:val="en-US"/>
        </w:rPr>
        <w:br/>
        <w:t xml:space="preserve">            </w:t>
      </w:r>
      <w:r w:rsidRPr="00576FD2">
        <w:rPr>
          <w:color w:val="CC7832"/>
          <w:lang w:val="en-US"/>
        </w:rPr>
        <w:t xml:space="preserve">public void </w:t>
      </w:r>
      <w:proofErr w:type="spellStart"/>
      <w:r w:rsidRPr="00576FD2">
        <w:rPr>
          <w:color w:val="FFC66D"/>
          <w:lang w:val="en-US"/>
        </w:rPr>
        <w:t>actionPerformed</w:t>
      </w:r>
      <w:proofErr w:type="spellEnd"/>
      <w:r w:rsidRPr="00576FD2">
        <w:rPr>
          <w:color w:val="A9B7C6"/>
          <w:lang w:val="en-US"/>
        </w:rPr>
        <w:t>(</w:t>
      </w:r>
      <w:proofErr w:type="spellStart"/>
      <w:r w:rsidRPr="00576FD2">
        <w:rPr>
          <w:color w:val="A9B7C6"/>
          <w:lang w:val="en-US"/>
        </w:rPr>
        <w:t>ActionEvent</w:t>
      </w:r>
      <w:proofErr w:type="spellEnd"/>
      <w:r w:rsidRPr="00576FD2">
        <w:rPr>
          <w:color w:val="A9B7C6"/>
          <w:lang w:val="en-US"/>
        </w:rPr>
        <w:t xml:space="preserve"> e) {</w:t>
      </w:r>
      <w:r w:rsidRPr="00576FD2">
        <w:rPr>
          <w:color w:val="A9B7C6"/>
          <w:lang w:val="en-US"/>
        </w:rPr>
        <w:br/>
        <w:t xml:space="preserve">                </w:t>
      </w:r>
      <w:proofErr w:type="spellStart"/>
      <w:r w:rsidRPr="00576FD2">
        <w:rPr>
          <w:color w:val="9876AA"/>
          <w:lang w:val="en-US"/>
        </w:rPr>
        <w:t>FoodCondition</w:t>
      </w:r>
      <w:r w:rsidRPr="00576FD2">
        <w:rPr>
          <w:color w:val="A9B7C6"/>
          <w:lang w:val="en-US"/>
        </w:rPr>
        <w:t>.setText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выбрали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траву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        </w:t>
      </w:r>
      <w:proofErr w:type="spellStart"/>
      <w:r w:rsidRPr="00576FD2">
        <w:rPr>
          <w:color w:val="9876AA"/>
          <w:lang w:val="en-US"/>
        </w:rPr>
        <w:t>foodWeHave</w:t>
      </w:r>
      <w:proofErr w:type="spellEnd"/>
      <w:r w:rsidRPr="00576FD2">
        <w:rPr>
          <w:color w:val="9876AA"/>
          <w:lang w:val="en-US"/>
        </w:rPr>
        <w:t xml:space="preserve"> </w:t>
      </w:r>
      <w:r w:rsidRPr="00576FD2">
        <w:rPr>
          <w:color w:val="A9B7C6"/>
          <w:lang w:val="en-US"/>
        </w:rPr>
        <w:t xml:space="preserve">= 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Трава</w:t>
      </w:r>
      <w:r w:rsidRPr="00576FD2">
        <w:rPr>
          <w:color w:val="6A8759"/>
          <w:lang w:val="en-US"/>
        </w:rPr>
        <w:t>"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    </w:t>
      </w:r>
      <w:r w:rsidRPr="00576FD2">
        <w:rPr>
          <w:color w:val="A9B7C6"/>
          <w:lang w:val="en-US"/>
        </w:rPr>
        <w:t>}</w:t>
      </w:r>
      <w:r w:rsidRPr="00576FD2">
        <w:rPr>
          <w:color w:val="A9B7C6"/>
          <w:lang w:val="en-US"/>
        </w:rPr>
        <w:br/>
        <w:t xml:space="preserve">        })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</w:t>
      </w:r>
      <w:proofErr w:type="spellStart"/>
      <w:r w:rsidRPr="00576FD2">
        <w:rPr>
          <w:color w:val="9876AA"/>
          <w:lang w:val="en-US"/>
        </w:rPr>
        <w:t>TakeMeat</w:t>
      </w:r>
      <w:r w:rsidRPr="00576FD2">
        <w:rPr>
          <w:color w:val="A9B7C6"/>
          <w:lang w:val="en-US"/>
        </w:rPr>
        <w:t>.addActionListener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CC7832"/>
          <w:lang w:val="en-US"/>
        </w:rPr>
        <w:t xml:space="preserve">new </w:t>
      </w:r>
      <w:proofErr w:type="spellStart"/>
      <w:r w:rsidRPr="00576FD2">
        <w:rPr>
          <w:color w:val="A9B7C6"/>
          <w:lang w:val="en-US"/>
        </w:rPr>
        <w:t>ActionListener</w:t>
      </w:r>
      <w:proofErr w:type="spellEnd"/>
      <w:r w:rsidRPr="00576FD2">
        <w:rPr>
          <w:color w:val="A9B7C6"/>
          <w:lang w:val="en-US"/>
        </w:rPr>
        <w:t>() {</w:t>
      </w:r>
      <w:r w:rsidRPr="00576FD2">
        <w:rPr>
          <w:color w:val="A9B7C6"/>
          <w:lang w:val="en-US"/>
        </w:rPr>
        <w:br/>
        <w:t xml:space="preserve">            </w:t>
      </w:r>
      <w:r w:rsidRPr="00576FD2">
        <w:rPr>
          <w:color w:val="BBB529"/>
          <w:lang w:val="en-US"/>
        </w:rPr>
        <w:t>@Override</w:t>
      </w:r>
      <w:r w:rsidRPr="00576FD2">
        <w:rPr>
          <w:color w:val="BBB529"/>
          <w:lang w:val="en-US"/>
        </w:rPr>
        <w:br/>
        <w:t xml:space="preserve">            </w:t>
      </w:r>
      <w:r w:rsidRPr="00576FD2">
        <w:rPr>
          <w:color w:val="CC7832"/>
          <w:lang w:val="en-US"/>
        </w:rPr>
        <w:t xml:space="preserve">public void </w:t>
      </w:r>
      <w:proofErr w:type="spellStart"/>
      <w:r w:rsidRPr="00576FD2">
        <w:rPr>
          <w:color w:val="FFC66D"/>
          <w:lang w:val="en-US"/>
        </w:rPr>
        <w:t>actionPerformed</w:t>
      </w:r>
      <w:proofErr w:type="spellEnd"/>
      <w:r w:rsidRPr="00576FD2">
        <w:rPr>
          <w:color w:val="A9B7C6"/>
          <w:lang w:val="en-US"/>
        </w:rPr>
        <w:t>(</w:t>
      </w:r>
      <w:proofErr w:type="spellStart"/>
      <w:r w:rsidRPr="00576FD2">
        <w:rPr>
          <w:color w:val="A9B7C6"/>
          <w:lang w:val="en-US"/>
        </w:rPr>
        <w:t>ActionEvent</w:t>
      </w:r>
      <w:proofErr w:type="spellEnd"/>
      <w:r w:rsidRPr="00576FD2">
        <w:rPr>
          <w:color w:val="A9B7C6"/>
          <w:lang w:val="en-US"/>
        </w:rPr>
        <w:t xml:space="preserve"> e) {</w:t>
      </w:r>
      <w:r w:rsidRPr="00576FD2">
        <w:rPr>
          <w:color w:val="A9B7C6"/>
          <w:lang w:val="en-US"/>
        </w:rPr>
        <w:br/>
        <w:t xml:space="preserve">                </w:t>
      </w:r>
      <w:proofErr w:type="spellStart"/>
      <w:r w:rsidRPr="00576FD2">
        <w:rPr>
          <w:color w:val="9876AA"/>
          <w:lang w:val="en-US"/>
        </w:rPr>
        <w:t>FoodCondition</w:t>
      </w:r>
      <w:r w:rsidRPr="00576FD2">
        <w:rPr>
          <w:color w:val="A9B7C6"/>
          <w:lang w:val="en-US"/>
        </w:rPr>
        <w:t>.setText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выбрали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мясо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        </w:t>
      </w:r>
      <w:proofErr w:type="spellStart"/>
      <w:r w:rsidRPr="00576FD2">
        <w:rPr>
          <w:color w:val="9876AA"/>
          <w:lang w:val="en-US"/>
        </w:rPr>
        <w:t>foodWeHave</w:t>
      </w:r>
      <w:proofErr w:type="spellEnd"/>
      <w:r w:rsidRPr="00576FD2">
        <w:rPr>
          <w:color w:val="9876AA"/>
          <w:lang w:val="en-US"/>
        </w:rPr>
        <w:t xml:space="preserve"> </w:t>
      </w:r>
      <w:r w:rsidRPr="00576FD2">
        <w:rPr>
          <w:color w:val="A9B7C6"/>
          <w:lang w:val="en-US"/>
        </w:rPr>
        <w:t xml:space="preserve">= 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Мясо</w:t>
      </w:r>
      <w:r w:rsidRPr="00576FD2">
        <w:rPr>
          <w:color w:val="6A8759"/>
          <w:lang w:val="en-US"/>
        </w:rPr>
        <w:t>"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    </w:t>
      </w:r>
      <w:r w:rsidRPr="00576FD2">
        <w:rPr>
          <w:color w:val="A9B7C6"/>
          <w:lang w:val="en-US"/>
        </w:rPr>
        <w:t>}</w:t>
      </w:r>
      <w:r w:rsidRPr="00576FD2">
        <w:rPr>
          <w:color w:val="A9B7C6"/>
          <w:lang w:val="en-US"/>
        </w:rPr>
        <w:br/>
        <w:t xml:space="preserve">        })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</w:t>
      </w:r>
      <w:proofErr w:type="spellStart"/>
      <w:r w:rsidRPr="00576FD2">
        <w:rPr>
          <w:color w:val="9876AA"/>
          <w:lang w:val="en-US"/>
        </w:rPr>
        <w:t>TakeInsects</w:t>
      </w:r>
      <w:r w:rsidRPr="00576FD2">
        <w:rPr>
          <w:color w:val="A9B7C6"/>
          <w:lang w:val="en-US"/>
        </w:rPr>
        <w:t>.addActionListener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CC7832"/>
          <w:lang w:val="en-US"/>
        </w:rPr>
        <w:t xml:space="preserve">new </w:t>
      </w:r>
      <w:proofErr w:type="spellStart"/>
      <w:r w:rsidRPr="00576FD2">
        <w:rPr>
          <w:color w:val="A9B7C6"/>
          <w:lang w:val="en-US"/>
        </w:rPr>
        <w:t>ActionListener</w:t>
      </w:r>
      <w:proofErr w:type="spellEnd"/>
      <w:r w:rsidRPr="00576FD2">
        <w:rPr>
          <w:color w:val="A9B7C6"/>
          <w:lang w:val="en-US"/>
        </w:rPr>
        <w:t>() {</w:t>
      </w:r>
      <w:r w:rsidRPr="00576FD2">
        <w:rPr>
          <w:color w:val="A9B7C6"/>
          <w:lang w:val="en-US"/>
        </w:rPr>
        <w:br/>
        <w:t xml:space="preserve">            </w:t>
      </w:r>
      <w:r w:rsidRPr="00576FD2">
        <w:rPr>
          <w:color w:val="BBB529"/>
          <w:lang w:val="en-US"/>
        </w:rPr>
        <w:t>@Override</w:t>
      </w:r>
      <w:r w:rsidRPr="00576FD2">
        <w:rPr>
          <w:color w:val="BBB529"/>
          <w:lang w:val="en-US"/>
        </w:rPr>
        <w:br/>
      </w:r>
      <w:r w:rsidRPr="00576FD2">
        <w:rPr>
          <w:color w:val="BBB529"/>
          <w:lang w:val="en-US"/>
        </w:rPr>
        <w:lastRenderedPageBreak/>
        <w:t xml:space="preserve">            </w:t>
      </w:r>
      <w:r w:rsidRPr="00576FD2">
        <w:rPr>
          <w:color w:val="CC7832"/>
          <w:lang w:val="en-US"/>
        </w:rPr>
        <w:t xml:space="preserve">public void </w:t>
      </w:r>
      <w:proofErr w:type="spellStart"/>
      <w:r w:rsidRPr="00576FD2">
        <w:rPr>
          <w:color w:val="FFC66D"/>
          <w:lang w:val="en-US"/>
        </w:rPr>
        <w:t>actionPerformed</w:t>
      </w:r>
      <w:proofErr w:type="spellEnd"/>
      <w:r w:rsidRPr="00576FD2">
        <w:rPr>
          <w:color w:val="A9B7C6"/>
          <w:lang w:val="en-US"/>
        </w:rPr>
        <w:t>(</w:t>
      </w:r>
      <w:proofErr w:type="spellStart"/>
      <w:r w:rsidRPr="00576FD2">
        <w:rPr>
          <w:color w:val="A9B7C6"/>
          <w:lang w:val="en-US"/>
        </w:rPr>
        <w:t>ActionEvent</w:t>
      </w:r>
      <w:proofErr w:type="spellEnd"/>
      <w:r w:rsidRPr="00576FD2">
        <w:rPr>
          <w:color w:val="A9B7C6"/>
          <w:lang w:val="en-US"/>
        </w:rPr>
        <w:t xml:space="preserve"> e) {</w:t>
      </w:r>
      <w:r w:rsidRPr="00576FD2">
        <w:rPr>
          <w:color w:val="A9B7C6"/>
          <w:lang w:val="en-US"/>
        </w:rPr>
        <w:br/>
        <w:t xml:space="preserve">                </w:t>
      </w:r>
      <w:proofErr w:type="spellStart"/>
      <w:r w:rsidRPr="00576FD2">
        <w:rPr>
          <w:color w:val="9876AA"/>
          <w:lang w:val="en-US"/>
        </w:rPr>
        <w:t>FoodCondition</w:t>
      </w:r>
      <w:r w:rsidRPr="00576FD2">
        <w:rPr>
          <w:color w:val="A9B7C6"/>
          <w:lang w:val="en-US"/>
        </w:rPr>
        <w:t>.setText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выбрали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насекомых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        </w:t>
      </w:r>
      <w:proofErr w:type="spellStart"/>
      <w:r w:rsidRPr="00576FD2">
        <w:rPr>
          <w:color w:val="9876AA"/>
          <w:lang w:val="en-US"/>
        </w:rPr>
        <w:t>foodWeHave</w:t>
      </w:r>
      <w:proofErr w:type="spellEnd"/>
      <w:r w:rsidRPr="00576FD2">
        <w:rPr>
          <w:color w:val="9876AA"/>
          <w:lang w:val="en-US"/>
        </w:rPr>
        <w:t xml:space="preserve"> </w:t>
      </w:r>
      <w:r w:rsidRPr="00576FD2">
        <w:rPr>
          <w:color w:val="A9B7C6"/>
          <w:lang w:val="en-US"/>
        </w:rPr>
        <w:t xml:space="preserve">= 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Насекомые</w:t>
      </w:r>
      <w:r w:rsidRPr="00576FD2">
        <w:rPr>
          <w:color w:val="6A8759"/>
          <w:lang w:val="en-US"/>
        </w:rPr>
        <w:t>"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    </w:t>
      </w:r>
      <w:r w:rsidRPr="00576FD2">
        <w:rPr>
          <w:color w:val="A9B7C6"/>
          <w:lang w:val="en-US"/>
        </w:rPr>
        <w:t>}</w:t>
      </w:r>
      <w:r w:rsidRPr="00576FD2">
        <w:rPr>
          <w:color w:val="A9B7C6"/>
          <w:lang w:val="en-US"/>
        </w:rPr>
        <w:br/>
        <w:t xml:space="preserve">        })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</w:r>
      <w:r w:rsidRPr="00576FD2">
        <w:rPr>
          <w:color w:val="CC7832"/>
          <w:lang w:val="en-US"/>
        </w:rPr>
        <w:br/>
        <w:t xml:space="preserve">        </w:t>
      </w:r>
      <w:r w:rsidRPr="00576FD2">
        <w:rPr>
          <w:color w:val="9876AA"/>
          <w:lang w:val="en-US"/>
        </w:rPr>
        <w:t>Feed1Button</w:t>
      </w:r>
      <w:r w:rsidRPr="00576FD2">
        <w:rPr>
          <w:color w:val="A9B7C6"/>
          <w:lang w:val="en-US"/>
        </w:rPr>
        <w:t>.addActionListener(</w:t>
      </w:r>
      <w:r w:rsidRPr="00576FD2">
        <w:rPr>
          <w:color w:val="CC7832"/>
          <w:lang w:val="en-US"/>
        </w:rPr>
        <w:t xml:space="preserve">new </w:t>
      </w:r>
      <w:proofErr w:type="spellStart"/>
      <w:r w:rsidRPr="00576FD2">
        <w:rPr>
          <w:color w:val="A9B7C6"/>
          <w:lang w:val="en-US"/>
        </w:rPr>
        <w:t>ActionListener</w:t>
      </w:r>
      <w:proofErr w:type="spellEnd"/>
      <w:r w:rsidRPr="00576FD2">
        <w:rPr>
          <w:color w:val="A9B7C6"/>
          <w:lang w:val="en-US"/>
        </w:rPr>
        <w:t>() {</w:t>
      </w:r>
      <w:r w:rsidRPr="00576FD2">
        <w:rPr>
          <w:color w:val="A9B7C6"/>
          <w:lang w:val="en-US"/>
        </w:rPr>
        <w:br/>
        <w:t xml:space="preserve">            </w:t>
      </w:r>
      <w:r w:rsidRPr="00576FD2">
        <w:rPr>
          <w:color w:val="BBB529"/>
          <w:lang w:val="en-US"/>
        </w:rPr>
        <w:t>@Override</w:t>
      </w:r>
      <w:r w:rsidRPr="00576FD2">
        <w:rPr>
          <w:color w:val="BBB529"/>
          <w:lang w:val="en-US"/>
        </w:rPr>
        <w:br/>
        <w:t xml:space="preserve">            </w:t>
      </w:r>
      <w:r w:rsidRPr="00576FD2">
        <w:rPr>
          <w:color w:val="CC7832"/>
          <w:lang w:val="en-US"/>
        </w:rPr>
        <w:t xml:space="preserve">public void </w:t>
      </w:r>
      <w:proofErr w:type="spellStart"/>
      <w:r w:rsidRPr="00576FD2">
        <w:rPr>
          <w:color w:val="FFC66D"/>
          <w:lang w:val="en-US"/>
        </w:rPr>
        <w:t>actionPerformed</w:t>
      </w:r>
      <w:proofErr w:type="spellEnd"/>
      <w:r w:rsidRPr="00576FD2">
        <w:rPr>
          <w:color w:val="A9B7C6"/>
          <w:lang w:val="en-US"/>
        </w:rPr>
        <w:t>(</w:t>
      </w:r>
      <w:proofErr w:type="spellStart"/>
      <w:r w:rsidRPr="00576FD2">
        <w:rPr>
          <w:color w:val="A9B7C6"/>
          <w:lang w:val="en-US"/>
        </w:rPr>
        <w:t>ActionEvent</w:t>
      </w:r>
      <w:proofErr w:type="spellEnd"/>
      <w:r w:rsidRPr="00576FD2">
        <w:rPr>
          <w:color w:val="A9B7C6"/>
          <w:lang w:val="en-US"/>
        </w:rPr>
        <w:t xml:space="preserve"> e) {</w:t>
      </w:r>
      <w:r w:rsidRPr="00576FD2">
        <w:rPr>
          <w:color w:val="A9B7C6"/>
          <w:lang w:val="en-US"/>
        </w:rPr>
        <w:br/>
        <w:t xml:space="preserve">                </w:t>
      </w:r>
      <w:proofErr w:type="spellStart"/>
      <w:r w:rsidRPr="00576FD2">
        <w:rPr>
          <w:color w:val="9876AA"/>
          <w:lang w:val="en-US"/>
        </w:rPr>
        <w:t>CheckCondition</w:t>
      </w:r>
      <w:r w:rsidRPr="00576FD2">
        <w:rPr>
          <w:color w:val="A9B7C6"/>
          <w:lang w:val="en-US"/>
        </w:rPr>
        <w:t>.setText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6A8759"/>
          <w:lang w:val="en-US"/>
        </w:rPr>
        <w:t>""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        </w:t>
      </w:r>
      <w:proofErr w:type="spellStart"/>
      <w:r w:rsidRPr="00576FD2">
        <w:rPr>
          <w:color w:val="9876AA"/>
          <w:lang w:val="en-US"/>
        </w:rPr>
        <w:t>FeedCondition</w:t>
      </w:r>
      <w:r w:rsidRPr="00576FD2">
        <w:rPr>
          <w:color w:val="A9B7C6"/>
          <w:lang w:val="en-US"/>
        </w:rPr>
        <w:t>.setText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6A8759"/>
          <w:lang w:val="en-US"/>
        </w:rPr>
        <w:t>""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        if </w:t>
      </w:r>
      <w:r w:rsidRPr="00576FD2">
        <w:rPr>
          <w:color w:val="A9B7C6"/>
          <w:lang w:val="en-US"/>
        </w:rPr>
        <w:t>(</w:t>
      </w:r>
      <w:proofErr w:type="spellStart"/>
      <w:r w:rsidRPr="00576FD2">
        <w:rPr>
          <w:color w:val="9876AA"/>
          <w:lang w:val="en-US"/>
        </w:rPr>
        <w:t>foodWeHave</w:t>
      </w:r>
      <w:proofErr w:type="spellEnd"/>
      <w:r w:rsidRPr="00576FD2">
        <w:rPr>
          <w:color w:val="A9B7C6"/>
          <w:lang w:val="en-US"/>
        </w:rPr>
        <w:t>==</w:t>
      </w:r>
      <w:r w:rsidRPr="00576FD2">
        <w:rPr>
          <w:color w:val="6A8759"/>
          <w:lang w:val="en-US"/>
        </w:rPr>
        <w:t>""</w:t>
      </w:r>
      <w:r w:rsidRPr="00576FD2">
        <w:rPr>
          <w:color w:val="A9B7C6"/>
          <w:lang w:val="en-US"/>
        </w:rPr>
        <w:t>)</w:t>
      </w:r>
      <w:r w:rsidRPr="00576FD2">
        <w:rPr>
          <w:color w:val="A9B7C6"/>
          <w:lang w:val="en-US"/>
        </w:rPr>
        <w:br/>
        <w:t xml:space="preserve">                {</w:t>
      </w:r>
      <w:r w:rsidRPr="00576FD2">
        <w:rPr>
          <w:color w:val="A9B7C6"/>
          <w:lang w:val="en-US"/>
        </w:rPr>
        <w:br/>
        <w:t xml:space="preserve">                    </w:t>
      </w:r>
      <w:proofErr w:type="spellStart"/>
      <w:r w:rsidRPr="00576FD2">
        <w:rPr>
          <w:color w:val="9876AA"/>
          <w:lang w:val="en-US"/>
        </w:rPr>
        <w:t>CheckCondition</w:t>
      </w:r>
      <w:r w:rsidRPr="00576FD2">
        <w:rPr>
          <w:color w:val="A9B7C6"/>
          <w:lang w:val="en-US"/>
        </w:rPr>
        <w:t>.setText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выбрали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еду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        </w:t>
      </w:r>
      <w:r w:rsidRPr="00576FD2">
        <w:rPr>
          <w:color w:val="A9B7C6"/>
          <w:lang w:val="en-US"/>
        </w:rPr>
        <w:t>}</w:t>
      </w:r>
      <w:r w:rsidRPr="00576FD2">
        <w:rPr>
          <w:color w:val="A9B7C6"/>
          <w:lang w:val="en-US"/>
        </w:rPr>
        <w:br/>
        <w:t xml:space="preserve">                </w:t>
      </w:r>
      <w:r w:rsidRPr="00576FD2">
        <w:rPr>
          <w:color w:val="CC7832"/>
          <w:lang w:val="en-US"/>
        </w:rPr>
        <w:t xml:space="preserve">else if </w:t>
      </w:r>
      <w:r w:rsidRPr="00576FD2">
        <w:rPr>
          <w:color w:val="A9B7C6"/>
          <w:lang w:val="en-US"/>
        </w:rPr>
        <w:t>(</w:t>
      </w:r>
      <w:r w:rsidRPr="00576FD2">
        <w:rPr>
          <w:color w:val="9876AA"/>
          <w:lang w:val="en-US"/>
        </w:rPr>
        <w:t>Animal1</w:t>
      </w:r>
      <w:r w:rsidRPr="00576FD2">
        <w:rPr>
          <w:color w:val="A9B7C6"/>
          <w:lang w:val="en-US"/>
        </w:rPr>
        <w:t>.getText().equals(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Тип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</w:t>
      </w:r>
      <w:r w:rsidRPr="00576FD2">
        <w:rPr>
          <w:color w:val="B389C5"/>
          <w:lang w:val="en-US"/>
        </w:rPr>
        <w:t>types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0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Вид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</w:t>
      </w:r>
      <w:r w:rsidRPr="00576FD2">
        <w:rPr>
          <w:color w:val="B389C5"/>
          <w:lang w:val="en-US"/>
        </w:rPr>
        <w:t>species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0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Имя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</w:t>
      </w:r>
      <w:r w:rsidRPr="00576FD2">
        <w:rPr>
          <w:color w:val="B389C5"/>
          <w:lang w:val="en-US"/>
        </w:rPr>
        <w:t>names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0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Голод</w:t>
      </w:r>
      <w:r w:rsidRPr="00576FD2">
        <w:rPr>
          <w:color w:val="6A8759"/>
          <w:lang w:val="en-US"/>
        </w:rPr>
        <w:t xml:space="preserve">: </w:t>
      </w:r>
      <w:r>
        <w:rPr>
          <w:color w:val="6A8759"/>
        </w:rPr>
        <w:t>да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))</w:t>
      </w:r>
      <w:r w:rsidRPr="00576FD2">
        <w:rPr>
          <w:color w:val="A9B7C6"/>
          <w:lang w:val="en-US"/>
        </w:rPr>
        <w:br/>
        <w:t xml:space="preserve">                {</w:t>
      </w:r>
      <w:r w:rsidRPr="00576FD2">
        <w:rPr>
          <w:color w:val="A9B7C6"/>
          <w:lang w:val="en-US"/>
        </w:rPr>
        <w:br/>
        <w:t xml:space="preserve">                    </w:t>
      </w:r>
      <w:proofErr w:type="spellStart"/>
      <w:r w:rsidRPr="00576FD2">
        <w:rPr>
          <w:color w:val="9876AA"/>
          <w:lang w:val="en-US"/>
        </w:rPr>
        <w:t>CheckCondition</w:t>
      </w:r>
      <w:r w:rsidRPr="00576FD2">
        <w:rPr>
          <w:color w:val="A9B7C6"/>
          <w:lang w:val="en-US"/>
        </w:rPr>
        <w:t>.setText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B389C5"/>
          <w:lang w:val="en-US"/>
        </w:rPr>
        <w:t>species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0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 </w:t>
      </w:r>
      <w:r>
        <w:rPr>
          <w:color w:val="6A8759"/>
        </w:rPr>
        <w:t>принюхивается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            if </w:t>
      </w:r>
      <w:r w:rsidRPr="00576FD2">
        <w:rPr>
          <w:color w:val="A9B7C6"/>
          <w:lang w:val="en-US"/>
        </w:rPr>
        <w:t>(</w:t>
      </w:r>
      <w:proofErr w:type="spellStart"/>
      <w:r w:rsidRPr="00576FD2">
        <w:rPr>
          <w:color w:val="9876AA"/>
          <w:lang w:val="en-US"/>
        </w:rPr>
        <w:t>foodWeHave</w:t>
      </w:r>
      <w:r w:rsidRPr="00576FD2">
        <w:rPr>
          <w:color w:val="A9B7C6"/>
          <w:lang w:val="en-US"/>
        </w:rPr>
        <w:t>.equals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Трава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))</w:t>
      </w:r>
      <w:r w:rsidRPr="00576FD2">
        <w:rPr>
          <w:color w:val="A9B7C6"/>
          <w:lang w:val="en-US"/>
        </w:rPr>
        <w:br/>
        <w:t xml:space="preserve">                    {</w:t>
      </w:r>
      <w:r w:rsidRPr="00576FD2">
        <w:rPr>
          <w:color w:val="A9B7C6"/>
          <w:lang w:val="en-US"/>
        </w:rPr>
        <w:br/>
        <w:t xml:space="preserve">                        </w:t>
      </w:r>
      <w:proofErr w:type="spellStart"/>
      <w:r w:rsidRPr="00576FD2">
        <w:rPr>
          <w:color w:val="9876AA"/>
          <w:lang w:val="en-US"/>
        </w:rPr>
        <w:t>FeedCondition</w:t>
      </w:r>
      <w:r w:rsidRPr="00576FD2">
        <w:rPr>
          <w:color w:val="A9B7C6"/>
          <w:lang w:val="en-US"/>
        </w:rPr>
        <w:t>.setText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B389C5"/>
          <w:lang w:val="en-US"/>
        </w:rPr>
        <w:t>species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0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 </w:t>
      </w:r>
      <w:r>
        <w:rPr>
          <w:color w:val="6A8759"/>
        </w:rPr>
        <w:t>успешно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поел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                </w:t>
      </w:r>
      <w:r w:rsidRPr="00576FD2">
        <w:rPr>
          <w:color w:val="9876AA"/>
          <w:lang w:val="en-US"/>
        </w:rPr>
        <w:t>Animal1</w:t>
      </w:r>
      <w:r w:rsidRPr="00576FD2">
        <w:rPr>
          <w:color w:val="A9B7C6"/>
          <w:lang w:val="en-US"/>
        </w:rPr>
        <w:t>.setText(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Тип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</w:t>
      </w:r>
      <w:r w:rsidRPr="00576FD2">
        <w:rPr>
          <w:color w:val="B389C5"/>
          <w:lang w:val="en-US"/>
        </w:rPr>
        <w:t>types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0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Вид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</w:t>
      </w:r>
      <w:r w:rsidRPr="00576FD2">
        <w:rPr>
          <w:color w:val="B389C5"/>
          <w:lang w:val="en-US"/>
        </w:rPr>
        <w:t>species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0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Имя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</w:t>
      </w:r>
      <w:r w:rsidRPr="00576FD2">
        <w:rPr>
          <w:color w:val="B389C5"/>
          <w:lang w:val="en-US"/>
        </w:rPr>
        <w:t>names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0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Голод</w:t>
      </w:r>
      <w:r w:rsidRPr="00576FD2">
        <w:rPr>
          <w:color w:val="6A8759"/>
          <w:lang w:val="en-US"/>
        </w:rPr>
        <w:t xml:space="preserve">: </w:t>
      </w:r>
      <w:r>
        <w:rPr>
          <w:color w:val="6A8759"/>
        </w:rPr>
        <w:t>нет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            </w:t>
      </w:r>
      <w:r w:rsidRPr="00576FD2">
        <w:rPr>
          <w:color w:val="A9B7C6"/>
          <w:lang w:val="en-US"/>
        </w:rPr>
        <w:t>}</w:t>
      </w:r>
      <w:r w:rsidRPr="00576FD2">
        <w:rPr>
          <w:color w:val="A9B7C6"/>
          <w:lang w:val="en-US"/>
        </w:rPr>
        <w:br/>
        <w:t xml:space="preserve">                    </w:t>
      </w:r>
      <w:r w:rsidRPr="00576FD2">
        <w:rPr>
          <w:color w:val="CC7832"/>
          <w:lang w:val="en-US"/>
        </w:rPr>
        <w:t>else</w:t>
      </w:r>
      <w:r w:rsidRPr="00576FD2">
        <w:rPr>
          <w:color w:val="CC7832"/>
          <w:lang w:val="en-US"/>
        </w:rPr>
        <w:br/>
        <w:t xml:space="preserve">                        </w:t>
      </w:r>
      <w:proofErr w:type="spellStart"/>
      <w:r w:rsidRPr="00576FD2">
        <w:rPr>
          <w:color w:val="9876AA"/>
          <w:lang w:val="en-US"/>
        </w:rPr>
        <w:t>CheckCondition</w:t>
      </w:r>
      <w:r w:rsidRPr="00576FD2">
        <w:rPr>
          <w:color w:val="A9B7C6"/>
          <w:lang w:val="en-US"/>
        </w:rPr>
        <w:t>.setText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B389C5"/>
          <w:lang w:val="en-US"/>
        </w:rPr>
        <w:t>species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0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 </w:t>
      </w:r>
      <w:r>
        <w:rPr>
          <w:color w:val="6A8759"/>
        </w:rPr>
        <w:t>не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ест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подобный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тип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еды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        </w:t>
      </w:r>
      <w:r w:rsidRPr="00576FD2">
        <w:rPr>
          <w:color w:val="A9B7C6"/>
          <w:lang w:val="en-US"/>
        </w:rPr>
        <w:t>}</w:t>
      </w:r>
      <w:r w:rsidRPr="00576FD2">
        <w:rPr>
          <w:color w:val="A9B7C6"/>
          <w:lang w:val="en-US"/>
        </w:rPr>
        <w:br/>
        <w:t xml:space="preserve">                </w:t>
      </w:r>
      <w:r w:rsidRPr="00576FD2">
        <w:rPr>
          <w:color w:val="CC7832"/>
          <w:lang w:val="en-US"/>
        </w:rPr>
        <w:t>else</w:t>
      </w:r>
      <w:r w:rsidRPr="00576FD2">
        <w:rPr>
          <w:color w:val="CC7832"/>
          <w:lang w:val="en-US"/>
        </w:rPr>
        <w:br/>
        <w:t xml:space="preserve">                    </w:t>
      </w:r>
      <w:proofErr w:type="spellStart"/>
      <w:r w:rsidRPr="00576FD2">
        <w:rPr>
          <w:color w:val="9876AA"/>
          <w:lang w:val="en-US"/>
        </w:rPr>
        <w:t>CheckCondition</w:t>
      </w:r>
      <w:r w:rsidRPr="00576FD2">
        <w:rPr>
          <w:color w:val="A9B7C6"/>
          <w:lang w:val="en-US"/>
        </w:rPr>
        <w:t>.setText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B389C5"/>
          <w:lang w:val="en-US"/>
        </w:rPr>
        <w:t>species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0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 </w:t>
      </w:r>
      <w:r>
        <w:rPr>
          <w:color w:val="6A8759"/>
        </w:rPr>
        <w:t>больше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хочет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есть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    </w:t>
      </w:r>
      <w:r w:rsidRPr="00576FD2">
        <w:rPr>
          <w:color w:val="A9B7C6"/>
          <w:lang w:val="en-US"/>
        </w:rPr>
        <w:t>}</w:t>
      </w:r>
      <w:r w:rsidRPr="00576FD2">
        <w:rPr>
          <w:color w:val="A9B7C6"/>
          <w:lang w:val="en-US"/>
        </w:rPr>
        <w:br/>
        <w:t xml:space="preserve">        })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</w:t>
      </w:r>
      <w:r w:rsidRPr="00576FD2">
        <w:rPr>
          <w:color w:val="9876AA"/>
          <w:lang w:val="en-US"/>
        </w:rPr>
        <w:t>Feed2Button</w:t>
      </w:r>
      <w:r w:rsidRPr="00576FD2">
        <w:rPr>
          <w:color w:val="A9B7C6"/>
          <w:lang w:val="en-US"/>
        </w:rPr>
        <w:t>.addActionListener(</w:t>
      </w:r>
      <w:r w:rsidRPr="00576FD2">
        <w:rPr>
          <w:color w:val="CC7832"/>
          <w:lang w:val="en-US"/>
        </w:rPr>
        <w:t xml:space="preserve">new </w:t>
      </w:r>
      <w:proofErr w:type="spellStart"/>
      <w:r w:rsidRPr="00576FD2">
        <w:rPr>
          <w:color w:val="A9B7C6"/>
          <w:lang w:val="en-US"/>
        </w:rPr>
        <w:t>ActionListener</w:t>
      </w:r>
      <w:proofErr w:type="spellEnd"/>
      <w:r w:rsidRPr="00576FD2">
        <w:rPr>
          <w:color w:val="A9B7C6"/>
          <w:lang w:val="en-US"/>
        </w:rPr>
        <w:t>() {</w:t>
      </w:r>
      <w:r w:rsidRPr="00576FD2">
        <w:rPr>
          <w:color w:val="A9B7C6"/>
          <w:lang w:val="en-US"/>
        </w:rPr>
        <w:br/>
        <w:t xml:space="preserve">            </w:t>
      </w:r>
      <w:r w:rsidRPr="00576FD2">
        <w:rPr>
          <w:color w:val="BBB529"/>
          <w:lang w:val="en-US"/>
        </w:rPr>
        <w:t>@Override</w:t>
      </w:r>
      <w:r w:rsidRPr="00576FD2">
        <w:rPr>
          <w:color w:val="BBB529"/>
          <w:lang w:val="en-US"/>
        </w:rPr>
        <w:br/>
        <w:t xml:space="preserve">            </w:t>
      </w:r>
      <w:r w:rsidRPr="00576FD2">
        <w:rPr>
          <w:color w:val="CC7832"/>
          <w:lang w:val="en-US"/>
        </w:rPr>
        <w:t xml:space="preserve">public void </w:t>
      </w:r>
      <w:proofErr w:type="spellStart"/>
      <w:r w:rsidRPr="00576FD2">
        <w:rPr>
          <w:color w:val="FFC66D"/>
          <w:lang w:val="en-US"/>
        </w:rPr>
        <w:t>actionPerformed</w:t>
      </w:r>
      <w:proofErr w:type="spellEnd"/>
      <w:r w:rsidRPr="00576FD2">
        <w:rPr>
          <w:color w:val="A9B7C6"/>
          <w:lang w:val="en-US"/>
        </w:rPr>
        <w:t>(</w:t>
      </w:r>
      <w:proofErr w:type="spellStart"/>
      <w:r w:rsidRPr="00576FD2">
        <w:rPr>
          <w:color w:val="A9B7C6"/>
          <w:lang w:val="en-US"/>
        </w:rPr>
        <w:t>ActionEvent</w:t>
      </w:r>
      <w:proofErr w:type="spellEnd"/>
      <w:r w:rsidRPr="00576FD2">
        <w:rPr>
          <w:color w:val="A9B7C6"/>
          <w:lang w:val="en-US"/>
        </w:rPr>
        <w:t xml:space="preserve"> e) {</w:t>
      </w:r>
      <w:r w:rsidRPr="00576FD2">
        <w:rPr>
          <w:color w:val="A9B7C6"/>
          <w:lang w:val="en-US"/>
        </w:rPr>
        <w:br/>
        <w:t xml:space="preserve">                </w:t>
      </w:r>
      <w:proofErr w:type="spellStart"/>
      <w:r w:rsidRPr="00576FD2">
        <w:rPr>
          <w:color w:val="9876AA"/>
          <w:lang w:val="en-US"/>
        </w:rPr>
        <w:t>CheckCondition</w:t>
      </w:r>
      <w:r w:rsidRPr="00576FD2">
        <w:rPr>
          <w:color w:val="A9B7C6"/>
          <w:lang w:val="en-US"/>
        </w:rPr>
        <w:t>.setText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6A8759"/>
          <w:lang w:val="en-US"/>
        </w:rPr>
        <w:t>""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        </w:t>
      </w:r>
      <w:proofErr w:type="spellStart"/>
      <w:r w:rsidRPr="00576FD2">
        <w:rPr>
          <w:color w:val="9876AA"/>
          <w:lang w:val="en-US"/>
        </w:rPr>
        <w:t>FeedCondition</w:t>
      </w:r>
      <w:r w:rsidRPr="00576FD2">
        <w:rPr>
          <w:color w:val="A9B7C6"/>
          <w:lang w:val="en-US"/>
        </w:rPr>
        <w:t>.setText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6A8759"/>
          <w:lang w:val="en-US"/>
        </w:rPr>
        <w:t>""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        if </w:t>
      </w:r>
      <w:r w:rsidRPr="00576FD2">
        <w:rPr>
          <w:color w:val="A9B7C6"/>
          <w:lang w:val="en-US"/>
        </w:rPr>
        <w:t>(</w:t>
      </w:r>
      <w:proofErr w:type="spellStart"/>
      <w:r w:rsidRPr="00576FD2">
        <w:rPr>
          <w:color w:val="9876AA"/>
          <w:lang w:val="en-US"/>
        </w:rPr>
        <w:t>foodWeHave</w:t>
      </w:r>
      <w:proofErr w:type="spellEnd"/>
      <w:r w:rsidRPr="00576FD2">
        <w:rPr>
          <w:color w:val="A9B7C6"/>
          <w:lang w:val="en-US"/>
        </w:rPr>
        <w:t>==</w:t>
      </w:r>
      <w:r w:rsidRPr="00576FD2">
        <w:rPr>
          <w:color w:val="6A8759"/>
          <w:lang w:val="en-US"/>
        </w:rPr>
        <w:t>""</w:t>
      </w:r>
      <w:r w:rsidRPr="00576FD2">
        <w:rPr>
          <w:color w:val="A9B7C6"/>
          <w:lang w:val="en-US"/>
        </w:rPr>
        <w:t>)</w:t>
      </w:r>
      <w:r w:rsidRPr="00576FD2">
        <w:rPr>
          <w:color w:val="A9B7C6"/>
          <w:lang w:val="en-US"/>
        </w:rPr>
        <w:br/>
        <w:t xml:space="preserve">                {</w:t>
      </w:r>
      <w:r w:rsidRPr="00576FD2">
        <w:rPr>
          <w:color w:val="A9B7C6"/>
          <w:lang w:val="en-US"/>
        </w:rPr>
        <w:br/>
        <w:t xml:space="preserve">                    </w:t>
      </w:r>
      <w:proofErr w:type="spellStart"/>
      <w:r w:rsidRPr="00576FD2">
        <w:rPr>
          <w:color w:val="9876AA"/>
          <w:lang w:val="en-US"/>
        </w:rPr>
        <w:t>CheckCondition</w:t>
      </w:r>
      <w:r w:rsidRPr="00576FD2">
        <w:rPr>
          <w:color w:val="A9B7C6"/>
          <w:lang w:val="en-US"/>
        </w:rPr>
        <w:t>.setText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выбрали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еду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        </w:t>
      </w:r>
      <w:r w:rsidRPr="00576FD2">
        <w:rPr>
          <w:color w:val="A9B7C6"/>
          <w:lang w:val="en-US"/>
        </w:rPr>
        <w:t>}</w:t>
      </w:r>
      <w:r w:rsidRPr="00576FD2">
        <w:rPr>
          <w:color w:val="A9B7C6"/>
          <w:lang w:val="en-US"/>
        </w:rPr>
        <w:br/>
        <w:t xml:space="preserve">                </w:t>
      </w:r>
      <w:r w:rsidRPr="00576FD2">
        <w:rPr>
          <w:color w:val="CC7832"/>
          <w:lang w:val="en-US"/>
        </w:rPr>
        <w:t xml:space="preserve">else if </w:t>
      </w:r>
      <w:r w:rsidRPr="00576FD2">
        <w:rPr>
          <w:color w:val="A9B7C6"/>
          <w:lang w:val="en-US"/>
        </w:rPr>
        <w:t>(</w:t>
      </w:r>
      <w:r w:rsidRPr="00576FD2">
        <w:rPr>
          <w:color w:val="9876AA"/>
          <w:lang w:val="en-US"/>
        </w:rPr>
        <w:t>Animal2</w:t>
      </w:r>
      <w:r w:rsidRPr="00576FD2">
        <w:rPr>
          <w:color w:val="A9B7C6"/>
          <w:lang w:val="en-US"/>
        </w:rPr>
        <w:t>.getText().equals(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Тип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</w:t>
      </w:r>
      <w:r w:rsidRPr="00576FD2">
        <w:rPr>
          <w:color w:val="B389C5"/>
          <w:lang w:val="en-US"/>
        </w:rPr>
        <w:t>types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1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Вид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</w:t>
      </w:r>
      <w:r w:rsidRPr="00576FD2">
        <w:rPr>
          <w:color w:val="B389C5"/>
          <w:lang w:val="en-US"/>
        </w:rPr>
        <w:t>species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1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Имя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</w:t>
      </w:r>
      <w:r w:rsidRPr="00576FD2">
        <w:rPr>
          <w:color w:val="B389C5"/>
          <w:lang w:val="en-US"/>
        </w:rPr>
        <w:t>names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1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Голод</w:t>
      </w:r>
      <w:r w:rsidRPr="00576FD2">
        <w:rPr>
          <w:color w:val="6A8759"/>
          <w:lang w:val="en-US"/>
        </w:rPr>
        <w:t xml:space="preserve">: </w:t>
      </w:r>
      <w:r>
        <w:rPr>
          <w:color w:val="6A8759"/>
        </w:rPr>
        <w:t>да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))</w:t>
      </w:r>
      <w:r w:rsidRPr="00576FD2">
        <w:rPr>
          <w:color w:val="A9B7C6"/>
          <w:lang w:val="en-US"/>
        </w:rPr>
        <w:br/>
        <w:t xml:space="preserve">                {</w:t>
      </w:r>
      <w:r w:rsidRPr="00576FD2">
        <w:rPr>
          <w:color w:val="A9B7C6"/>
          <w:lang w:val="en-US"/>
        </w:rPr>
        <w:br/>
        <w:t xml:space="preserve">                    </w:t>
      </w:r>
      <w:proofErr w:type="spellStart"/>
      <w:r w:rsidRPr="00576FD2">
        <w:rPr>
          <w:color w:val="9876AA"/>
          <w:lang w:val="en-US"/>
        </w:rPr>
        <w:t>CheckCondition</w:t>
      </w:r>
      <w:r w:rsidRPr="00576FD2">
        <w:rPr>
          <w:color w:val="A9B7C6"/>
          <w:lang w:val="en-US"/>
        </w:rPr>
        <w:t>.setText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B389C5"/>
          <w:lang w:val="en-US"/>
        </w:rPr>
        <w:t>species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1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 </w:t>
      </w:r>
      <w:r>
        <w:rPr>
          <w:color w:val="6A8759"/>
        </w:rPr>
        <w:t>принюхивается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            if </w:t>
      </w:r>
      <w:r w:rsidRPr="00576FD2">
        <w:rPr>
          <w:color w:val="A9B7C6"/>
          <w:lang w:val="en-US"/>
        </w:rPr>
        <w:t>(</w:t>
      </w:r>
      <w:proofErr w:type="spellStart"/>
      <w:r w:rsidRPr="00576FD2">
        <w:rPr>
          <w:color w:val="9876AA"/>
          <w:lang w:val="en-US"/>
        </w:rPr>
        <w:t>foodWeHave</w:t>
      </w:r>
      <w:r w:rsidRPr="00576FD2">
        <w:rPr>
          <w:color w:val="A9B7C6"/>
          <w:lang w:val="en-US"/>
        </w:rPr>
        <w:t>.equals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Трава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))</w:t>
      </w:r>
      <w:r w:rsidRPr="00576FD2">
        <w:rPr>
          <w:color w:val="A9B7C6"/>
          <w:lang w:val="en-US"/>
        </w:rPr>
        <w:br/>
        <w:t xml:space="preserve">                    {</w:t>
      </w:r>
      <w:r w:rsidRPr="00576FD2">
        <w:rPr>
          <w:color w:val="A9B7C6"/>
          <w:lang w:val="en-US"/>
        </w:rPr>
        <w:br/>
        <w:t xml:space="preserve">                        </w:t>
      </w:r>
      <w:proofErr w:type="spellStart"/>
      <w:r w:rsidRPr="00576FD2">
        <w:rPr>
          <w:color w:val="9876AA"/>
          <w:lang w:val="en-US"/>
        </w:rPr>
        <w:t>FeedCondition</w:t>
      </w:r>
      <w:r w:rsidRPr="00576FD2">
        <w:rPr>
          <w:color w:val="A9B7C6"/>
          <w:lang w:val="en-US"/>
        </w:rPr>
        <w:t>.setText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B389C5"/>
          <w:lang w:val="en-US"/>
        </w:rPr>
        <w:t>species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1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 </w:t>
      </w:r>
      <w:r>
        <w:rPr>
          <w:color w:val="6A8759"/>
        </w:rPr>
        <w:t>успешно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поел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                </w:t>
      </w:r>
      <w:r w:rsidRPr="00576FD2">
        <w:rPr>
          <w:color w:val="9876AA"/>
          <w:lang w:val="en-US"/>
        </w:rPr>
        <w:t>Animal2</w:t>
      </w:r>
      <w:r w:rsidRPr="00576FD2">
        <w:rPr>
          <w:color w:val="A9B7C6"/>
          <w:lang w:val="en-US"/>
        </w:rPr>
        <w:t>.setText(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Тип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</w:t>
      </w:r>
      <w:r w:rsidRPr="00576FD2">
        <w:rPr>
          <w:color w:val="B389C5"/>
          <w:lang w:val="en-US"/>
        </w:rPr>
        <w:t>types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1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Вид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</w:t>
      </w:r>
      <w:r w:rsidRPr="00576FD2">
        <w:rPr>
          <w:color w:val="B389C5"/>
          <w:lang w:val="en-US"/>
        </w:rPr>
        <w:t>species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1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Имя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</w:t>
      </w:r>
      <w:r w:rsidRPr="00576FD2">
        <w:rPr>
          <w:color w:val="B389C5"/>
          <w:lang w:val="en-US"/>
        </w:rPr>
        <w:t>names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1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Голод</w:t>
      </w:r>
      <w:r w:rsidRPr="00576FD2">
        <w:rPr>
          <w:color w:val="6A8759"/>
          <w:lang w:val="en-US"/>
        </w:rPr>
        <w:t xml:space="preserve">: </w:t>
      </w:r>
      <w:r>
        <w:rPr>
          <w:color w:val="6A8759"/>
        </w:rPr>
        <w:t>нет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            </w:t>
      </w:r>
      <w:r w:rsidRPr="00576FD2">
        <w:rPr>
          <w:color w:val="A9B7C6"/>
          <w:lang w:val="en-US"/>
        </w:rPr>
        <w:t>}</w:t>
      </w:r>
      <w:r w:rsidRPr="00576FD2">
        <w:rPr>
          <w:color w:val="A9B7C6"/>
          <w:lang w:val="en-US"/>
        </w:rPr>
        <w:br/>
        <w:t xml:space="preserve">                    </w:t>
      </w:r>
      <w:r w:rsidRPr="00576FD2">
        <w:rPr>
          <w:color w:val="CC7832"/>
          <w:lang w:val="en-US"/>
        </w:rPr>
        <w:t>else</w:t>
      </w:r>
      <w:r w:rsidRPr="00576FD2">
        <w:rPr>
          <w:color w:val="CC7832"/>
          <w:lang w:val="en-US"/>
        </w:rPr>
        <w:br/>
        <w:t xml:space="preserve">                        </w:t>
      </w:r>
      <w:proofErr w:type="spellStart"/>
      <w:r w:rsidRPr="00576FD2">
        <w:rPr>
          <w:color w:val="9876AA"/>
          <w:lang w:val="en-US"/>
        </w:rPr>
        <w:t>CheckCondition</w:t>
      </w:r>
      <w:r w:rsidRPr="00576FD2">
        <w:rPr>
          <w:color w:val="A9B7C6"/>
          <w:lang w:val="en-US"/>
        </w:rPr>
        <w:t>.setText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B389C5"/>
          <w:lang w:val="en-US"/>
        </w:rPr>
        <w:t>species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1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 </w:t>
      </w:r>
      <w:r>
        <w:rPr>
          <w:color w:val="6A8759"/>
        </w:rPr>
        <w:t>не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ест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подобный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тип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еды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        </w:t>
      </w:r>
      <w:r w:rsidRPr="00576FD2">
        <w:rPr>
          <w:color w:val="A9B7C6"/>
          <w:lang w:val="en-US"/>
        </w:rPr>
        <w:t>}</w:t>
      </w:r>
      <w:r w:rsidRPr="00576FD2">
        <w:rPr>
          <w:color w:val="A9B7C6"/>
          <w:lang w:val="en-US"/>
        </w:rPr>
        <w:br/>
        <w:t xml:space="preserve">                </w:t>
      </w:r>
      <w:r w:rsidRPr="00576FD2">
        <w:rPr>
          <w:color w:val="CC7832"/>
          <w:lang w:val="en-US"/>
        </w:rPr>
        <w:t>else</w:t>
      </w:r>
      <w:r w:rsidRPr="00576FD2">
        <w:rPr>
          <w:color w:val="CC7832"/>
          <w:lang w:val="en-US"/>
        </w:rPr>
        <w:br/>
        <w:t xml:space="preserve">                    </w:t>
      </w:r>
      <w:proofErr w:type="spellStart"/>
      <w:r w:rsidRPr="00576FD2">
        <w:rPr>
          <w:color w:val="9876AA"/>
          <w:lang w:val="en-US"/>
        </w:rPr>
        <w:t>CheckCondition</w:t>
      </w:r>
      <w:r w:rsidRPr="00576FD2">
        <w:rPr>
          <w:color w:val="A9B7C6"/>
          <w:lang w:val="en-US"/>
        </w:rPr>
        <w:t>.setText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B389C5"/>
          <w:lang w:val="en-US"/>
        </w:rPr>
        <w:t>species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0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 </w:t>
      </w:r>
      <w:r>
        <w:rPr>
          <w:color w:val="6A8759"/>
        </w:rPr>
        <w:t>больше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хочет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есть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    </w:t>
      </w:r>
      <w:r w:rsidRPr="00576FD2">
        <w:rPr>
          <w:color w:val="A9B7C6"/>
          <w:lang w:val="en-US"/>
        </w:rPr>
        <w:t>}</w:t>
      </w:r>
      <w:r w:rsidRPr="00576FD2">
        <w:rPr>
          <w:color w:val="A9B7C6"/>
          <w:lang w:val="en-US"/>
        </w:rPr>
        <w:br/>
        <w:t xml:space="preserve">        })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</w:t>
      </w:r>
      <w:r w:rsidRPr="00576FD2">
        <w:rPr>
          <w:color w:val="9876AA"/>
          <w:lang w:val="en-US"/>
        </w:rPr>
        <w:t>Feed3Button</w:t>
      </w:r>
      <w:r w:rsidRPr="00576FD2">
        <w:rPr>
          <w:color w:val="A9B7C6"/>
          <w:lang w:val="en-US"/>
        </w:rPr>
        <w:t>.addActionListener(</w:t>
      </w:r>
      <w:r w:rsidRPr="00576FD2">
        <w:rPr>
          <w:color w:val="CC7832"/>
          <w:lang w:val="en-US"/>
        </w:rPr>
        <w:t xml:space="preserve">new </w:t>
      </w:r>
      <w:proofErr w:type="spellStart"/>
      <w:r w:rsidRPr="00576FD2">
        <w:rPr>
          <w:color w:val="A9B7C6"/>
          <w:lang w:val="en-US"/>
        </w:rPr>
        <w:t>ActionListener</w:t>
      </w:r>
      <w:proofErr w:type="spellEnd"/>
      <w:r w:rsidRPr="00576FD2">
        <w:rPr>
          <w:color w:val="A9B7C6"/>
          <w:lang w:val="en-US"/>
        </w:rPr>
        <w:t>() {</w:t>
      </w:r>
      <w:r w:rsidRPr="00576FD2">
        <w:rPr>
          <w:color w:val="A9B7C6"/>
          <w:lang w:val="en-US"/>
        </w:rPr>
        <w:br/>
        <w:t xml:space="preserve">            </w:t>
      </w:r>
      <w:r w:rsidRPr="00576FD2">
        <w:rPr>
          <w:color w:val="BBB529"/>
          <w:lang w:val="en-US"/>
        </w:rPr>
        <w:t>@Override</w:t>
      </w:r>
      <w:r w:rsidRPr="00576FD2">
        <w:rPr>
          <w:color w:val="BBB529"/>
          <w:lang w:val="en-US"/>
        </w:rPr>
        <w:br/>
        <w:t xml:space="preserve">            </w:t>
      </w:r>
      <w:r w:rsidRPr="00576FD2">
        <w:rPr>
          <w:color w:val="CC7832"/>
          <w:lang w:val="en-US"/>
        </w:rPr>
        <w:t xml:space="preserve">public void </w:t>
      </w:r>
      <w:proofErr w:type="spellStart"/>
      <w:r w:rsidRPr="00576FD2">
        <w:rPr>
          <w:color w:val="FFC66D"/>
          <w:lang w:val="en-US"/>
        </w:rPr>
        <w:t>actionPerformed</w:t>
      </w:r>
      <w:proofErr w:type="spellEnd"/>
      <w:r w:rsidRPr="00576FD2">
        <w:rPr>
          <w:color w:val="A9B7C6"/>
          <w:lang w:val="en-US"/>
        </w:rPr>
        <w:t>(</w:t>
      </w:r>
      <w:proofErr w:type="spellStart"/>
      <w:r w:rsidRPr="00576FD2">
        <w:rPr>
          <w:color w:val="A9B7C6"/>
          <w:lang w:val="en-US"/>
        </w:rPr>
        <w:t>ActionEvent</w:t>
      </w:r>
      <w:proofErr w:type="spellEnd"/>
      <w:r w:rsidRPr="00576FD2">
        <w:rPr>
          <w:color w:val="A9B7C6"/>
          <w:lang w:val="en-US"/>
        </w:rPr>
        <w:t xml:space="preserve"> e) {</w:t>
      </w:r>
      <w:r w:rsidRPr="00576FD2">
        <w:rPr>
          <w:color w:val="A9B7C6"/>
          <w:lang w:val="en-US"/>
        </w:rPr>
        <w:br/>
        <w:t xml:space="preserve">                </w:t>
      </w:r>
      <w:proofErr w:type="spellStart"/>
      <w:r w:rsidRPr="00576FD2">
        <w:rPr>
          <w:color w:val="9876AA"/>
          <w:lang w:val="en-US"/>
        </w:rPr>
        <w:t>CheckCondition</w:t>
      </w:r>
      <w:r w:rsidRPr="00576FD2">
        <w:rPr>
          <w:color w:val="A9B7C6"/>
          <w:lang w:val="en-US"/>
        </w:rPr>
        <w:t>.setText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6A8759"/>
          <w:lang w:val="en-US"/>
        </w:rPr>
        <w:t>""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        </w:t>
      </w:r>
      <w:proofErr w:type="spellStart"/>
      <w:r w:rsidRPr="00576FD2">
        <w:rPr>
          <w:color w:val="9876AA"/>
          <w:lang w:val="en-US"/>
        </w:rPr>
        <w:t>FeedCondition</w:t>
      </w:r>
      <w:r w:rsidRPr="00576FD2">
        <w:rPr>
          <w:color w:val="A9B7C6"/>
          <w:lang w:val="en-US"/>
        </w:rPr>
        <w:t>.setText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6A8759"/>
          <w:lang w:val="en-US"/>
        </w:rPr>
        <w:t>""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</w:r>
      <w:r w:rsidRPr="00576FD2">
        <w:rPr>
          <w:color w:val="CC7832"/>
          <w:lang w:val="en-US"/>
        </w:rPr>
        <w:lastRenderedPageBreak/>
        <w:t xml:space="preserve">                if </w:t>
      </w:r>
      <w:r w:rsidRPr="00576FD2">
        <w:rPr>
          <w:color w:val="A9B7C6"/>
          <w:lang w:val="en-US"/>
        </w:rPr>
        <w:t>(</w:t>
      </w:r>
      <w:proofErr w:type="spellStart"/>
      <w:r w:rsidRPr="00576FD2">
        <w:rPr>
          <w:color w:val="9876AA"/>
          <w:lang w:val="en-US"/>
        </w:rPr>
        <w:t>foodWeHave</w:t>
      </w:r>
      <w:proofErr w:type="spellEnd"/>
      <w:r w:rsidRPr="00576FD2">
        <w:rPr>
          <w:color w:val="A9B7C6"/>
          <w:lang w:val="en-US"/>
        </w:rPr>
        <w:t>==</w:t>
      </w:r>
      <w:r w:rsidRPr="00576FD2">
        <w:rPr>
          <w:color w:val="6A8759"/>
          <w:lang w:val="en-US"/>
        </w:rPr>
        <w:t>""</w:t>
      </w:r>
      <w:r w:rsidRPr="00576FD2">
        <w:rPr>
          <w:color w:val="A9B7C6"/>
          <w:lang w:val="en-US"/>
        </w:rPr>
        <w:t>)</w:t>
      </w:r>
      <w:r w:rsidRPr="00576FD2">
        <w:rPr>
          <w:color w:val="A9B7C6"/>
          <w:lang w:val="en-US"/>
        </w:rPr>
        <w:br/>
        <w:t xml:space="preserve">                {</w:t>
      </w:r>
      <w:r w:rsidRPr="00576FD2">
        <w:rPr>
          <w:color w:val="A9B7C6"/>
          <w:lang w:val="en-US"/>
        </w:rPr>
        <w:br/>
        <w:t xml:space="preserve">                    </w:t>
      </w:r>
      <w:proofErr w:type="spellStart"/>
      <w:r w:rsidRPr="00576FD2">
        <w:rPr>
          <w:color w:val="9876AA"/>
          <w:lang w:val="en-US"/>
        </w:rPr>
        <w:t>CheckCondition</w:t>
      </w:r>
      <w:r w:rsidRPr="00576FD2">
        <w:rPr>
          <w:color w:val="A9B7C6"/>
          <w:lang w:val="en-US"/>
        </w:rPr>
        <w:t>.setText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выбрали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еду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        </w:t>
      </w:r>
      <w:r w:rsidRPr="00576FD2">
        <w:rPr>
          <w:color w:val="A9B7C6"/>
          <w:lang w:val="en-US"/>
        </w:rPr>
        <w:t>}</w:t>
      </w:r>
      <w:r w:rsidRPr="00576FD2">
        <w:rPr>
          <w:color w:val="A9B7C6"/>
          <w:lang w:val="en-US"/>
        </w:rPr>
        <w:br/>
        <w:t xml:space="preserve">                </w:t>
      </w:r>
      <w:r w:rsidRPr="00576FD2">
        <w:rPr>
          <w:color w:val="CC7832"/>
          <w:lang w:val="en-US"/>
        </w:rPr>
        <w:t xml:space="preserve">else if </w:t>
      </w:r>
      <w:r w:rsidRPr="00576FD2">
        <w:rPr>
          <w:color w:val="A9B7C6"/>
          <w:lang w:val="en-US"/>
        </w:rPr>
        <w:t>(</w:t>
      </w:r>
      <w:r w:rsidRPr="00576FD2">
        <w:rPr>
          <w:color w:val="9876AA"/>
          <w:lang w:val="en-US"/>
        </w:rPr>
        <w:t>Animal3</w:t>
      </w:r>
      <w:r w:rsidRPr="00576FD2">
        <w:rPr>
          <w:color w:val="A9B7C6"/>
          <w:lang w:val="en-US"/>
        </w:rPr>
        <w:t>.getText().equals(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Тип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</w:t>
      </w:r>
      <w:r w:rsidRPr="00576FD2">
        <w:rPr>
          <w:color w:val="B389C5"/>
          <w:lang w:val="en-US"/>
        </w:rPr>
        <w:t>types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2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Вид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</w:t>
      </w:r>
      <w:r w:rsidRPr="00576FD2">
        <w:rPr>
          <w:color w:val="B389C5"/>
          <w:lang w:val="en-US"/>
        </w:rPr>
        <w:t>species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2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Имя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</w:t>
      </w:r>
      <w:r w:rsidRPr="00576FD2">
        <w:rPr>
          <w:color w:val="B389C5"/>
          <w:lang w:val="en-US"/>
        </w:rPr>
        <w:t>names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2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Голод</w:t>
      </w:r>
      <w:r w:rsidRPr="00576FD2">
        <w:rPr>
          <w:color w:val="6A8759"/>
          <w:lang w:val="en-US"/>
        </w:rPr>
        <w:t xml:space="preserve">: </w:t>
      </w:r>
      <w:r>
        <w:rPr>
          <w:color w:val="6A8759"/>
        </w:rPr>
        <w:t>да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))</w:t>
      </w:r>
      <w:r w:rsidRPr="00576FD2">
        <w:rPr>
          <w:color w:val="A9B7C6"/>
          <w:lang w:val="en-US"/>
        </w:rPr>
        <w:br/>
        <w:t xml:space="preserve">                {</w:t>
      </w:r>
      <w:r w:rsidRPr="00576FD2">
        <w:rPr>
          <w:color w:val="A9B7C6"/>
          <w:lang w:val="en-US"/>
        </w:rPr>
        <w:br/>
        <w:t xml:space="preserve">                    </w:t>
      </w:r>
      <w:proofErr w:type="spellStart"/>
      <w:r w:rsidRPr="00576FD2">
        <w:rPr>
          <w:color w:val="9876AA"/>
          <w:lang w:val="en-US"/>
        </w:rPr>
        <w:t>CheckCondition</w:t>
      </w:r>
      <w:r w:rsidRPr="00576FD2">
        <w:rPr>
          <w:color w:val="A9B7C6"/>
          <w:lang w:val="en-US"/>
        </w:rPr>
        <w:t>.setText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B389C5"/>
          <w:lang w:val="en-US"/>
        </w:rPr>
        <w:t>species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2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 </w:t>
      </w:r>
      <w:r>
        <w:rPr>
          <w:color w:val="6A8759"/>
        </w:rPr>
        <w:t>принюхивается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            if </w:t>
      </w:r>
      <w:r w:rsidRPr="00576FD2">
        <w:rPr>
          <w:color w:val="A9B7C6"/>
          <w:lang w:val="en-US"/>
        </w:rPr>
        <w:t>(</w:t>
      </w:r>
      <w:proofErr w:type="spellStart"/>
      <w:r w:rsidRPr="00576FD2">
        <w:rPr>
          <w:color w:val="9876AA"/>
          <w:lang w:val="en-US"/>
        </w:rPr>
        <w:t>foodWeHave</w:t>
      </w:r>
      <w:r w:rsidRPr="00576FD2">
        <w:rPr>
          <w:color w:val="A9B7C6"/>
          <w:lang w:val="en-US"/>
        </w:rPr>
        <w:t>.equals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Мясо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))</w:t>
      </w:r>
      <w:r w:rsidRPr="00576FD2">
        <w:rPr>
          <w:color w:val="A9B7C6"/>
          <w:lang w:val="en-US"/>
        </w:rPr>
        <w:br/>
        <w:t xml:space="preserve">                    {</w:t>
      </w:r>
      <w:r w:rsidRPr="00576FD2">
        <w:rPr>
          <w:color w:val="A9B7C6"/>
          <w:lang w:val="en-US"/>
        </w:rPr>
        <w:br/>
        <w:t xml:space="preserve">                        </w:t>
      </w:r>
      <w:proofErr w:type="spellStart"/>
      <w:r w:rsidRPr="00576FD2">
        <w:rPr>
          <w:color w:val="9876AA"/>
          <w:lang w:val="en-US"/>
        </w:rPr>
        <w:t>FeedCondition</w:t>
      </w:r>
      <w:r w:rsidRPr="00576FD2">
        <w:rPr>
          <w:color w:val="A9B7C6"/>
          <w:lang w:val="en-US"/>
        </w:rPr>
        <w:t>.setText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B389C5"/>
          <w:lang w:val="en-US"/>
        </w:rPr>
        <w:t>species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2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 </w:t>
      </w:r>
      <w:r>
        <w:rPr>
          <w:color w:val="6A8759"/>
        </w:rPr>
        <w:t>успешно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поел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                </w:t>
      </w:r>
      <w:r w:rsidRPr="00576FD2">
        <w:rPr>
          <w:color w:val="9876AA"/>
          <w:lang w:val="en-US"/>
        </w:rPr>
        <w:t>Animal3</w:t>
      </w:r>
      <w:r w:rsidRPr="00576FD2">
        <w:rPr>
          <w:color w:val="A9B7C6"/>
          <w:lang w:val="en-US"/>
        </w:rPr>
        <w:t>.setText(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Тип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</w:t>
      </w:r>
      <w:r w:rsidRPr="00576FD2">
        <w:rPr>
          <w:color w:val="B389C5"/>
          <w:lang w:val="en-US"/>
        </w:rPr>
        <w:t>types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2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Вид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</w:t>
      </w:r>
      <w:r w:rsidRPr="00576FD2">
        <w:rPr>
          <w:color w:val="B389C5"/>
          <w:lang w:val="en-US"/>
        </w:rPr>
        <w:t>species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2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Имя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</w:t>
      </w:r>
      <w:r w:rsidRPr="00576FD2">
        <w:rPr>
          <w:color w:val="B389C5"/>
          <w:lang w:val="en-US"/>
        </w:rPr>
        <w:t>names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2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Голод</w:t>
      </w:r>
      <w:r w:rsidRPr="00576FD2">
        <w:rPr>
          <w:color w:val="6A8759"/>
          <w:lang w:val="en-US"/>
        </w:rPr>
        <w:t xml:space="preserve">: </w:t>
      </w:r>
      <w:r>
        <w:rPr>
          <w:color w:val="6A8759"/>
        </w:rPr>
        <w:t>нет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            </w:t>
      </w:r>
      <w:r w:rsidRPr="00576FD2">
        <w:rPr>
          <w:color w:val="A9B7C6"/>
          <w:lang w:val="en-US"/>
        </w:rPr>
        <w:t>}</w:t>
      </w:r>
      <w:r w:rsidRPr="00576FD2">
        <w:rPr>
          <w:color w:val="A9B7C6"/>
          <w:lang w:val="en-US"/>
        </w:rPr>
        <w:br/>
        <w:t xml:space="preserve">                    </w:t>
      </w:r>
      <w:r w:rsidRPr="00576FD2">
        <w:rPr>
          <w:color w:val="CC7832"/>
          <w:lang w:val="en-US"/>
        </w:rPr>
        <w:t>else</w:t>
      </w:r>
      <w:r w:rsidRPr="00576FD2">
        <w:rPr>
          <w:color w:val="CC7832"/>
          <w:lang w:val="en-US"/>
        </w:rPr>
        <w:br/>
        <w:t xml:space="preserve">                        </w:t>
      </w:r>
      <w:proofErr w:type="spellStart"/>
      <w:r w:rsidRPr="00576FD2">
        <w:rPr>
          <w:color w:val="9876AA"/>
          <w:lang w:val="en-US"/>
        </w:rPr>
        <w:t>CheckCondition</w:t>
      </w:r>
      <w:r w:rsidRPr="00576FD2">
        <w:rPr>
          <w:color w:val="A9B7C6"/>
          <w:lang w:val="en-US"/>
        </w:rPr>
        <w:t>.setText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B389C5"/>
          <w:lang w:val="en-US"/>
        </w:rPr>
        <w:t>species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2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 </w:t>
      </w:r>
      <w:r>
        <w:rPr>
          <w:color w:val="6A8759"/>
        </w:rPr>
        <w:t>не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ест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подобный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тип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еды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        </w:t>
      </w:r>
      <w:r w:rsidRPr="00576FD2">
        <w:rPr>
          <w:color w:val="A9B7C6"/>
          <w:lang w:val="en-US"/>
        </w:rPr>
        <w:t>}</w:t>
      </w:r>
      <w:r w:rsidRPr="00576FD2">
        <w:rPr>
          <w:color w:val="A9B7C6"/>
          <w:lang w:val="en-US"/>
        </w:rPr>
        <w:br/>
        <w:t xml:space="preserve">                </w:t>
      </w:r>
      <w:r w:rsidRPr="00576FD2">
        <w:rPr>
          <w:color w:val="CC7832"/>
          <w:lang w:val="en-US"/>
        </w:rPr>
        <w:t>else</w:t>
      </w:r>
      <w:r w:rsidRPr="00576FD2">
        <w:rPr>
          <w:color w:val="CC7832"/>
          <w:lang w:val="en-US"/>
        </w:rPr>
        <w:br/>
        <w:t xml:space="preserve">                    </w:t>
      </w:r>
      <w:proofErr w:type="spellStart"/>
      <w:r w:rsidRPr="00576FD2">
        <w:rPr>
          <w:color w:val="9876AA"/>
          <w:lang w:val="en-US"/>
        </w:rPr>
        <w:t>CheckCondition</w:t>
      </w:r>
      <w:r w:rsidRPr="00576FD2">
        <w:rPr>
          <w:color w:val="A9B7C6"/>
          <w:lang w:val="en-US"/>
        </w:rPr>
        <w:t>.setText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B389C5"/>
          <w:lang w:val="en-US"/>
        </w:rPr>
        <w:t>species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2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 </w:t>
      </w:r>
      <w:r>
        <w:rPr>
          <w:color w:val="6A8759"/>
        </w:rPr>
        <w:t>больше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хочет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есть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    </w:t>
      </w:r>
      <w:r w:rsidRPr="00576FD2">
        <w:rPr>
          <w:color w:val="A9B7C6"/>
          <w:lang w:val="en-US"/>
        </w:rPr>
        <w:t>}</w:t>
      </w:r>
      <w:r w:rsidRPr="00576FD2">
        <w:rPr>
          <w:color w:val="A9B7C6"/>
          <w:lang w:val="en-US"/>
        </w:rPr>
        <w:br/>
        <w:t xml:space="preserve">        })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</w:t>
      </w:r>
      <w:r w:rsidRPr="00576FD2">
        <w:rPr>
          <w:color w:val="9876AA"/>
          <w:lang w:val="en-US"/>
        </w:rPr>
        <w:t>Feed4Button</w:t>
      </w:r>
      <w:r w:rsidRPr="00576FD2">
        <w:rPr>
          <w:color w:val="A9B7C6"/>
          <w:lang w:val="en-US"/>
        </w:rPr>
        <w:t>.addActionListener(</w:t>
      </w:r>
      <w:r w:rsidRPr="00576FD2">
        <w:rPr>
          <w:color w:val="CC7832"/>
          <w:lang w:val="en-US"/>
        </w:rPr>
        <w:t xml:space="preserve">new </w:t>
      </w:r>
      <w:proofErr w:type="spellStart"/>
      <w:r w:rsidRPr="00576FD2">
        <w:rPr>
          <w:color w:val="A9B7C6"/>
          <w:lang w:val="en-US"/>
        </w:rPr>
        <w:t>ActionListener</w:t>
      </w:r>
      <w:proofErr w:type="spellEnd"/>
      <w:r w:rsidRPr="00576FD2">
        <w:rPr>
          <w:color w:val="A9B7C6"/>
          <w:lang w:val="en-US"/>
        </w:rPr>
        <w:t>() {</w:t>
      </w:r>
      <w:r w:rsidRPr="00576FD2">
        <w:rPr>
          <w:color w:val="A9B7C6"/>
          <w:lang w:val="en-US"/>
        </w:rPr>
        <w:br/>
        <w:t xml:space="preserve">            </w:t>
      </w:r>
      <w:r w:rsidRPr="00576FD2">
        <w:rPr>
          <w:color w:val="BBB529"/>
          <w:lang w:val="en-US"/>
        </w:rPr>
        <w:t>@Override</w:t>
      </w:r>
      <w:r w:rsidRPr="00576FD2">
        <w:rPr>
          <w:color w:val="BBB529"/>
          <w:lang w:val="en-US"/>
        </w:rPr>
        <w:br/>
        <w:t xml:space="preserve">            </w:t>
      </w:r>
      <w:r w:rsidRPr="00576FD2">
        <w:rPr>
          <w:color w:val="CC7832"/>
          <w:lang w:val="en-US"/>
        </w:rPr>
        <w:t xml:space="preserve">public void </w:t>
      </w:r>
      <w:proofErr w:type="spellStart"/>
      <w:r w:rsidRPr="00576FD2">
        <w:rPr>
          <w:color w:val="FFC66D"/>
          <w:lang w:val="en-US"/>
        </w:rPr>
        <w:t>actionPerformed</w:t>
      </w:r>
      <w:proofErr w:type="spellEnd"/>
      <w:r w:rsidRPr="00576FD2">
        <w:rPr>
          <w:color w:val="A9B7C6"/>
          <w:lang w:val="en-US"/>
        </w:rPr>
        <w:t>(</w:t>
      </w:r>
      <w:proofErr w:type="spellStart"/>
      <w:r w:rsidRPr="00576FD2">
        <w:rPr>
          <w:color w:val="A9B7C6"/>
          <w:lang w:val="en-US"/>
        </w:rPr>
        <w:t>ActionEvent</w:t>
      </w:r>
      <w:proofErr w:type="spellEnd"/>
      <w:r w:rsidRPr="00576FD2">
        <w:rPr>
          <w:color w:val="A9B7C6"/>
          <w:lang w:val="en-US"/>
        </w:rPr>
        <w:t xml:space="preserve"> e) {</w:t>
      </w:r>
      <w:r w:rsidRPr="00576FD2">
        <w:rPr>
          <w:color w:val="A9B7C6"/>
          <w:lang w:val="en-US"/>
        </w:rPr>
        <w:br/>
        <w:t xml:space="preserve">                </w:t>
      </w:r>
      <w:proofErr w:type="spellStart"/>
      <w:r w:rsidRPr="00576FD2">
        <w:rPr>
          <w:color w:val="9876AA"/>
          <w:lang w:val="en-US"/>
        </w:rPr>
        <w:t>CheckCondition</w:t>
      </w:r>
      <w:r w:rsidRPr="00576FD2">
        <w:rPr>
          <w:color w:val="A9B7C6"/>
          <w:lang w:val="en-US"/>
        </w:rPr>
        <w:t>.setText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6A8759"/>
          <w:lang w:val="en-US"/>
        </w:rPr>
        <w:t>""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        </w:t>
      </w:r>
      <w:proofErr w:type="spellStart"/>
      <w:r w:rsidRPr="00576FD2">
        <w:rPr>
          <w:color w:val="9876AA"/>
          <w:lang w:val="en-US"/>
        </w:rPr>
        <w:t>FeedCondition</w:t>
      </w:r>
      <w:r w:rsidRPr="00576FD2">
        <w:rPr>
          <w:color w:val="A9B7C6"/>
          <w:lang w:val="en-US"/>
        </w:rPr>
        <w:t>.setText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6A8759"/>
          <w:lang w:val="en-US"/>
        </w:rPr>
        <w:t>""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        if </w:t>
      </w:r>
      <w:r w:rsidRPr="00576FD2">
        <w:rPr>
          <w:color w:val="A9B7C6"/>
          <w:lang w:val="en-US"/>
        </w:rPr>
        <w:t>(</w:t>
      </w:r>
      <w:proofErr w:type="spellStart"/>
      <w:r w:rsidRPr="00576FD2">
        <w:rPr>
          <w:color w:val="9876AA"/>
          <w:lang w:val="en-US"/>
        </w:rPr>
        <w:t>foodWeHave</w:t>
      </w:r>
      <w:proofErr w:type="spellEnd"/>
      <w:r w:rsidRPr="00576FD2">
        <w:rPr>
          <w:color w:val="A9B7C6"/>
          <w:lang w:val="en-US"/>
        </w:rPr>
        <w:t>==</w:t>
      </w:r>
      <w:r w:rsidRPr="00576FD2">
        <w:rPr>
          <w:color w:val="6A8759"/>
          <w:lang w:val="en-US"/>
        </w:rPr>
        <w:t>""</w:t>
      </w:r>
      <w:r w:rsidRPr="00576FD2">
        <w:rPr>
          <w:color w:val="A9B7C6"/>
          <w:lang w:val="en-US"/>
        </w:rPr>
        <w:t>)</w:t>
      </w:r>
      <w:r w:rsidRPr="00576FD2">
        <w:rPr>
          <w:color w:val="A9B7C6"/>
          <w:lang w:val="en-US"/>
        </w:rPr>
        <w:br/>
        <w:t xml:space="preserve">                {</w:t>
      </w:r>
      <w:r w:rsidRPr="00576FD2">
        <w:rPr>
          <w:color w:val="A9B7C6"/>
          <w:lang w:val="en-US"/>
        </w:rPr>
        <w:br/>
        <w:t xml:space="preserve">                    </w:t>
      </w:r>
      <w:proofErr w:type="spellStart"/>
      <w:r w:rsidRPr="00576FD2">
        <w:rPr>
          <w:color w:val="9876AA"/>
          <w:lang w:val="en-US"/>
        </w:rPr>
        <w:t>CheckCondition</w:t>
      </w:r>
      <w:r w:rsidRPr="00576FD2">
        <w:rPr>
          <w:color w:val="A9B7C6"/>
          <w:lang w:val="en-US"/>
        </w:rPr>
        <w:t>.setText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выбрали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еду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        </w:t>
      </w:r>
      <w:r w:rsidRPr="00576FD2">
        <w:rPr>
          <w:color w:val="A9B7C6"/>
          <w:lang w:val="en-US"/>
        </w:rPr>
        <w:t>}</w:t>
      </w:r>
      <w:r w:rsidRPr="00576FD2">
        <w:rPr>
          <w:color w:val="A9B7C6"/>
          <w:lang w:val="en-US"/>
        </w:rPr>
        <w:br/>
        <w:t xml:space="preserve">                </w:t>
      </w:r>
      <w:r w:rsidRPr="00576FD2">
        <w:rPr>
          <w:color w:val="CC7832"/>
          <w:lang w:val="en-US"/>
        </w:rPr>
        <w:t xml:space="preserve">else if </w:t>
      </w:r>
      <w:r w:rsidRPr="00576FD2">
        <w:rPr>
          <w:color w:val="A9B7C6"/>
          <w:lang w:val="en-US"/>
        </w:rPr>
        <w:t>(</w:t>
      </w:r>
      <w:r w:rsidRPr="00576FD2">
        <w:rPr>
          <w:color w:val="9876AA"/>
          <w:lang w:val="en-US"/>
        </w:rPr>
        <w:t>Animal4</w:t>
      </w:r>
      <w:r w:rsidRPr="00576FD2">
        <w:rPr>
          <w:color w:val="A9B7C6"/>
          <w:lang w:val="en-US"/>
        </w:rPr>
        <w:t>.getText().equals(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Тип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</w:t>
      </w:r>
      <w:r w:rsidRPr="00576FD2">
        <w:rPr>
          <w:color w:val="B389C5"/>
          <w:lang w:val="en-US"/>
        </w:rPr>
        <w:t>types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3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Вид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</w:t>
      </w:r>
      <w:r w:rsidRPr="00576FD2">
        <w:rPr>
          <w:color w:val="B389C5"/>
          <w:lang w:val="en-US"/>
        </w:rPr>
        <w:t>species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3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Имя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</w:t>
      </w:r>
      <w:r w:rsidRPr="00576FD2">
        <w:rPr>
          <w:color w:val="B389C5"/>
          <w:lang w:val="en-US"/>
        </w:rPr>
        <w:t>names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3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Голод</w:t>
      </w:r>
      <w:r w:rsidRPr="00576FD2">
        <w:rPr>
          <w:color w:val="6A8759"/>
          <w:lang w:val="en-US"/>
        </w:rPr>
        <w:t xml:space="preserve">: </w:t>
      </w:r>
      <w:r>
        <w:rPr>
          <w:color w:val="6A8759"/>
        </w:rPr>
        <w:t>да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))</w:t>
      </w:r>
      <w:r w:rsidRPr="00576FD2">
        <w:rPr>
          <w:color w:val="A9B7C6"/>
          <w:lang w:val="en-US"/>
        </w:rPr>
        <w:br/>
        <w:t xml:space="preserve">                {</w:t>
      </w:r>
      <w:r w:rsidRPr="00576FD2">
        <w:rPr>
          <w:color w:val="A9B7C6"/>
          <w:lang w:val="en-US"/>
        </w:rPr>
        <w:br/>
        <w:t xml:space="preserve">                    </w:t>
      </w:r>
      <w:proofErr w:type="spellStart"/>
      <w:r w:rsidRPr="00576FD2">
        <w:rPr>
          <w:color w:val="9876AA"/>
          <w:lang w:val="en-US"/>
        </w:rPr>
        <w:t>CheckCondition</w:t>
      </w:r>
      <w:r w:rsidRPr="00576FD2">
        <w:rPr>
          <w:color w:val="A9B7C6"/>
          <w:lang w:val="en-US"/>
        </w:rPr>
        <w:t>.setText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B389C5"/>
          <w:lang w:val="en-US"/>
        </w:rPr>
        <w:t>species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3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 </w:t>
      </w:r>
      <w:r>
        <w:rPr>
          <w:color w:val="6A8759"/>
        </w:rPr>
        <w:t>принюхивается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            if </w:t>
      </w:r>
      <w:r w:rsidRPr="00576FD2">
        <w:rPr>
          <w:color w:val="A9B7C6"/>
          <w:lang w:val="en-US"/>
        </w:rPr>
        <w:t>(</w:t>
      </w:r>
      <w:proofErr w:type="spellStart"/>
      <w:r w:rsidRPr="00576FD2">
        <w:rPr>
          <w:color w:val="9876AA"/>
          <w:lang w:val="en-US"/>
        </w:rPr>
        <w:t>foodWeHave</w:t>
      </w:r>
      <w:r w:rsidRPr="00576FD2">
        <w:rPr>
          <w:color w:val="A9B7C6"/>
          <w:lang w:val="en-US"/>
        </w:rPr>
        <w:t>.equals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Мясо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))</w:t>
      </w:r>
      <w:r w:rsidRPr="00576FD2">
        <w:rPr>
          <w:color w:val="A9B7C6"/>
          <w:lang w:val="en-US"/>
        </w:rPr>
        <w:br/>
        <w:t xml:space="preserve">                    {</w:t>
      </w:r>
      <w:r w:rsidRPr="00576FD2">
        <w:rPr>
          <w:color w:val="A9B7C6"/>
          <w:lang w:val="en-US"/>
        </w:rPr>
        <w:br/>
        <w:t xml:space="preserve">                        </w:t>
      </w:r>
      <w:proofErr w:type="spellStart"/>
      <w:r w:rsidRPr="00576FD2">
        <w:rPr>
          <w:color w:val="9876AA"/>
          <w:lang w:val="en-US"/>
        </w:rPr>
        <w:t>FeedCondition</w:t>
      </w:r>
      <w:r w:rsidRPr="00576FD2">
        <w:rPr>
          <w:color w:val="A9B7C6"/>
          <w:lang w:val="en-US"/>
        </w:rPr>
        <w:t>.setText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B389C5"/>
          <w:lang w:val="en-US"/>
        </w:rPr>
        <w:t>species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3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 </w:t>
      </w:r>
      <w:r>
        <w:rPr>
          <w:color w:val="6A8759"/>
        </w:rPr>
        <w:t>успешно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поел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                </w:t>
      </w:r>
      <w:r w:rsidRPr="00576FD2">
        <w:rPr>
          <w:color w:val="9876AA"/>
          <w:lang w:val="en-US"/>
        </w:rPr>
        <w:t>Animal4</w:t>
      </w:r>
      <w:r w:rsidRPr="00576FD2">
        <w:rPr>
          <w:color w:val="A9B7C6"/>
          <w:lang w:val="en-US"/>
        </w:rPr>
        <w:t>.setText(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Тип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</w:t>
      </w:r>
      <w:r w:rsidRPr="00576FD2">
        <w:rPr>
          <w:color w:val="B389C5"/>
          <w:lang w:val="en-US"/>
        </w:rPr>
        <w:t>types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3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Вид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</w:t>
      </w:r>
      <w:r w:rsidRPr="00576FD2">
        <w:rPr>
          <w:color w:val="B389C5"/>
          <w:lang w:val="en-US"/>
        </w:rPr>
        <w:t>species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3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Имя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</w:t>
      </w:r>
      <w:r w:rsidRPr="00576FD2">
        <w:rPr>
          <w:color w:val="B389C5"/>
          <w:lang w:val="en-US"/>
        </w:rPr>
        <w:t>names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3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Голод</w:t>
      </w:r>
      <w:r w:rsidRPr="00576FD2">
        <w:rPr>
          <w:color w:val="6A8759"/>
          <w:lang w:val="en-US"/>
        </w:rPr>
        <w:t xml:space="preserve">: </w:t>
      </w:r>
      <w:r>
        <w:rPr>
          <w:color w:val="6A8759"/>
        </w:rPr>
        <w:t>нет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            </w:t>
      </w:r>
      <w:r w:rsidRPr="00576FD2">
        <w:rPr>
          <w:color w:val="A9B7C6"/>
          <w:lang w:val="en-US"/>
        </w:rPr>
        <w:t>}</w:t>
      </w:r>
      <w:r w:rsidRPr="00576FD2">
        <w:rPr>
          <w:color w:val="A9B7C6"/>
          <w:lang w:val="en-US"/>
        </w:rPr>
        <w:br/>
        <w:t xml:space="preserve">                    </w:t>
      </w:r>
      <w:r w:rsidRPr="00576FD2">
        <w:rPr>
          <w:color w:val="CC7832"/>
          <w:lang w:val="en-US"/>
        </w:rPr>
        <w:t>else</w:t>
      </w:r>
      <w:r w:rsidRPr="00576FD2">
        <w:rPr>
          <w:color w:val="CC7832"/>
          <w:lang w:val="en-US"/>
        </w:rPr>
        <w:br/>
        <w:t xml:space="preserve">                        </w:t>
      </w:r>
      <w:proofErr w:type="spellStart"/>
      <w:r w:rsidRPr="00576FD2">
        <w:rPr>
          <w:color w:val="9876AA"/>
          <w:lang w:val="en-US"/>
        </w:rPr>
        <w:t>CheckCondition</w:t>
      </w:r>
      <w:r w:rsidRPr="00576FD2">
        <w:rPr>
          <w:color w:val="A9B7C6"/>
          <w:lang w:val="en-US"/>
        </w:rPr>
        <w:t>.setText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B389C5"/>
          <w:lang w:val="en-US"/>
        </w:rPr>
        <w:t>species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3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 </w:t>
      </w:r>
      <w:r>
        <w:rPr>
          <w:color w:val="6A8759"/>
        </w:rPr>
        <w:t>не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ест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подобный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тип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еды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        </w:t>
      </w:r>
      <w:r w:rsidRPr="00576FD2">
        <w:rPr>
          <w:color w:val="A9B7C6"/>
          <w:lang w:val="en-US"/>
        </w:rPr>
        <w:t>}</w:t>
      </w:r>
      <w:r w:rsidRPr="00576FD2">
        <w:rPr>
          <w:color w:val="A9B7C6"/>
          <w:lang w:val="en-US"/>
        </w:rPr>
        <w:br/>
        <w:t xml:space="preserve">                </w:t>
      </w:r>
      <w:r w:rsidRPr="00576FD2">
        <w:rPr>
          <w:color w:val="CC7832"/>
          <w:lang w:val="en-US"/>
        </w:rPr>
        <w:t>else</w:t>
      </w:r>
      <w:r w:rsidRPr="00576FD2">
        <w:rPr>
          <w:color w:val="CC7832"/>
          <w:lang w:val="en-US"/>
        </w:rPr>
        <w:br/>
        <w:t xml:space="preserve">                    </w:t>
      </w:r>
      <w:proofErr w:type="spellStart"/>
      <w:r w:rsidRPr="00576FD2">
        <w:rPr>
          <w:color w:val="9876AA"/>
          <w:lang w:val="en-US"/>
        </w:rPr>
        <w:t>CheckCondition</w:t>
      </w:r>
      <w:r w:rsidRPr="00576FD2">
        <w:rPr>
          <w:color w:val="A9B7C6"/>
          <w:lang w:val="en-US"/>
        </w:rPr>
        <w:t>.setText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B389C5"/>
          <w:lang w:val="en-US"/>
        </w:rPr>
        <w:t>species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3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 </w:t>
      </w:r>
      <w:r>
        <w:rPr>
          <w:color w:val="6A8759"/>
        </w:rPr>
        <w:t>больше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хочет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есть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    </w:t>
      </w:r>
      <w:r w:rsidRPr="00576FD2">
        <w:rPr>
          <w:color w:val="A9B7C6"/>
          <w:lang w:val="en-US"/>
        </w:rPr>
        <w:t>}</w:t>
      </w:r>
      <w:r w:rsidRPr="00576FD2">
        <w:rPr>
          <w:color w:val="A9B7C6"/>
          <w:lang w:val="en-US"/>
        </w:rPr>
        <w:br/>
        <w:t xml:space="preserve">        })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</w:t>
      </w:r>
      <w:r w:rsidRPr="00576FD2">
        <w:rPr>
          <w:color w:val="9876AA"/>
          <w:lang w:val="en-US"/>
        </w:rPr>
        <w:t>Feed5Button</w:t>
      </w:r>
      <w:r w:rsidRPr="00576FD2">
        <w:rPr>
          <w:color w:val="A9B7C6"/>
          <w:lang w:val="en-US"/>
        </w:rPr>
        <w:t>.addActionListener(</w:t>
      </w:r>
      <w:r w:rsidRPr="00576FD2">
        <w:rPr>
          <w:color w:val="CC7832"/>
          <w:lang w:val="en-US"/>
        </w:rPr>
        <w:t xml:space="preserve">new </w:t>
      </w:r>
      <w:proofErr w:type="spellStart"/>
      <w:r w:rsidRPr="00576FD2">
        <w:rPr>
          <w:color w:val="A9B7C6"/>
          <w:lang w:val="en-US"/>
        </w:rPr>
        <w:t>ActionListener</w:t>
      </w:r>
      <w:proofErr w:type="spellEnd"/>
      <w:r w:rsidRPr="00576FD2">
        <w:rPr>
          <w:color w:val="A9B7C6"/>
          <w:lang w:val="en-US"/>
        </w:rPr>
        <w:t>() {</w:t>
      </w:r>
      <w:r w:rsidRPr="00576FD2">
        <w:rPr>
          <w:color w:val="A9B7C6"/>
          <w:lang w:val="en-US"/>
        </w:rPr>
        <w:br/>
        <w:t xml:space="preserve">            </w:t>
      </w:r>
      <w:r w:rsidRPr="00576FD2">
        <w:rPr>
          <w:color w:val="BBB529"/>
          <w:lang w:val="en-US"/>
        </w:rPr>
        <w:t>@Override</w:t>
      </w:r>
      <w:r w:rsidRPr="00576FD2">
        <w:rPr>
          <w:color w:val="BBB529"/>
          <w:lang w:val="en-US"/>
        </w:rPr>
        <w:br/>
        <w:t xml:space="preserve">            </w:t>
      </w:r>
      <w:r w:rsidRPr="00576FD2">
        <w:rPr>
          <w:color w:val="CC7832"/>
          <w:lang w:val="en-US"/>
        </w:rPr>
        <w:t xml:space="preserve">public void </w:t>
      </w:r>
      <w:proofErr w:type="spellStart"/>
      <w:r w:rsidRPr="00576FD2">
        <w:rPr>
          <w:color w:val="FFC66D"/>
          <w:lang w:val="en-US"/>
        </w:rPr>
        <w:t>actionPerformed</w:t>
      </w:r>
      <w:proofErr w:type="spellEnd"/>
      <w:r w:rsidRPr="00576FD2">
        <w:rPr>
          <w:color w:val="A9B7C6"/>
          <w:lang w:val="en-US"/>
        </w:rPr>
        <w:t>(</w:t>
      </w:r>
      <w:proofErr w:type="spellStart"/>
      <w:r w:rsidRPr="00576FD2">
        <w:rPr>
          <w:color w:val="A9B7C6"/>
          <w:lang w:val="en-US"/>
        </w:rPr>
        <w:t>ActionEvent</w:t>
      </w:r>
      <w:proofErr w:type="spellEnd"/>
      <w:r w:rsidRPr="00576FD2">
        <w:rPr>
          <w:color w:val="A9B7C6"/>
          <w:lang w:val="en-US"/>
        </w:rPr>
        <w:t xml:space="preserve"> e) {</w:t>
      </w:r>
      <w:r w:rsidRPr="00576FD2">
        <w:rPr>
          <w:color w:val="A9B7C6"/>
          <w:lang w:val="en-US"/>
        </w:rPr>
        <w:br/>
        <w:t xml:space="preserve">                </w:t>
      </w:r>
      <w:proofErr w:type="spellStart"/>
      <w:r w:rsidRPr="00576FD2">
        <w:rPr>
          <w:color w:val="9876AA"/>
          <w:lang w:val="en-US"/>
        </w:rPr>
        <w:t>CheckCondition</w:t>
      </w:r>
      <w:r w:rsidRPr="00576FD2">
        <w:rPr>
          <w:color w:val="A9B7C6"/>
          <w:lang w:val="en-US"/>
        </w:rPr>
        <w:t>.setText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6A8759"/>
          <w:lang w:val="en-US"/>
        </w:rPr>
        <w:t>""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        </w:t>
      </w:r>
      <w:proofErr w:type="spellStart"/>
      <w:r w:rsidRPr="00576FD2">
        <w:rPr>
          <w:color w:val="9876AA"/>
          <w:lang w:val="en-US"/>
        </w:rPr>
        <w:t>FeedCondition</w:t>
      </w:r>
      <w:r w:rsidRPr="00576FD2">
        <w:rPr>
          <w:color w:val="A9B7C6"/>
          <w:lang w:val="en-US"/>
        </w:rPr>
        <w:t>.setText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6A8759"/>
          <w:lang w:val="en-US"/>
        </w:rPr>
        <w:t>""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        if </w:t>
      </w:r>
      <w:r w:rsidRPr="00576FD2">
        <w:rPr>
          <w:color w:val="A9B7C6"/>
          <w:lang w:val="en-US"/>
        </w:rPr>
        <w:t>(</w:t>
      </w:r>
      <w:proofErr w:type="spellStart"/>
      <w:r w:rsidRPr="00576FD2">
        <w:rPr>
          <w:color w:val="9876AA"/>
          <w:lang w:val="en-US"/>
        </w:rPr>
        <w:t>foodWeHave</w:t>
      </w:r>
      <w:proofErr w:type="spellEnd"/>
      <w:r w:rsidRPr="00576FD2">
        <w:rPr>
          <w:color w:val="A9B7C6"/>
          <w:lang w:val="en-US"/>
        </w:rPr>
        <w:t>==</w:t>
      </w:r>
      <w:r w:rsidRPr="00576FD2">
        <w:rPr>
          <w:color w:val="6A8759"/>
          <w:lang w:val="en-US"/>
        </w:rPr>
        <w:t>""</w:t>
      </w:r>
      <w:r w:rsidRPr="00576FD2">
        <w:rPr>
          <w:color w:val="A9B7C6"/>
          <w:lang w:val="en-US"/>
        </w:rPr>
        <w:t>)</w:t>
      </w:r>
      <w:r w:rsidRPr="00576FD2">
        <w:rPr>
          <w:color w:val="A9B7C6"/>
          <w:lang w:val="en-US"/>
        </w:rPr>
        <w:br/>
        <w:t xml:space="preserve">                {</w:t>
      </w:r>
      <w:r w:rsidRPr="00576FD2">
        <w:rPr>
          <w:color w:val="A9B7C6"/>
          <w:lang w:val="en-US"/>
        </w:rPr>
        <w:br/>
        <w:t xml:space="preserve">                    </w:t>
      </w:r>
      <w:proofErr w:type="spellStart"/>
      <w:r w:rsidRPr="00576FD2">
        <w:rPr>
          <w:color w:val="9876AA"/>
          <w:lang w:val="en-US"/>
        </w:rPr>
        <w:t>CheckCondition</w:t>
      </w:r>
      <w:r w:rsidRPr="00576FD2">
        <w:rPr>
          <w:color w:val="A9B7C6"/>
          <w:lang w:val="en-US"/>
        </w:rPr>
        <w:t>.setText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выбрали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еду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        </w:t>
      </w:r>
      <w:r w:rsidRPr="00576FD2">
        <w:rPr>
          <w:color w:val="A9B7C6"/>
          <w:lang w:val="en-US"/>
        </w:rPr>
        <w:t>}</w:t>
      </w:r>
      <w:r w:rsidRPr="00576FD2">
        <w:rPr>
          <w:color w:val="A9B7C6"/>
          <w:lang w:val="en-US"/>
        </w:rPr>
        <w:br/>
        <w:t xml:space="preserve">                </w:t>
      </w:r>
      <w:r w:rsidRPr="00576FD2">
        <w:rPr>
          <w:color w:val="CC7832"/>
          <w:lang w:val="en-US"/>
        </w:rPr>
        <w:t xml:space="preserve">else if </w:t>
      </w:r>
      <w:r w:rsidRPr="00576FD2">
        <w:rPr>
          <w:color w:val="A9B7C6"/>
          <w:lang w:val="en-US"/>
        </w:rPr>
        <w:t>(</w:t>
      </w:r>
      <w:r w:rsidRPr="00576FD2">
        <w:rPr>
          <w:color w:val="9876AA"/>
          <w:lang w:val="en-US"/>
        </w:rPr>
        <w:t>Animal5</w:t>
      </w:r>
      <w:r w:rsidRPr="00576FD2">
        <w:rPr>
          <w:color w:val="A9B7C6"/>
          <w:lang w:val="en-US"/>
        </w:rPr>
        <w:t>.getText().equals(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Тип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</w:t>
      </w:r>
      <w:r w:rsidRPr="00576FD2">
        <w:rPr>
          <w:color w:val="B389C5"/>
          <w:lang w:val="en-US"/>
        </w:rPr>
        <w:t>types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4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Вид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</w:t>
      </w:r>
      <w:r w:rsidRPr="00576FD2">
        <w:rPr>
          <w:color w:val="B389C5"/>
          <w:lang w:val="en-US"/>
        </w:rPr>
        <w:t>species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4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Имя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</w:t>
      </w:r>
      <w:r w:rsidRPr="00576FD2">
        <w:rPr>
          <w:color w:val="B389C5"/>
          <w:lang w:val="en-US"/>
        </w:rPr>
        <w:t>names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4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Голод</w:t>
      </w:r>
      <w:r w:rsidRPr="00576FD2">
        <w:rPr>
          <w:color w:val="6A8759"/>
          <w:lang w:val="en-US"/>
        </w:rPr>
        <w:t xml:space="preserve">: </w:t>
      </w:r>
      <w:r>
        <w:rPr>
          <w:color w:val="6A8759"/>
        </w:rPr>
        <w:t>да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))</w:t>
      </w:r>
      <w:r w:rsidRPr="00576FD2">
        <w:rPr>
          <w:color w:val="A9B7C6"/>
          <w:lang w:val="en-US"/>
        </w:rPr>
        <w:br/>
        <w:t xml:space="preserve">                {</w:t>
      </w:r>
      <w:r w:rsidRPr="00576FD2">
        <w:rPr>
          <w:color w:val="A9B7C6"/>
          <w:lang w:val="en-US"/>
        </w:rPr>
        <w:br/>
        <w:t xml:space="preserve">                    </w:t>
      </w:r>
      <w:proofErr w:type="spellStart"/>
      <w:r w:rsidRPr="00576FD2">
        <w:rPr>
          <w:color w:val="9876AA"/>
          <w:lang w:val="en-US"/>
        </w:rPr>
        <w:t>CheckCondition</w:t>
      </w:r>
      <w:r w:rsidRPr="00576FD2">
        <w:rPr>
          <w:color w:val="A9B7C6"/>
          <w:lang w:val="en-US"/>
        </w:rPr>
        <w:t>.setText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B389C5"/>
          <w:lang w:val="en-US"/>
        </w:rPr>
        <w:t>species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4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 </w:t>
      </w:r>
      <w:r>
        <w:rPr>
          <w:color w:val="6A8759"/>
        </w:rPr>
        <w:t>принюхивается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            </w:t>
      </w:r>
      <w:proofErr w:type="spellStart"/>
      <w:r w:rsidRPr="00576FD2">
        <w:rPr>
          <w:color w:val="9876AA"/>
          <w:lang w:val="en-US"/>
        </w:rPr>
        <w:t>FeedCondition</w:t>
      </w:r>
      <w:r w:rsidRPr="00576FD2">
        <w:rPr>
          <w:color w:val="A9B7C6"/>
          <w:lang w:val="en-US"/>
        </w:rPr>
        <w:t>.setText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B389C5"/>
          <w:lang w:val="en-US"/>
        </w:rPr>
        <w:t>species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4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 </w:t>
      </w:r>
      <w:r>
        <w:rPr>
          <w:color w:val="6A8759"/>
        </w:rPr>
        <w:t>успешно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поел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            </w:t>
      </w:r>
      <w:r w:rsidRPr="00576FD2">
        <w:rPr>
          <w:color w:val="9876AA"/>
          <w:lang w:val="en-US"/>
        </w:rPr>
        <w:t>Animal5</w:t>
      </w:r>
      <w:r w:rsidRPr="00576FD2">
        <w:rPr>
          <w:color w:val="A9B7C6"/>
          <w:lang w:val="en-US"/>
        </w:rPr>
        <w:t>.setText(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Тип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</w:t>
      </w:r>
      <w:r w:rsidRPr="00576FD2">
        <w:rPr>
          <w:color w:val="B389C5"/>
          <w:lang w:val="en-US"/>
        </w:rPr>
        <w:t>types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4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Вид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</w:t>
      </w:r>
      <w:r w:rsidRPr="00576FD2">
        <w:rPr>
          <w:color w:val="B389C5"/>
          <w:lang w:val="en-US"/>
        </w:rPr>
        <w:t>species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4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Имя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</w:t>
      </w:r>
      <w:r w:rsidRPr="00576FD2">
        <w:rPr>
          <w:color w:val="B389C5"/>
          <w:lang w:val="en-US"/>
        </w:rPr>
        <w:t>names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4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Голод</w:t>
      </w:r>
      <w:r w:rsidRPr="00576FD2">
        <w:rPr>
          <w:color w:val="6A8759"/>
          <w:lang w:val="en-US"/>
        </w:rPr>
        <w:t xml:space="preserve">: </w:t>
      </w:r>
      <w:r>
        <w:rPr>
          <w:color w:val="6A8759"/>
        </w:rPr>
        <w:t>нет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</w:r>
      <w:r w:rsidRPr="00576FD2">
        <w:rPr>
          <w:color w:val="CC7832"/>
          <w:lang w:val="en-US"/>
        </w:rPr>
        <w:lastRenderedPageBreak/>
        <w:t xml:space="preserve">                </w:t>
      </w:r>
      <w:r w:rsidRPr="00576FD2">
        <w:rPr>
          <w:color w:val="A9B7C6"/>
          <w:lang w:val="en-US"/>
        </w:rPr>
        <w:t>}</w:t>
      </w:r>
      <w:r w:rsidRPr="00576FD2">
        <w:rPr>
          <w:color w:val="A9B7C6"/>
          <w:lang w:val="en-US"/>
        </w:rPr>
        <w:br/>
        <w:t xml:space="preserve">                </w:t>
      </w:r>
      <w:r w:rsidRPr="00576FD2">
        <w:rPr>
          <w:color w:val="CC7832"/>
          <w:lang w:val="en-US"/>
        </w:rPr>
        <w:t>else</w:t>
      </w:r>
      <w:r w:rsidRPr="00576FD2">
        <w:rPr>
          <w:color w:val="CC7832"/>
          <w:lang w:val="en-US"/>
        </w:rPr>
        <w:br/>
        <w:t xml:space="preserve">                    </w:t>
      </w:r>
      <w:proofErr w:type="spellStart"/>
      <w:r w:rsidRPr="00576FD2">
        <w:rPr>
          <w:color w:val="9876AA"/>
          <w:lang w:val="en-US"/>
        </w:rPr>
        <w:t>CheckCondition</w:t>
      </w:r>
      <w:r w:rsidRPr="00576FD2">
        <w:rPr>
          <w:color w:val="A9B7C6"/>
          <w:lang w:val="en-US"/>
        </w:rPr>
        <w:t>.setText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B389C5"/>
          <w:lang w:val="en-US"/>
        </w:rPr>
        <w:t>species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4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 </w:t>
      </w:r>
      <w:r>
        <w:rPr>
          <w:color w:val="6A8759"/>
        </w:rPr>
        <w:t>больше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хочет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есть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</w:r>
      <w:r w:rsidRPr="00576FD2">
        <w:rPr>
          <w:color w:val="CC7832"/>
          <w:lang w:val="en-US"/>
        </w:rPr>
        <w:br/>
        <w:t xml:space="preserve">            </w:t>
      </w:r>
      <w:r w:rsidRPr="00576FD2">
        <w:rPr>
          <w:color w:val="A9B7C6"/>
          <w:lang w:val="en-US"/>
        </w:rPr>
        <w:t>}</w:t>
      </w:r>
      <w:r w:rsidRPr="00576FD2">
        <w:rPr>
          <w:color w:val="A9B7C6"/>
          <w:lang w:val="en-US"/>
        </w:rPr>
        <w:br/>
        <w:t xml:space="preserve">        })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</w:t>
      </w:r>
      <w:r w:rsidRPr="00576FD2">
        <w:rPr>
          <w:color w:val="9876AA"/>
          <w:lang w:val="en-US"/>
        </w:rPr>
        <w:t>Feed6Button</w:t>
      </w:r>
      <w:r w:rsidRPr="00576FD2">
        <w:rPr>
          <w:color w:val="A9B7C6"/>
          <w:lang w:val="en-US"/>
        </w:rPr>
        <w:t>.addActionListener(</w:t>
      </w:r>
      <w:r w:rsidRPr="00576FD2">
        <w:rPr>
          <w:color w:val="CC7832"/>
          <w:lang w:val="en-US"/>
        </w:rPr>
        <w:t xml:space="preserve">new </w:t>
      </w:r>
      <w:proofErr w:type="spellStart"/>
      <w:r w:rsidRPr="00576FD2">
        <w:rPr>
          <w:color w:val="A9B7C6"/>
          <w:lang w:val="en-US"/>
        </w:rPr>
        <w:t>ActionListener</w:t>
      </w:r>
      <w:proofErr w:type="spellEnd"/>
      <w:r w:rsidRPr="00576FD2">
        <w:rPr>
          <w:color w:val="A9B7C6"/>
          <w:lang w:val="en-US"/>
        </w:rPr>
        <w:t>() {</w:t>
      </w:r>
      <w:r w:rsidRPr="00576FD2">
        <w:rPr>
          <w:color w:val="A9B7C6"/>
          <w:lang w:val="en-US"/>
        </w:rPr>
        <w:br/>
        <w:t xml:space="preserve">            </w:t>
      </w:r>
      <w:r w:rsidRPr="00576FD2">
        <w:rPr>
          <w:color w:val="BBB529"/>
          <w:lang w:val="en-US"/>
        </w:rPr>
        <w:t>@Override</w:t>
      </w:r>
      <w:r w:rsidRPr="00576FD2">
        <w:rPr>
          <w:color w:val="BBB529"/>
          <w:lang w:val="en-US"/>
        </w:rPr>
        <w:br/>
        <w:t xml:space="preserve">            </w:t>
      </w:r>
      <w:r w:rsidRPr="00576FD2">
        <w:rPr>
          <w:color w:val="CC7832"/>
          <w:lang w:val="en-US"/>
        </w:rPr>
        <w:t xml:space="preserve">public void </w:t>
      </w:r>
      <w:proofErr w:type="spellStart"/>
      <w:r w:rsidRPr="00576FD2">
        <w:rPr>
          <w:color w:val="FFC66D"/>
          <w:lang w:val="en-US"/>
        </w:rPr>
        <w:t>actionPerformed</w:t>
      </w:r>
      <w:proofErr w:type="spellEnd"/>
      <w:r w:rsidRPr="00576FD2">
        <w:rPr>
          <w:color w:val="A9B7C6"/>
          <w:lang w:val="en-US"/>
        </w:rPr>
        <w:t>(</w:t>
      </w:r>
      <w:proofErr w:type="spellStart"/>
      <w:r w:rsidRPr="00576FD2">
        <w:rPr>
          <w:color w:val="A9B7C6"/>
          <w:lang w:val="en-US"/>
        </w:rPr>
        <w:t>ActionEvent</w:t>
      </w:r>
      <w:proofErr w:type="spellEnd"/>
      <w:r w:rsidRPr="00576FD2">
        <w:rPr>
          <w:color w:val="A9B7C6"/>
          <w:lang w:val="en-US"/>
        </w:rPr>
        <w:t xml:space="preserve"> e) {</w:t>
      </w:r>
      <w:r w:rsidRPr="00576FD2">
        <w:rPr>
          <w:color w:val="A9B7C6"/>
          <w:lang w:val="en-US"/>
        </w:rPr>
        <w:br/>
        <w:t xml:space="preserve">                </w:t>
      </w:r>
      <w:proofErr w:type="spellStart"/>
      <w:r w:rsidRPr="00576FD2">
        <w:rPr>
          <w:color w:val="9876AA"/>
          <w:lang w:val="en-US"/>
        </w:rPr>
        <w:t>CheckCondition</w:t>
      </w:r>
      <w:r w:rsidRPr="00576FD2">
        <w:rPr>
          <w:color w:val="A9B7C6"/>
          <w:lang w:val="en-US"/>
        </w:rPr>
        <w:t>.setText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6A8759"/>
          <w:lang w:val="en-US"/>
        </w:rPr>
        <w:t>""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        </w:t>
      </w:r>
      <w:proofErr w:type="spellStart"/>
      <w:r w:rsidRPr="00576FD2">
        <w:rPr>
          <w:color w:val="9876AA"/>
          <w:lang w:val="en-US"/>
        </w:rPr>
        <w:t>FeedCondition</w:t>
      </w:r>
      <w:r w:rsidRPr="00576FD2">
        <w:rPr>
          <w:color w:val="A9B7C6"/>
          <w:lang w:val="en-US"/>
        </w:rPr>
        <w:t>.setText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6A8759"/>
          <w:lang w:val="en-US"/>
        </w:rPr>
        <w:t>""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        if </w:t>
      </w:r>
      <w:r w:rsidRPr="00576FD2">
        <w:rPr>
          <w:color w:val="A9B7C6"/>
          <w:lang w:val="en-US"/>
        </w:rPr>
        <w:t>(</w:t>
      </w:r>
      <w:proofErr w:type="spellStart"/>
      <w:r w:rsidRPr="00576FD2">
        <w:rPr>
          <w:color w:val="9876AA"/>
          <w:lang w:val="en-US"/>
        </w:rPr>
        <w:t>foodWeHave</w:t>
      </w:r>
      <w:proofErr w:type="spellEnd"/>
      <w:r w:rsidRPr="00576FD2">
        <w:rPr>
          <w:color w:val="A9B7C6"/>
          <w:lang w:val="en-US"/>
        </w:rPr>
        <w:t>==</w:t>
      </w:r>
      <w:r w:rsidRPr="00576FD2">
        <w:rPr>
          <w:color w:val="6A8759"/>
          <w:lang w:val="en-US"/>
        </w:rPr>
        <w:t>""</w:t>
      </w:r>
      <w:r w:rsidRPr="00576FD2">
        <w:rPr>
          <w:color w:val="A9B7C6"/>
          <w:lang w:val="en-US"/>
        </w:rPr>
        <w:t>)</w:t>
      </w:r>
      <w:r w:rsidRPr="00576FD2">
        <w:rPr>
          <w:color w:val="A9B7C6"/>
          <w:lang w:val="en-US"/>
        </w:rPr>
        <w:br/>
        <w:t xml:space="preserve">                {</w:t>
      </w:r>
      <w:r w:rsidRPr="00576FD2">
        <w:rPr>
          <w:color w:val="A9B7C6"/>
          <w:lang w:val="en-US"/>
        </w:rPr>
        <w:br/>
        <w:t xml:space="preserve">                    </w:t>
      </w:r>
      <w:proofErr w:type="spellStart"/>
      <w:r w:rsidRPr="00576FD2">
        <w:rPr>
          <w:color w:val="9876AA"/>
          <w:lang w:val="en-US"/>
        </w:rPr>
        <w:t>CheckCondition</w:t>
      </w:r>
      <w:r w:rsidRPr="00576FD2">
        <w:rPr>
          <w:color w:val="A9B7C6"/>
          <w:lang w:val="en-US"/>
        </w:rPr>
        <w:t>.setText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выбрали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еду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        </w:t>
      </w:r>
      <w:r w:rsidRPr="00576FD2">
        <w:rPr>
          <w:color w:val="A9B7C6"/>
          <w:lang w:val="en-US"/>
        </w:rPr>
        <w:t>}</w:t>
      </w:r>
      <w:r w:rsidRPr="00576FD2">
        <w:rPr>
          <w:color w:val="A9B7C6"/>
          <w:lang w:val="en-US"/>
        </w:rPr>
        <w:br/>
        <w:t xml:space="preserve">                </w:t>
      </w:r>
      <w:r w:rsidRPr="00576FD2">
        <w:rPr>
          <w:color w:val="CC7832"/>
          <w:lang w:val="en-US"/>
        </w:rPr>
        <w:t xml:space="preserve">else if </w:t>
      </w:r>
      <w:r w:rsidRPr="00576FD2">
        <w:rPr>
          <w:color w:val="A9B7C6"/>
          <w:lang w:val="en-US"/>
        </w:rPr>
        <w:t>(</w:t>
      </w:r>
      <w:r w:rsidRPr="00576FD2">
        <w:rPr>
          <w:color w:val="9876AA"/>
          <w:lang w:val="en-US"/>
        </w:rPr>
        <w:t>Animal6</w:t>
      </w:r>
      <w:r w:rsidRPr="00576FD2">
        <w:rPr>
          <w:color w:val="A9B7C6"/>
          <w:lang w:val="en-US"/>
        </w:rPr>
        <w:t>.getText().equals(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Тип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</w:t>
      </w:r>
      <w:r w:rsidRPr="00576FD2">
        <w:rPr>
          <w:color w:val="B389C5"/>
          <w:lang w:val="en-US"/>
        </w:rPr>
        <w:t>types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5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Вид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</w:t>
      </w:r>
      <w:r w:rsidRPr="00576FD2">
        <w:rPr>
          <w:color w:val="B389C5"/>
          <w:lang w:val="en-US"/>
        </w:rPr>
        <w:t>species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5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Имя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</w:t>
      </w:r>
      <w:r w:rsidRPr="00576FD2">
        <w:rPr>
          <w:color w:val="B389C5"/>
          <w:lang w:val="en-US"/>
        </w:rPr>
        <w:t>names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5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Голод</w:t>
      </w:r>
      <w:r w:rsidRPr="00576FD2">
        <w:rPr>
          <w:color w:val="6A8759"/>
          <w:lang w:val="en-US"/>
        </w:rPr>
        <w:t xml:space="preserve">: </w:t>
      </w:r>
      <w:r>
        <w:rPr>
          <w:color w:val="6A8759"/>
        </w:rPr>
        <w:t>да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))</w:t>
      </w:r>
      <w:r w:rsidRPr="00576FD2">
        <w:rPr>
          <w:color w:val="A9B7C6"/>
          <w:lang w:val="en-US"/>
        </w:rPr>
        <w:br/>
        <w:t xml:space="preserve">                {</w:t>
      </w:r>
      <w:r w:rsidRPr="00576FD2">
        <w:rPr>
          <w:color w:val="A9B7C6"/>
          <w:lang w:val="en-US"/>
        </w:rPr>
        <w:br/>
        <w:t xml:space="preserve">                    </w:t>
      </w:r>
      <w:proofErr w:type="spellStart"/>
      <w:r w:rsidRPr="00576FD2">
        <w:rPr>
          <w:color w:val="9876AA"/>
          <w:lang w:val="en-US"/>
        </w:rPr>
        <w:t>CheckCondition</w:t>
      </w:r>
      <w:r w:rsidRPr="00576FD2">
        <w:rPr>
          <w:color w:val="A9B7C6"/>
          <w:lang w:val="en-US"/>
        </w:rPr>
        <w:t>.setText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B389C5"/>
          <w:lang w:val="en-US"/>
        </w:rPr>
        <w:t>species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5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 </w:t>
      </w:r>
      <w:r>
        <w:rPr>
          <w:color w:val="6A8759"/>
        </w:rPr>
        <w:t>принюхивается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            </w:t>
      </w:r>
      <w:proofErr w:type="spellStart"/>
      <w:r w:rsidRPr="00576FD2">
        <w:rPr>
          <w:color w:val="9876AA"/>
          <w:lang w:val="en-US"/>
        </w:rPr>
        <w:t>FeedCondition</w:t>
      </w:r>
      <w:r w:rsidRPr="00576FD2">
        <w:rPr>
          <w:color w:val="A9B7C6"/>
          <w:lang w:val="en-US"/>
        </w:rPr>
        <w:t>.setText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B389C5"/>
          <w:lang w:val="en-US"/>
        </w:rPr>
        <w:t>species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5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 </w:t>
      </w:r>
      <w:r>
        <w:rPr>
          <w:color w:val="6A8759"/>
        </w:rPr>
        <w:t>успешно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поел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            </w:t>
      </w:r>
      <w:r w:rsidRPr="00576FD2">
        <w:rPr>
          <w:color w:val="9876AA"/>
          <w:lang w:val="en-US"/>
        </w:rPr>
        <w:t>Animal6</w:t>
      </w:r>
      <w:r w:rsidRPr="00576FD2">
        <w:rPr>
          <w:color w:val="A9B7C6"/>
          <w:lang w:val="en-US"/>
        </w:rPr>
        <w:t>.setText(</w:t>
      </w:r>
      <w:r w:rsidRPr="00576FD2">
        <w:rPr>
          <w:color w:val="6A8759"/>
          <w:lang w:val="en-US"/>
        </w:rPr>
        <w:t>"</w:t>
      </w:r>
      <w:r>
        <w:rPr>
          <w:color w:val="6A8759"/>
        </w:rPr>
        <w:t>Тип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</w:t>
      </w:r>
      <w:r w:rsidRPr="00576FD2">
        <w:rPr>
          <w:color w:val="B389C5"/>
          <w:lang w:val="en-US"/>
        </w:rPr>
        <w:t>types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5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Вид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</w:t>
      </w:r>
      <w:r w:rsidRPr="00576FD2">
        <w:rPr>
          <w:color w:val="B389C5"/>
          <w:lang w:val="en-US"/>
        </w:rPr>
        <w:t>species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5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Имя</w:t>
      </w:r>
      <w:r w:rsidRPr="00576FD2">
        <w:rPr>
          <w:color w:val="6A8759"/>
          <w:lang w:val="en-US"/>
        </w:rPr>
        <w:t>: "</w:t>
      </w:r>
      <w:r w:rsidRPr="00576FD2">
        <w:rPr>
          <w:color w:val="A9B7C6"/>
          <w:lang w:val="en-US"/>
        </w:rPr>
        <w:t>+</w:t>
      </w:r>
      <w:r w:rsidRPr="00576FD2">
        <w:rPr>
          <w:color w:val="B389C5"/>
          <w:lang w:val="en-US"/>
        </w:rPr>
        <w:t>names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5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", </w:t>
      </w:r>
      <w:r>
        <w:rPr>
          <w:color w:val="6A8759"/>
        </w:rPr>
        <w:t>Голод</w:t>
      </w:r>
      <w:r w:rsidRPr="00576FD2">
        <w:rPr>
          <w:color w:val="6A8759"/>
          <w:lang w:val="en-US"/>
        </w:rPr>
        <w:t xml:space="preserve">: </w:t>
      </w:r>
      <w:r>
        <w:rPr>
          <w:color w:val="6A8759"/>
        </w:rPr>
        <w:t>нет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            </w:t>
      </w:r>
      <w:r w:rsidRPr="00576FD2">
        <w:rPr>
          <w:color w:val="A9B7C6"/>
          <w:lang w:val="en-US"/>
        </w:rPr>
        <w:t>}</w:t>
      </w:r>
      <w:r w:rsidRPr="00576FD2">
        <w:rPr>
          <w:color w:val="A9B7C6"/>
          <w:lang w:val="en-US"/>
        </w:rPr>
        <w:br/>
        <w:t xml:space="preserve">                </w:t>
      </w:r>
      <w:r w:rsidRPr="00576FD2">
        <w:rPr>
          <w:color w:val="CC7832"/>
          <w:lang w:val="en-US"/>
        </w:rPr>
        <w:t>else</w:t>
      </w:r>
      <w:r w:rsidRPr="00576FD2">
        <w:rPr>
          <w:color w:val="CC7832"/>
          <w:lang w:val="en-US"/>
        </w:rPr>
        <w:br/>
        <w:t xml:space="preserve">                    </w:t>
      </w:r>
      <w:proofErr w:type="spellStart"/>
      <w:r w:rsidRPr="00576FD2">
        <w:rPr>
          <w:color w:val="9876AA"/>
          <w:lang w:val="en-US"/>
        </w:rPr>
        <w:t>CheckCondition</w:t>
      </w:r>
      <w:r w:rsidRPr="00576FD2">
        <w:rPr>
          <w:color w:val="A9B7C6"/>
          <w:lang w:val="en-US"/>
        </w:rPr>
        <w:t>.setText</w:t>
      </w:r>
      <w:proofErr w:type="spellEnd"/>
      <w:r w:rsidRPr="00576FD2">
        <w:rPr>
          <w:color w:val="A9B7C6"/>
          <w:lang w:val="en-US"/>
        </w:rPr>
        <w:t>(</w:t>
      </w:r>
      <w:r w:rsidRPr="00576FD2">
        <w:rPr>
          <w:color w:val="B389C5"/>
          <w:lang w:val="en-US"/>
        </w:rPr>
        <w:t>species</w:t>
      </w:r>
      <w:r w:rsidRPr="00576FD2">
        <w:rPr>
          <w:color w:val="A9B7C6"/>
          <w:lang w:val="en-US"/>
        </w:rPr>
        <w:t>[</w:t>
      </w:r>
      <w:r w:rsidRPr="00576FD2">
        <w:rPr>
          <w:color w:val="6897BB"/>
          <w:lang w:val="en-US"/>
        </w:rPr>
        <w:t>5</w:t>
      </w:r>
      <w:r w:rsidRPr="00576FD2">
        <w:rPr>
          <w:color w:val="A9B7C6"/>
          <w:lang w:val="en-US"/>
        </w:rPr>
        <w:t>]+</w:t>
      </w:r>
      <w:r w:rsidRPr="00576FD2">
        <w:rPr>
          <w:color w:val="6A8759"/>
          <w:lang w:val="en-US"/>
        </w:rPr>
        <w:t xml:space="preserve">" </w:t>
      </w:r>
      <w:r>
        <w:rPr>
          <w:color w:val="6A8759"/>
        </w:rPr>
        <w:t>больше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хочет</w:t>
      </w:r>
      <w:r w:rsidRPr="00576FD2">
        <w:rPr>
          <w:color w:val="6A8759"/>
          <w:lang w:val="en-US"/>
        </w:rPr>
        <w:t xml:space="preserve"> </w:t>
      </w:r>
      <w:r>
        <w:rPr>
          <w:color w:val="6A8759"/>
        </w:rPr>
        <w:t>есть</w:t>
      </w:r>
      <w:r w:rsidRPr="00576FD2">
        <w:rPr>
          <w:color w:val="6A8759"/>
          <w:lang w:val="en-US"/>
        </w:rPr>
        <w:t>"</w:t>
      </w:r>
      <w:r w:rsidRPr="00576FD2">
        <w:rPr>
          <w:color w:val="A9B7C6"/>
          <w:lang w:val="en-US"/>
        </w:rPr>
        <w:t>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</w:r>
      <w:r w:rsidRPr="00576FD2">
        <w:rPr>
          <w:color w:val="CC7832"/>
          <w:lang w:val="en-US"/>
        </w:rPr>
        <w:br/>
        <w:t xml:space="preserve">            </w:t>
      </w:r>
      <w:r w:rsidRPr="00576FD2">
        <w:rPr>
          <w:color w:val="A9B7C6"/>
          <w:lang w:val="en-US"/>
        </w:rPr>
        <w:t>}</w:t>
      </w:r>
      <w:r w:rsidRPr="00576FD2">
        <w:rPr>
          <w:color w:val="A9B7C6"/>
          <w:lang w:val="en-US"/>
        </w:rPr>
        <w:br/>
        <w:t xml:space="preserve">        })</w:t>
      </w:r>
      <w:r w:rsidRPr="00576FD2">
        <w:rPr>
          <w:color w:val="CC7832"/>
          <w:lang w:val="en-US"/>
        </w:rPr>
        <w:t>;</w:t>
      </w:r>
      <w:r w:rsidRPr="00576FD2">
        <w:rPr>
          <w:color w:val="CC7832"/>
          <w:lang w:val="en-US"/>
        </w:rPr>
        <w:br/>
        <w:t xml:space="preserve">    </w:t>
      </w:r>
      <w:r w:rsidRPr="00576FD2">
        <w:rPr>
          <w:color w:val="A9B7C6"/>
          <w:lang w:val="en-US"/>
        </w:rPr>
        <w:t>}</w:t>
      </w:r>
      <w:r w:rsidRPr="00576FD2">
        <w:rPr>
          <w:color w:val="A9B7C6"/>
          <w:lang w:val="en-US"/>
        </w:rPr>
        <w:br/>
        <w:t>}</w:t>
      </w:r>
      <w:proofErr w:type="gramEnd"/>
    </w:p>
    <w:p w:rsidR="00F668C3" w:rsidRPr="00074CFF" w:rsidRDefault="00F668C3" w:rsidP="00576FD2">
      <w:pPr>
        <w:pStyle w:val="NS2"/>
        <w:tabs>
          <w:tab w:val="left" w:pos="3664"/>
        </w:tabs>
        <w:rPr>
          <w:rFonts w:eastAsiaTheme="minorHAnsi"/>
          <w:lang w:val="ru-RU"/>
        </w:rPr>
      </w:pPr>
      <w:bookmarkStart w:id="5" w:name="_Toc50477975"/>
      <w:r>
        <w:rPr>
          <w:rFonts w:eastAsiaTheme="minorHAnsi"/>
          <w:lang w:val="ru-RU"/>
        </w:rPr>
        <w:t>Заключение</w:t>
      </w:r>
      <w:r w:rsidR="00576FD2">
        <w:rPr>
          <w:rFonts w:eastAsiaTheme="minorHAnsi"/>
          <w:lang w:val="ru-RU"/>
        </w:rPr>
        <w:tab/>
      </w:r>
    </w:p>
    <w:p w:rsidR="00F668C3" w:rsidRPr="00074CFF" w:rsidRDefault="00F668C3" w:rsidP="00F668C3">
      <w:pPr>
        <w:pStyle w:val="NS1"/>
      </w:pPr>
      <w:r>
        <w:t>В</w:t>
      </w:r>
      <w:r w:rsidRPr="00074CFF">
        <w:t xml:space="preserve"> </w:t>
      </w:r>
      <w:r>
        <w:t>процессе</w:t>
      </w:r>
      <w:r w:rsidRPr="00074CFF">
        <w:t xml:space="preserve"> </w:t>
      </w:r>
      <w:r>
        <w:t>выполнения</w:t>
      </w:r>
      <w:r w:rsidRPr="00074CFF">
        <w:t xml:space="preserve"> </w:t>
      </w:r>
      <w:r>
        <w:t>лабораторной</w:t>
      </w:r>
      <w:r w:rsidRPr="00074CFF">
        <w:t xml:space="preserve"> </w:t>
      </w:r>
      <w:r>
        <w:t>работы</w:t>
      </w:r>
      <w:r w:rsidRPr="00074CFF">
        <w:t xml:space="preserve"> № </w:t>
      </w:r>
      <w:r w:rsidR="00935685" w:rsidRPr="00935685">
        <w:t>5</w:t>
      </w:r>
      <w:r w:rsidRPr="00074CFF">
        <w:t xml:space="preserve"> </w:t>
      </w:r>
      <w:r>
        <w:t>по</w:t>
      </w:r>
      <w:r w:rsidRPr="00074CFF">
        <w:t xml:space="preserve"> </w:t>
      </w:r>
      <w:r>
        <w:t>объектно</w:t>
      </w:r>
      <w:r w:rsidRPr="00074CFF">
        <w:t>-</w:t>
      </w:r>
      <w:r>
        <w:t>ориентированному</w:t>
      </w:r>
      <w:r w:rsidRPr="00074CFF">
        <w:t xml:space="preserve"> </w:t>
      </w:r>
      <w:r>
        <w:t>программиро</w:t>
      </w:r>
      <w:r w:rsidR="00E16F7D">
        <w:t>ванию</w:t>
      </w:r>
      <w:r w:rsidR="00E16F7D" w:rsidRPr="00074CFF">
        <w:t xml:space="preserve"> </w:t>
      </w:r>
      <w:r w:rsidR="00935685">
        <w:t xml:space="preserve">был освоен навык создания графического пользовательского интерфейса на основе </w:t>
      </w:r>
      <w:r w:rsidR="00935685">
        <w:rPr>
          <w:lang w:val="en-US"/>
        </w:rPr>
        <w:t>Swing</w:t>
      </w:r>
      <w:r w:rsidR="00935685" w:rsidRPr="00935685">
        <w:t xml:space="preserve"> </w:t>
      </w:r>
      <w:r w:rsidR="00935685">
        <w:t xml:space="preserve">и </w:t>
      </w:r>
      <w:r w:rsidR="00935685">
        <w:rPr>
          <w:lang w:val="en-US"/>
        </w:rPr>
        <w:t>GUI</w:t>
      </w:r>
      <w:bookmarkStart w:id="6" w:name="_GoBack"/>
      <w:bookmarkEnd w:id="6"/>
      <w:r w:rsidR="00074CFF">
        <w:t>.</w:t>
      </w:r>
    </w:p>
    <w:p w:rsidR="00AC3D2E" w:rsidRPr="00074CFF" w:rsidRDefault="002D51B7" w:rsidP="00A462C4">
      <w:pPr>
        <w:pStyle w:val="NS2"/>
        <w:ind w:left="709" w:firstLine="0"/>
        <w:rPr>
          <w:rFonts w:eastAsiaTheme="minorHAnsi"/>
          <w:lang w:val="ru-RU"/>
        </w:rPr>
      </w:pPr>
      <w:r w:rsidRPr="00074CFF">
        <w:rPr>
          <w:rFonts w:eastAsiaTheme="minorHAnsi"/>
          <w:lang w:val="ru-RU"/>
        </w:rPr>
        <w:t>6</w:t>
      </w:r>
      <w:r w:rsidR="00147FB6" w:rsidRPr="00074CFF">
        <w:rPr>
          <w:rFonts w:eastAsiaTheme="minorHAnsi"/>
          <w:lang w:val="ru-RU"/>
        </w:rPr>
        <w:t xml:space="preserve"> </w:t>
      </w:r>
      <w:r w:rsidR="00AC3D2E" w:rsidRPr="00AC3D2E">
        <w:rPr>
          <w:rFonts w:eastAsiaTheme="minorHAnsi"/>
          <w:lang w:val="ru-RU"/>
        </w:rPr>
        <w:t>Список</w:t>
      </w:r>
      <w:r w:rsidR="00AC3D2E" w:rsidRPr="00074CFF">
        <w:rPr>
          <w:rFonts w:eastAsiaTheme="minorHAnsi"/>
          <w:lang w:val="ru-RU"/>
        </w:rPr>
        <w:t xml:space="preserve"> </w:t>
      </w:r>
      <w:r w:rsidR="00AC3D2E" w:rsidRPr="00AC3D2E">
        <w:rPr>
          <w:rFonts w:eastAsiaTheme="minorHAnsi"/>
          <w:lang w:val="ru-RU"/>
        </w:rPr>
        <w:t>использованных</w:t>
      </w:r>
      <w:r w:rsidR="00AC3D2E" w:rsidRPr="00074CFF">
        <w:rPr>
          <w:rFonts w:eastAsiaTheme="minorHAnsi"/>
          <w:lang w:val="ru-RU"/>
        </w:rPr>
        <w:t xml:space="preserve"> </w:t>
      </w:r>
      <w:r w:rsidR="00AC3D2E" w:rsidRPr="00AC3D2E">
        <w:rPr>
          <w:rFonts w:eastAsiaTheme="minorHAnsi"/>
          <w:lang w:val="ru-RU"/>
        </w:rPr>
        <w:t>источников</w:t>
      </w:r>
      <w:bookmarkEnd w:id="5"/>
    </w:p>
    <w:p w:rsidR="00AC3D2E" w:rsidRPr="000562F9" w:rsidRDefault="00147FB6" w:rsidP="00AC3D2E">
      <w:pPr>
        <w:pStyle w:val="NS1"/>
        <w:numPr>
          <w:ilvl w:val="0"/>
          <w:numId w:val="17"/>
        </w:numPr>
        <w:rPr>
          <w:lang w:val="en-US"/>
        </w:rPr>
      </w:pPr>
      <w:r>
        <w:rPr>
          <w:lang w:val="en-US"/>
        </w:rPr>
        <w:t>javarush</w:t>
      </w:r>
      <w:r w:rsidRPr="000562F9">
        <w:rPr>
          <w:lang w:val="en-US"/>
        </w:rPr>
        <w:t>.</w:t>
      </w:r>
      <w:r>
        <w:rPr>
          <w:lang w:val="en-US"/>
        </w:rPr>
        <w:t>ru</w:t>
      </w:r>
    </w:p>
    <w:p w:rsidR="00147FB6" w:rsidRPr="000562F9" w:rsidRDefault="008A6740" w:rsidP="00147FB6">
      <w:pPr>
        <w:pStyle w:val="NS1"/>
        <w:numPr>
          <w:ilvl w:val="0"/>
          <w:numId w:val="17"/>
        </w:numPr>
        <w:rPr>
          <w:rStyle w:val="a8"/>
          <w:rFonts w:cs="Times New Roman"/>
          <w:color w:val="000000" w:themeColor="text1"/>
          <w:u w:val="none"/>
          <w:lang w:val="en-US"/>
        </w:rPr>
      </w:pPr>
      <w:hyperlink r:id="rId15" w:history="1">
        <w:r w:rsidR="00147FB6" w:rsidRPr="00573415">
          <w:rPr>
            <w:rStyle w:val="a8"/>
            <w:rFonts w:cs="Times New Roman"/>
            <w:lang w:val="en-US"/>
          </w:rPr>
          <w:t>www</w:t>
        </w:r>
        <w:r w:rsidR="00147FB6" w:rsidRPr="000562F9">
          <w:rPr>
            <w:rStyle w:val="a8"/>
            <w:rFonts w:cs="Times New Roman"/>
            <w:lang w:val="en-US"/>
          </w:rPr>
          <w:t>.</w:t>
        </w:r>
        <w:r w:rsidR="00147FB6" w:rsidRPr="00573415">
          <w:rPr>
            <w:rStyle w:val="a8"/>
            <w:rFonts w:cs="Times New Roman"/>
            <w:lang w:val="en-US"/>
          </w:rPr>
          <w:t>cyberforum.ru</w:t>
        </w:r>
      </w:hyperlink>
    </w:p>
    <w:p w:rsidR="00D543B5" w:rsidRDefault="000562F9" w:rsidP="00D543B5">
      <w:pPr>
        <w:pStyle w:val="NS1"/>
        <w:numPr>
          <w:ilvl w:val="0"/>
          <w:numId w:val="17"/>
        </w:numPr>
        <w:jc w:val="left"/>
        <w:rPr>
          <w:rFonts w:cs="Times New Roman"/>
        </w:rPr>
      </w:pPr>
      <w:r>
        <w:rPr>
          <w:rFonts w:cs="Times New Roman"/>
        </w:rPr>
        <w:t>Лекция</w:t>
      </w:r>
      <w:r w:rsidRPr="001E27D3">
        <w:rPr>
          <w:rFonts w:cs="Times New Roman"/>
        </w:rPr>
        <w:t xml:space="preserve"> </w:t>
      </w:r>
      <w:proofErr w:type="spellStart"/>
      <w:r>
        <w:rPr>
          <w:rFonts w:cs="Times New Roman"/>
        </w:rPr>
        <w:t>Аршинского</w:t>
      </w:r>
      <w:proofErr w:type="spellEnd"/>
      <w:r w:rsidRPr="001E27D3">
        <w:rPr>
          <w:rFonts w:cs="Times New Roman"/>
        </w:rPr>
        <w:t xml:space="preserve"> </w:t>
      </w:r>
      <w:r>
        <w:rPr>
          <w:rFonts w:cs="Times New Roman"/>
        </w:rPr>
        <w:t>В</w:t>
      </w:r>
      <w:r w:rsidRPr="001E27D3">
        <w:rPr>
          <w:rFonts w:cs="Times New Roman"/>
        </w:rPr>
        <w:t>.</w:t>
      </w:r>
      <w:r>
        <w:rPr>
          <w:rFonts w:cs="Times New Roman"/>
        </w:rPr>
        <w:t>Л</w:t>
      </w:r>
      <w:r w:rsidRPr="001E27D3">
        <w:rPr>
          <w:rFonts w:cs="Times New Roman"/>
        </w:rPr>
        <w:t xml:space="preserve">. </w:t>
      </w:r>
      <w:r>
        <w:rPr>
          <w:rFonts w:cs="Times New Roman"/>
        </w:rPr>
        <w:t>по</w:t>
      </w:r>
      <w:r w:rsidRPr="001E27D3">
        <w:rPr>
          <w:rFonts w:cs="Times New Roman"/>
        </w:rPr>
        <w:t xml:space="preserve"> </w:t>
      </w:r>
      <w:r>
        <w:rPr>
          <w:rFonts w:cs="Times New Roman"/>
        </w:rPr>
        <w:t>теме</w:t>
      </w:r>
      <w:r w:rsidRPr="001E27D3">
        <w:rPr>
          <w:rFonts w:cs="Times New Roman"/>
        </w:rPr>
        <w:t xml:space="preserve"> «</w:t>
      </w:r>
      <w:r w:rsidR="00935685">
        <w:rPr>
          <w:rFonts w:cs="Times New Roman"/>
          <w:lang w:val="en-US"/>
        </w:rPr>
        <w:t>Swing</w:t>
      </w:r>
      <w:r w:rsidR="00D543B5">
        <w:rPr>
          <w:rFonts w:cs="Times New Roman"/>
        </w:rPr>
        <w:t>»</w:t>
      </w:r>
    </w:p>
    <w:p w:rsidR="000562F9" w:rsidRPr="001E27D3" w:rsidRDefault="000562F9" w:rsidP="00D543B5">
      <w:pPr>
        <w:pStyle w:val="NS1"/>
        <w:ind w:left="709" w:firstLine="0"/>
        <w:jc w:val="left"/>
        <w:rPr>
          <w:rFonts w:cs="Times New Roman"/>
        </w:rPr>
      </w:pPr>
      <w:r w:rsidRPr="000562F9">
        <w:rPr>
          <w:rFonts w:cs="Times New Roman"/>
          <w:lang w:val="en-US"/>
        </w:rPr>
        <w:t>https</w:t>
      </w:r>
      <w:r w:rsidRPr="001E27D3">
        <w:rPr>
          <w:rFonts w:cs="Times New Roman"/>
        </w:rPr>
        <w:t>://</w:t>
      </w:r>
      <w:r w:rsidRPr="000562F9">
        <w:rPr>
          <w:rFonts w:cs="Times New Roman"/>
          <w:lang w:val="en-US"/>
        </w:rPr>
        <w:t>www</w:t>
      </w:r>
      <w:r w:rsidRPr="001E27D3">
        <w:rPr>
          <w:rFonts w:cs="Times New Roman"/>
        </w:rPr>
        <w:t>.</w:t>
      </w:r>
      <w:proofErr w:type="spellStart"/>
      <w:r w:rsidRPr="000562F9">
        <w:rPr>
          <w:rFonts w:cs="Times New Roman"/>
          <w:lang w:val="en-US"/>
        </w:rPr>
        <w:t>youtube</w:t>
      </w:r>
      <w:proofErr w:type="spellEnd"/>
      <w:r w:rsidRPr="001E27D3">
        <w:rPr>
          <w:rFonts w:cs="Times New Roman"/>
        </w:rPr>
        <w:t>.</w:t>
      </w:r>
      <w:r w:rsidRPr="000562F9">
        <w:rPr>
          <w:rFonts w:cs="Times New Roman"/>
          <w:lang w:val="en-US"/>
        </w:rPr>
        <w:t>com</w:t>
      </w:r>
      <w:r w:rsidRPr="001E27D3">
        <w:rPr>
          <w:rFonts w:cs="Times New Roman"/>
        </w:rPr>
        <w:t>/</w:t>
      </w:r>
      <w:r w:rsidRPr="000562F9">
        <w:rPr>
          <w:rFonts w:cs="Times New Roman"/>
          <w:lang w:val="en-US"/>
        </w:rPr>
        <w:t>watch</w:t>
      </w:r>
      <w:r w:rsidRPr="001E27D3">
        <w:rPr>
          <w:rFonts w:cs="Times New Roman"/>
        </w:rPr>
        <w:t>?</w:t>
      </w:r>
      <w:r w:rsidRPr="000562F9">
        <w:rPr>
          <w:rFonts w:cs="Times New Roman"/>
          <w:lang w:val="en-US"/>
        </w:rPr>
        <w:t>v</w:t>
      </w:r>
      <w:r w:rsidRPr="001E27D3">
        <w:rPr>
          <w:rFonts w:cs="Times New Roman"/>
        </w:rPr>
        <w:t>=</w:t>
      </w:r>
      <w:proofErr w:type="spellStart"/>
      <w:r w:rsidRPr="000562F9">
        <w:rPr>
          <w:rFonts w:cs="Times New Roman"/>
          <w:lang w:val="en-US"/>
        </w:rPr>
        <w:t>pJfX</w:t>
      </w:r>
      <w:proofErr w:type="spellEnd"/>
      <w:r w:rsidRPr="001E27D3">
        <w:rPr>
          <w:rFonts w:cs="Times New Roman"/>
        </w:rPr>
        <w:t>9</w:t>
      </w:r>
      <w:proofErr w:type="spellStart"/>
      <w:r w:rsidRPr="000562F9">
        <w:rPr>
          <w:rFonts w:cs="Times New Roman"/>
          <w:lang w:val="en-US"/>
        </w:rPr>
        <w:t>tmd</w:t>
      </w:r>
      <w:proofErr w:type="spellEnd"/>
      <w:r w:rsidRPr="001E27D3">
        <w:rPr>
          <w:rFonts w:cs="Times New Roman"/>
        </w:rPr>
        <w:t>-</w:t>
      </w:r>
      <w:proofErr w:type="spellStart"/>
      <w:r w:rsidRPr="000562F9">
        <w:rPr>
          <w:rFonts w:cs="Times New Roman"/>
          <w:lang w:val="en-US"/>
        </w:rPr>
        <w:t>Sw</w:t>
      </w:r>
      <w:proofErr w:type="spellEnd"/>
      <w:r w:rsidRPr="001E27D3">
        <w:rPr>
          <w:rFonts w:cs="Times New Roman"/>
        </w:rPr>
        <w:t>&amp;</w:t>
      </w:r>
      <w:r w:rsidRPr="000562F9">
        <w:rPr>
          <w:rFonts w:cs="Times New Roman"/>
          <w:lang w:val="en-US"/>
        </w:rPr>
        <w:t>t</w:t>
      </w:r>
      <w:r w:rsidRPr="001E27D3">
        <w:rPr>
          <w:rFonts w:cs="Times New Roman"/>
        </w:rPr>
        <w:t>=3677</w:t>
      </w:r>
      <w:r w:rsidRPr="000562F9">
        <w:rPr>
          <w:rFonts w:cs="Times New Roman"/>
          <w:lang w:val="en-US"/>
        </w:rPr>
        <w:t>s</w:t>
      </w:r>
    </w:p>
    <w:sectPr w:rsidR="000562F9" w:rsidRPr="001E27D3" w:rsidSect="0062731B">
      <w:pgSz w:w="11906" w:h="16838"/>
      <w:pgMar w:top="851" w:right="567" w:bottom="1134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E76C5"/>
    <w:multiLevelType w:val="hybridMultilevel"/>
    <w:tmpl w:val="691EFA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2D27B7"/>
    <w:multiLevelType w:val="hybridMultilevel"/>
    <w:tmpl w:val="64E669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9B5189"/>
    <w:multiLevelType w:val="hybridMultilevel"/>
    <w:tmpl w:val="7EBC8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F521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EF729E5"/>
    <w:multiLevelType w:val="multilevel"/>
    <w:tmpl w:val="D070D3C8"/>
    <w:styleLink w:val="a"/>
    <w:lvl w:ilvl="0">
      <w:start w:val="1"/>
      <w:numFmt w:val="russianLower"/>
      <w:pStyle w:val="NS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tabs>
          <w:tab w:val="num" w:pos="1418"/>
        </w:tabs>
        <w:ind w:left="1134" w:firstLine="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)"/>
      <w:lvlJc w:val="left"/>
      <w:pPr>
        <w:ind w:left="73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9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5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7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3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91" w:hanging="360"/>
      </w:pPr>
      <w:rPr>
        <w:rFonts w:hint="default"/>
      </w:rPr>
    </w:lvl>
  </w:abstractNum>
  <w:abstractNum w:abstractNumId="5" w15:restartNumberingAfterBreak="0">
    <w:nsid w:val="26B825E9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8824787"/>
    <w:multiLevelType w:val="multilevel"/>
    <w:tmpl w:val="D070D3C8"/>
    <w:numStyleLink w:val="a"/>
  </w:abstractNum>
  <w:abstractNum w:abstractNumId="7" w15:restartNumberingAfterBreak="0">
    <w:nsid w:val="309E49AD"/>
    <w:multiLevelType w:val="multilevel"/>
    <w:tmpl w:val="2B06F634"/>
    <w:styleLink w:val="a0"/>
    <w:lvl w:ilvl="0">
      <w:start w:val="1"/>
      <w:numFmt w:val="russianLow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Restart w:val="0"/>
      <w:lvlText w:val="%2)"/>
      <w:lvlJc w:val="left"/>
      <w:pPr>
        <w:tabs>
          <w:tab w:val="num" w:pos="1418"/>
        </w:tabs>
        <w:ind w:left="1134" w:firstLine="0"/>
      </w:pPr>
      <w:rPr>
        <w:rFonts w:ascii="Times New Roman" w:hAnsi="Times New Roman" w:hint="default"/>
        <w:color w:val="000000" w:themeColor="text1"/>
        <w:sz w:val="28"/>
      </w:rPr>
    </w:lvl>
    <w:lvl w:ilvl="2">
      <w:start w:val="1"/>
      <w:numFmt w:val="lowerRoman"/>
      <w:lvlText w:val="%3)"/>
      <w:lvlJc w:val="left"/>
      <w:pPr>
        <w:ind w:left="193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29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65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01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7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73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090" w:hanging="360"/>
      </w:pPr>
      <w:rPr>
        <w:rFonts w:hint="default"/>
      </w:rPr>
    </w:lvl>
  </w:abstractNum>
  <w:abstractNum w:abstractNumId="8" w15:restartNumberingAfterBreak="0">
    <w:nsid w:val="337E3989"/>
    <w:multiLevelType w:val="hybridMultilevel"/>
    <w:tmpl w:val="21260324"/>
    <w:lvl w:ilvl="0" w:tplc="B89A6E1A">
      <w:start w:val="1"/>
      <w:numFmt w:val="decimal"/>
      <w:lvlText w:val="%1."/>
      <w:lvlJc w:val="left"/>
      <w:pPr>
        <w:ind w:left="4472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B1AC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9D729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384280"/>
    <w:multiLevelType w:val="multilevel"/>
    <w:tmpl w:val="2B06F634"/>
    <w:lvl w:ilvl="0">
      <w:start w:val="1"/>
      <w:numFmt w:val="russianLow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Restart w:val="0"/>
      <w:lvlText w:val="%2)"/>
      <w:lvlJc w:val="left"/>
      <w:pPr>
        <w:tabs>
          <w:tab w:val="num" w:pos="1418"/>
        </w:tabs>
        <w:ind w:left="1134" w:firstLine="0"/>
      </w:pPr>
      <w:rPr>
        <w:rFonts w:ascii="Times New Roman" w:hAnsi="Times New Roman" w:hint="default"/>
        <w:color w:val="000000" w:themeColor="text1"/>
        <w:sz w:val="28"/>
      </w:rPr>
    </w:lvl>
    <w:lvl w:ilvl="2">
      <w:start w:val="1"/>
      <w:numFmt w:val="lowerRoman"/>
      <w:lvlText w:val="%3)"/>
      <w:lvlJc w:val="left"/>
      <w:pPr>
        <w:ind w:left="193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29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65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01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7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73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090" w:hanging="360"/>
      </w:pPr>
      <w:rPr>
        <w:rFonts w:hint="default"/>
      </w:rPr>
    </w:lvl>
  </w:abstractNum>
  <w:abstractNum w:abstractNumId="12" w15:restartNumberingAfterBreak="0">
    <w:nsid w:val="47C228F7"/>
    <w:multiLevelType w:val="hybridMultilevel"/>
    <w:tmpl w:val="7382C89E"/>
    <w:lvl w:ilvl="0" w:tplc="07B27D4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99F19F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9CD046A"/>
    <w:multiLevelType w:val="multilevel"/>
    <w:tmpl w:val="18802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A45AF9"/>
    <w:multiLevelType w:val="hybridMultilevel"/>
    <w:tmpl w:val="EB5230EA"/>
    <w:lvl w:ilvl="0" w:tplc="489E50E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7DA14D7"/>
    <w:multiLevelType w:val="hybridMultilevel"/>
    <w:tmpl w:val="44B4165A"/>
    <w:lvl w:ilvl="0" w:tplc="50D80802">
      <w:start w:val="1"/>
      <w:numFmt w:val="bullet"/>
      <w:pStyle w:val="NS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7F05307"/>
    <w:multiLevelType w:val="multilevel"/>
    <w:tmpl w:val="DC7C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983A9A"/>
    <w:multiLevelType w:val="hybridMultilevel"/>
    <w:tmpl w:val="D7AA3D7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5D5833D5"/>
    <w:multiLevelType w:val="hybridMultilevel"/>
    <w:tmpl w:val="400EAD82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61E266A4"/>
    <w:multiLevelType w:val="multilevel"/>
    <w:tmpl w:val="2B06F634"/>
    <w:numStyleLink w:val="a0"/>
  </w:abstractNum>
  <w:abstractNum w:abstractNumId="21" w15:restartNumberingAfterBreak="0">
    <w:nsid w:val="6811302F"/>
    <w:multiLevelType w:val="hybridMultilevel"/>
    <w:tmpl w:val="7F02ECC8"/>
    <w:lvl w:ilvl="0" w:tplc="07B27D4C">
      <w:start w:val="1"/>
      <w:numFmt w:val="decimal"/>
      <w:lvlText w:val="%1."/>
      <w:lvlJc w:val="left"/>
      <w:pPr>
        <w:ind w:left="177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CF422A4"/>
    <w:multiLevelType w:val="hybridMultilevel"/>
    <w:tmpl w:val="45C63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9327CC"/>
    <w:multiLevelType w:val="hybridMultilevel"/>
    <w:tmpl w:val="CB6A303C"/>
    <w:lvl w:ilvl="0" w:tplc="F582468C">
      <w:start w:val="7"/>
      <w:numFmt w:val="decimal"/>
      <w:lvlText w:val="%1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50B0812"/>
    <w:multiLevelType w:val="hybridMultilevel"/>
    <w:tmpl w:val="CBA63D6E"/>
    <w:lvl w:ilvl="0" w:tplc="30EC3A4C">
      <w:start w:val="6"/>
      <w:numFmt w:val="decimal"/>
      <w:lvlText w:val="%1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A916BC9"/>
    <w:multiLevelType w:val="hybridMultilevel"/>
    <w:tmpl w:val="7382C89E"/>
    <w:lvl w:ilvl="0" w:tplc="07B27D4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16"/>
  </w:num>
  <w:num w:numId="3">
    <w:abstractNumId w:val="2"/>
  </w:num>
  <w:num w:numId="4">
    <w:abstractNumId w:val="22"/>
  </w:num>
  <w:num w:numId="5">
    <w:abstractNumId w:val="13"/>
  </w:num>
  <w:num w:numId="6">
    <w:abstractNumId w:val="7"/>
  </w:num>
  <w:num w:numId="7">
    <w:abstractNumId w:val="20"/>
  </w:num>
  <w:num w:numId="8">
    <w:abstractNumId w:val="11"/>
  </w:num>
  <w:num w:numId="9">
    <w:abstractNumId w:val="18"/>
  </w:num>
  <w:num w:numId="10">
    <w:abstractNumId w:val="4"/>
  </w:num>
  <w:num w:numId="11">
    <w:abstractNumId w:val="6"/>
  </w:num>
  <w:num w:numId="12">
    <w:abstractNumId w:val="3"/>
  </w:num>
  <w:num w:numId="13">
    <w:abstractNumId w:val="9"/>
  </w:num>
  <w:num w:numId="14">
    <w:abstractNumId w:val="5"/>
  </w:num>
  <w:num w:numId="15">
    <w:abstractNumId w:val="15"/>
  </w:num>
  <w:num w:numId="16">
    <w:abstractNumId w:val="0"/>
  </w:num>
  <w:num w:numId="17">
    <w:abstractNumId w:val="25"/>
  </w:num>
  <w:num w:numId="18">
    <w:abstractNumId w:val="23"/>
  </w:num>
  <w:num w:numId="19">
    <w:abstractNumId w:val="12"/>
  </w:num>
  <w:num w:numId="20">
    <w:abstractNumId w:val="21"/>
  </w:num>
  <w:num w:numId="21">
    <w:abstractNumId w:val="24"/>
  </w:num>
  <w:num w:numId="22">
    <w:abstractNumId w:val="8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10"/>
  </w:num>
  <w:num w:numId="26">
    <w:abstractNumId w:val="17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C2D"/>
    <w:rsid w:val="00030511"/>
    <w:rsid w:val="000318D8"/>
    <w:rsid w:val="00034051"/>
    <w:rsid w:val="000474B4"/>
    <w:rsid w:val="000562F9"/>
    <w:rsid w:val="00074CFF"/>
    <w:rsid w:val="000B4616"/>
    <w:rsid w:val="000C5E84"/>
    <w:rsid w:val="000D13A7"/>
    <w:rsid w:val="000E7105"/>
    <w:rsid w:val="000F2F70"/>
    <w:rsid w:val="001024AC"/>
    <w:rsid w:val="0012657F"/>
    <w:rsid w:val="0014016E"/>
    <w:rsid w:val="00147FB6"/>
    <w:rsid w:val="00151F54"/>
    <w:rsid w:val="00176E74"/>
    <w:rsid w:val="00195606"/>
    <w:rsid w:val="001D789F"/>
    <w:rsid w:val="001E1BAA"/>
    <w:rsid w:val="001E27D3"/>
    <w:rsid w:val="001E6308"/>
    <w:rsid w:val="002035F9"/>
    <w:rsid w:val="00240633"/>
    <w:rsid w:val="0024254A"/>
    <w:rsid w:val="00277DDC"/>
    <w:rsid w:val="002A663E"/>
    <w:rsid w:val="002B2740"/>
    <w:rsid w:val="002B58A1"/>
    <w:rsid w:val="002C399D"/>
    <w:rsid w:val="002D198E"/>
    <w:rsid w:val="002D51B7"/>
    <w:rsid w:val="002E0E8C"/>
    <w:rsid w:val="002E3316"/>
    <w:rsid w:val="002F1DC9"/>
    <w:rsid w:val="002F7428"/>
    <w:rsid w:val="00350AB0"/>
    <w:rsid w:val="003673A5"/>
    <w:rsid w:val="00367B98"/>
    <w:rsid w:val="00374495"/>
    <w:rsid w:val="0038507F"/>
    <w:rsid w:val="00393F85"/>
    <w:rsid w:val="003970C4"/>
    <w:rsid w:val="003D1B72"/>
    <w:rsid w:val="00431B81"/>
    <w:rsid w:val="004356D6"/>
    <w:rsid w:val="00440E4D"/>
    <w:rsid w:val="004804AD"/>
    <w:rsid w:val="004975E3"/>
    <w:rsid w:val="004C66D7"/>
    <w:rsid w:val="004D2FCC"/>
    <w:rsid w:val="004D7784"/>
    <w:rsid w:val="004E0A41"/>
    <w:rsid w:val="004E7F96"/>
    <w:rsid w:val="004F5F15"/>
    <w:rsid w:val="00506AB3"/>
    <w:rsid w:val="005170BC"/>
    <w:rsid w:val="00536DE6"/>
    <w:rsid w:val="0054770D"/>
    <w:rsid w:val="00576FD2"/>
    <w:rsid w:val="005864AB"/>
    <w:rsid w:val="005D017A"/>
    <w:rsid w:val="005D58DE"/>
    <w:rsid w:val="005D6AAD"/>
    <w:rsid w:val="005E471B"/>
    <w:rsid w:val="005F4DAE"/>
    <w:rsid w:val="00624024"/>
    <w:rsid w:val="0062731B"/>
    <w:rsid w:val="00631592"/>
    <w:rsid w:val="0065170A"/>
    <w:rsid w:val="0069717F"/>
    <w:rsid w:val="006F71B2"/>
    <w:rsid w:val="0071627B"/>
    <w:rsid w:val="00726B75"/>
    <w:rsid w:val="00742B15"/>
    <w:rsid w:val="007506C3"/>
    <w:rsid w:val="00750D8D"/>
    <w:rsid w:val="00767470"/>
    <w:rsid w:val="007729E6"/>
    <w:rsid w:val="00776527"/>
    <w:rsid w:val="007A079D"/>
    <w:rsid w:val="007D66C4"/>
    <w:rsid w:val="007E4190"/>
    <w:rsid w:val="007F7F08"/>
    <w:rsid w:val="00824FED"/>
    <w:rsid w:val="00833D12"/>
    <w:rsid w:val="00845698"/>
    <w:rsid w:val="00853F46"/>
    <w:rsid w:val="00860FB7"/>
    <w:rsid w:val="0088170B"/>
    <w:rsid w:val="008911B8"/>
    <w:rsid w:val="008A6740"/>
    <w:rsid w:val="008F32BB"/>
    <w:rsid w:val="009078B7"/>
    <w:rsid w:val="00935685"/>
    <w:rsid w:val="00937730"/>
    <w:rsid w:val="009B15CF"/>
    <w:rsid w:val="009E07A1"/>
    <w:rsid w:val="009E3C6F"/>
    <w:rsid w:val="00A44C63"/>
    <w:rsid w:val="00A450D6"/>
    <w:rsid w:val="00A462C4"/>
    <w:rsid w:val="00A51432"/>
    <w:rsid w:val="00A703B5"/>
    <w:rsid w:val="00AC3D2E"/>
    <w:rsid w:val="00AC75BC"/>
    <w:rsid w:val="00AC7DF0"/>
    <w:rsid w:val="00AD0E43"/>
    <w:rsid w:val="00B37FB2"/>
    <w:rsid w:val="00B54E0B"/>
    <w:rsid w:val="00B551CB"/>
    <w:rsid w:val="00BC15C0"/>
    <w:rsid w:val="00C23CB0"/>
    <w:rsid w:val="00C26570"/>
    <w:rsid w:val="00C3310D"/>
    <w:rsid w:val="00C4646A"/>
    <w:rsid w:val="00C50B04"/>
    <w:rsid w:val="00C851CF"/>
    <w:rsid w:val="00CA6D97"/>
    <w:rsid w:val="00CD4215"/>
    <w:rsid w:val="00CD4564"/>
    <w:rsid w:val="00D03EB4"/>
    <w:rsid w:val="00D444B9"/>
    <w:rsid w:val="00D543B5"/>
    <w:rsid w:val="00D54DBD"/>
    <w:rsid w:val="00D56C2D"/>
    <w:rsid w:val="00D932AB"/>
    <w:rsid w:val="00E16F7D"/>
    <w:rsid w:val="00E21EDF"/>
    <w:rsid w:val="00E24098"/>
    <w:rsid w:val="00E33ED1"/>
    <w:rsid w:val="00E5058F"/>
    <w:rsid w:val="00E72A64"/>
    <w:rsid w:val="00E94025"/>
    <w:rsid w:val="00EA11E0"/>
    <w:rsid w:val="00EC3DBC"/>
    <w:rsid w:val="00EC7119"/>
    <w:rsid w:val="00ED4E62"/>
    <w:rsid w:val="00ED5A8F"/>
    <w:rsid w:val="00EE1198"/>
    <w:rsid w:val="00F239F8"/>
    <w:rsid w:val="00F3469A"/>
    <w:rsid w:val="00F65C31"/>
    <w:rsid w:val="00F668C3"/>
    <w:rsid w:val="00F740D6"/>
    <w:rsid w:val="00F90DA3"/>
    <w:rsid w:val="00FC5CA6"/>
    <w:rsid w:val="00FD7271"/>
    <w:rsid w:val="00FE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9011C0-D5D2-422B-950F-8DC5A2AD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4E0A41"/>
    <w:pPr>
      <w:spacing w:after="0" w:line="240" w:lineRule="auto"/>
      <w:jc w:val="both"/>
    </w:pPr>
    <w:rPr>
      <w:rFonts w:ascii="Times New Roman" w:eastAsia="MS Mincho" w:hAnsi="Times New Roman"/>
      <w:sz w:val="28"/>
      <w:lang w:val="en-GB"/>
    </w:rPr>
  </w:style>
  <w:style w:type="paragraph" w:styleId="10">
    <w:name w:val="heading 1"/>
    <w:basedOn w:val="a1"/>
    <w:next w:val="a1"/>
    <w:link w:val="11"/>
    <w:uiPriority w:val="9"/>
    <w:rsid w:val="004E0A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1"/>
    <w:next w:val="a1"/>
    <w:link w:val="20"/>
    <w:uiPriority w:val="9"/>
    <w:semiHidden/>
    <w:unhideWhenUsed/>
    <w:rsid w:val="00F740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CD421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">
    <w:name w:val="Винокурова_заголовок1"/>
    <w:basedOn w:val="a1"/>
    <w:next w:val="a1"/>
    <w:rsid w:val="004E0A41"/>
    <w:pPr>
      <w:spacing w:before="120" w:after="120"/>
      <w:jc w:val="center"/>
      <w:outlineLvl w:val="0"/>
    </w:pPr>
    <w:rPr>
      <w:b/>
      <w:lang w:val="ru-RU"/>
    </w:rPr>
  </w:style>
  <w:style w:type="paragraph" w:customStyle="1" w:styleId="21">
    <w:name w:val="Винокурова_заголовок2"/>
    <w:basedOn w:val="a1"/>
    <w:next w:val="a1"/>
    <w:rsid w:val="004E0A41"/>
    <w:pPr>
      <w:spacing w:before="60" w:after="60"/>
      <w:ind w:firstLine="709"/>
      <w:jc w:val="left"/>
      <w:outlineLvl w:val="1"/>
    </w:pPr>
    <w:rPr>
      <w:rFonts w:cs="Times New Roman"/>
      <w:b/>
      <w:szCs w:val="28"/>
      <w:lang w:val="ru-RU"/>
    </w:rPr>
  </w:style>
  <w:style w:type="paragraph" w:customStyle="1" w:styleId="NS1">
    <w:name w:val="NS_абзац"/>
    <w:basedOn w:val="a1"/>
    <w:qFormat/>
    <w:rsid w:val="004E0A41"/>
    <w:pPr>
      <w:ind w:firstLine="709"/>
    </w:pPr>
    <w:rPr>
      <w:color w:val="000000" w:themeColor="text1"/>
      <w:lang w:val="ru-RU"/>
    </w:rPr>
  </w:style>
  <w:style w:type="paragraph" w:styleId="a5">
    <w:name w:val="List Paragraph"/>
    <w:basedOn w:val="a1"/>
    <w:link w:val="a6"/>
    <w:uiPriority w:val="34"/>
    <w:rsid w:val="004E0A41"/>
    <w:pPr>
      <w:ind w:left="720"/>
      <w:contextualSpacing/>
    </w:pPr>
  </w:style>
  <w:style w:type="paragraph" w:customStyle="1" w:styleId="NS2">
    <w:name w:val="NS_Заголовок"/>
    <w:basedOn w:val="10"/>
    <w:next w:val="NS1"/>
    <w:qFormat/>
    <w:rsid w:val="004E0A41"/>
    <w:pPr>
      <w:spacing w:before="80" w:after="80"/>
      <w:ind w:firstLine="709"/>
    </w:pPr>
    <w:rPr>
      <w:rFonts w:ascii="Times New Roman" w:hAnsi="Times New Roman"/>
      <w:color w:val="000000" w:themeColor="text1"/>
      <w:lang w:val="en-US"/>
    </w:rPr>
  </w:style>
  <w:style w:type="paragraph" w:customStyle="1" w:styleId="NS20">
    <w:name w:val="NS_заголовок2"/>
    <w:basedOn w:val="2"/>
    <w:next w:val="NS1"/>
    <w:qFormat/>
    <w:rsid w:val="00F740D6"/>
    <w:pPr>
      <w:spacing w:before="80" w:after="80"/>
      <w:ind w:firstLine="709"/>
    </w:pPr>
    <w:rPr>
      <w:rFonts w:ascii="Times New Roman" w:hAnsi="Times New Roman"/>
      <w:color w:val="000000" w:themeColor="text1"/>
      <w:sz w:val="28"/>
    </w:rPr>
  </w:style>
  <w:style w:type="character" w:customStyle="1" w:styleId="11">
    <w:name w:val="Заголовок 1 Знак"/>
    <w:basedOn w:val="a2"/>
    <w:link w:val="10"/>
    <w:uiPriority w:val="9"/>
    <w:rsid w:val="004E0A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customStyle="1" w:styleId="NS3">
    <w:name w:val="NS_заголовок3"/>
    <w:basedOn w:val="3"/>
    <w:next w:val="NS1"/>
    <w:qFormat/>
    <w:rsid w:val="00CD4215"/>
    <w:pPr>
      <w:spacing w:before="80" w:after="80"/>
      <w:ind w:firstLine="709"/>
    </w:pPr>
    <w:rPr>
      <w:rFonts w:ascii="Times New Roman" w:hAnsi="Times New Roman"/>
      <w:color w:val="000000" w:themeColor="text1"/>
    </w:rPr>
  </w:style>
  <w:style w:type="character" w:customStyle="1" w:styleId="20">
    <w:name w:val="Заголовок 2 Знак"/>
    <w:basedOn w:val="a2"/>
    <w:link w:val="2"/>
    <w:uiPriority w:val="9"/>
    <w:semiHidden/>
    <w:rsid w:val="00F740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a7">
    <w:name w:val="TOC Heading"/>
    <w:basedOn w:val="10"/>
    <w:next w:val="a1"/>
    <w:uiPriority w:val="39"/>
    <w:semiHidden/>
    <w:unhideWhenUsed/>
    <w:qFormat/>
    <w:rsid w:val="00CD4215"/>
    <w:pPr>
      <w:spacing w:line="276" w:lineRule="auto"/>
      <w:jc w:val="left"/>
      <w:outlineLvl w:val="9"/>
    </w:pPr>
    <w:rPr>
      <w:lang w:val="ru-RU" w:eastAsia="ru-RU"/>
    </w:rPr>
  </w:style>
  <w:style w:type="character" w:customStyle="1" w:styleId="30">
    <w:name w:val="Заголовок 3 Знак"/>
    <w:basedOn w:val="a2"/>
    <w:link w:val="3"/>
    <w:uiPriority w:val="9"/>
    <w:rsid w:val="00CD4215"/>
    <w:rPr>
      <w:rFonts w:asciiTheme="majorHAnsi" w:eastAsiaTheme="majorEastAsia" w:hAnsiTheme="majorHAnsi" w:cstheme="majorBidi"/>
      <w:b/>
      <w:bCs/>
      <w:color w:val="4F81BD" w:themeColor="accent1"/>
      <w:sz w:val="28"/>
      <w:lang w:val="en-GB"/>
    </w:rPr>
  </w:style>
  <w:style w:type="paragraph" w:styleId="13">
    <w:name w:val="toc 1"/>
    <w:basedOn w:val="a1"/>
    <w:next w:val="a1"/>
    <w:autoRedefine/>
    <w:uiPriority w:val="39"/>
    <w:unhideWhenUsed/>
    <w:rsid w:val="009B15CF"/>
    <w:pPr>
      <w:tabs>
        <w:tab w:val="right" w:leader="dot" w:pos="9628"/>
      </w:tabs>
    </w:pPr>
  </w:style>
  <w:style w:type="paragraph" w:styleId="22">
    <w:name w:val="toc 2"/>
    <w:basedOn w:val="a1"/>
    <w:next w:val="a1"/>
    <w:autoRedefine/>
    <w:uiPriority w:val="39"/>
    <w:unhideWhenUsed/>
    <w:rsid w:val="00CD4215"/>
    <w:pPr>
      <w:spacing w:after="100"/>
      <w:ind w:left="280"/>
    </w:pPr>
  </w:style>
  <w:style w:type="paragraph" w:styleId="31">
    <w:name w:val="toc 3"/>
    <w:basedOn w:val="a1"/>
    <w:next w:val="a1"/>
    <w:autoRedefine/>
    <w:uiPriority w:val="39"/>
    <w:unhideWhenUsed/>
    <w:rsid w:val="00CD4215"/>
    <w:pPr>
      <w:spacing w:after="100"/>
      <w:ind w:left="560"/>
    </w:pPr>
  </w:style>
  <w:style w:type="character" w:styleId="a8">
    <w:name w:val="Hyperlink"/>
    <w:basedOn w:val="a2"/>
    <w:uiPriority w:val="99"/>
    <w:unhideWhenUsed/>
    <w:rsid w:val="00CD4215"/>
    <w:rPr>
      <w:color w:val="0000FF" w:themeColor="hyperlink"/>
      <w:u w:val="single"/>
    </w:rPr>
  </w:style>
  <w:style w:type="paragraph" w:styleId="a9">
    <w:name w:val="Balloon Text"/>
    <w:basedOn w:val="a1"/>
    <w:link w:val="aa"/>
    <w:uiPriority w:val="99"/>
    <w:semiHidden/>
    <w:unhideWhenUsed/>
    <w:rsid w:val="00CD421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uiPriority w:val="99"/>
    <w:semiHidden/>
    <w:rsid w:val="00CD4215"/>
    <w:rPr>
      <w:rFonts w:ascii="Tahoma" w:eastAsia="MS Mincho" w:hAnsi="Tahoma" w:cs="Tahoma"/>
      <w:sz w:val="16"/>
      <w:szCs w:val="16"/>
      <w:lang w:val="en-GB"/>
    </w:rPr>
  </w:style>
  <w:style w:type="paragraph" w:customStyle="1" w:styleId="NS0">
    <w:name w:val="NS_МаркСписок"/>
    <w:basedOn w:val="NS1"/>
    <w:qFormat/>
    <w:rsid w:val="00C26570"/>
    <w:pPr>
      <w:numPr>
        <w:numId w:val="2"/>
      </w:numPr>
      <w:spacing w:before="60"/>
      <w:ind w:left="709" w:right="992" w:firstLine="709"/>
    </w:pPr>
  </w:style>
  <w:style w:type="table" w:styleId="ab">
    <w:name w:val="Table Grid"/>
    <w:basedOn w:val="a3"/>
    <w:uiPriority w:val="59"/>
    <w:rsid w:val="00C26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S4">
    <w:name w:val="NS_Таблица"/>
    <w:basedOn w:val="a1"/>
    <w:qFormat/>
    <w:rsid w:val="005E471B"/>
    <w:pPr>
      <w:ind w:firstLine="284"/>
    </w:pPr>
    <w:rPr>
      <w:lang w:val="ru-RU"/>
    </w:rPr>
  </w:style>
  <w:style w:type="table" w:customStyle="1" w:styleId="ac">
    <w:name w:val="Ребзон_таблица"/>
    <w:basedOn w:val="a3"/>
    <w:uiPriority w:val="99"/>
    <w:rsid w:val="000F2F70"/>
    <w:pPr>
      <w:spacing w:after="0" w:line="240" w:lineRule="auto"/>
      <w:jc w:val="center"/>
    </w:pPr>
    <w:rPr>
      <w:rFonts w:ascii="Times New Roman" w:hAnsi="Times New Roman"/>
      <w:sz w:val="28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  <w:tblStylePr w:type="band1Horz">
      <w:pPr>
        <w:wordWrap/>
        <w:ind w:firstLineChars="0" w:firstLine="284"/>
        <w:jc w:val="both"/>
      </w:pPr>
      <w:rPr>
        <w:rFonts w:ascii="Times New Roman" w:hAnsi="Times New Roman"/>
        <w:sz w:val="28"/>
      </w:rPr>
    </w:tblStylePr>
    <w:tblStylePr w:type="band2Horz">
      <w:pPr>
        <w:wordWrap/>
        <w:ind w:firstLineChars="0" w:firstLine="284"/>
        <w:jc w:val="both"/>
      </w:pPr>
      <w:rPr>
        <w:rFonts w:ascii="Times New Roman" w:hAnsi="Times New Roman"/>
        <w:sz w:val="28"/>
      </w:rPr>
    </w:tblStylePr>
  </w:style>
  <w:style w:type="numbering" w:customStyle="1" w:styleId="a0">
    <w:name w:val="Ребзон_нумерСписок"/>
    <w:basedOn w:val="a4"/>
    <w:uiPriority w:val="99"/>
    <w:rsid w:val="00767470"/>
    <w:pPr>
      <w:numPr>
        <w:numId w:val="6"/>
      </w:numPr>
    </w:pPr>
  </w:style>
  <w:style w:type="numbering" w:customStyle="1" w:styleId="a">
    <w:name w:val="Ребзон_Нумер"/>
    <w:basedOn w:val="a4"/>
    <w:uiPriority w:val="99"/>
    <w:rsid w:val="003673A5"/>
    <w:pPr>
      <w:numPr>
        <w:numId w:val="10"/>
      </w:numPr>
    </w:pPr>
  </w:style>
  <w:style w:type="numbering" w:customStyle="1" w:styleId="1">
    <w:name w:val="Стиль1"/>
    <w:uiPriority w:val="99"/>
    <w:rsid w:val="005E471B"/>
    <w:pPr>
      <w:numPr>
        <w:numId w:val="14"/>
      </w:numPr>
    </w:pPr>
  </w:style>
  <w:style w:type="paragraph" w:customStyle="1" w:styleId="NS">
    <w:name w:val="NS_НумерСписок"/>
    <w:basedOn w:val="a5"/>
    <w:link w:val="NS5"/>
    <w:qFormat/>
    <w:rsid w:val="005E471B"/>
    <w:pPr>
      <w:numPr>
        <w:numId w:val="11"/>
      </w:numPr>
    </w:pPr>
    <w:rPr>
      <w:lang w:val="ru-RU"/>
    </w:rPr>
  </w:style>
  <w:style w:type="paragraph" w:customStyle="1" w:styleId="NS6">
    <w:name w:val="NS_названиеТаблицы"/>
    <w:basedOn w:val="a1"/>
    <w:qFormat/>
    <w:rsid w:val="005E471B"/>
    <w:pPr>
      <w:jc w:val="center"/>
    </w:pPr>
  </w:style>
  <w:style w:type="character" w:customStyle="1" w:styleId="a6">
    <w:name w:val="Абзац списка Знак"/>
    <w:basedOn w:val="a2"/>
    <w:link w:val="a5"/>
    <w:uiPriority w:val="34"/>
    <w:rsid w:val="005E471B"/>
    <w:rPr>
      <w:rFonts w:ascii="Times New Roman" w:eastAsia="MS Mincho" w:hAnsi="Times New Roman"/>
      <w:sz w:val="28"/>
      <w:lang w:val="en-GB"/>
    </w:rPr>
  </w:style>
  <w:style w:type="character" w:customStyle="1" w:styleId="NS5">
    <w:name w:val="NS_НумерСписок Знак"/>
    <w:basedOn w:val="a6"/>
    <w:link w:val="NS"/>
    <w:rsid w:val="005E471B"/>
    <w:rPr>
      <w:rFonts w:ascii="Times New Roman" w:eastAsia="MS Mincho" w:hAnsi="Times New Roman"/>
      <w:sz w:val="28"/>
      <w:lang w:val="en-GB"/>
    </w:rPr>
  </w:style>
  <w:style w:type="paragraph" w:customStyle="1" w:styleId="H4">
    <w:name w:val="H4"/>
    <w:basedOn w:val="a1"/>
    <w:next w:val="a1"/>
    <w:rsid w:val="0065170A"/>
    <w:pPr>
      <w:keepNext/>
      <w:spacing w:before="100" w:after="100"/>
      <w:jc w:val="left"/>
      <w:outlineLvl w:val="4"/>
    </w:pPr>
    <w:rPr>
      <w:rFonts w:eastAsia="Times New Roman" w:cs="Times New Roman"/>
      <w:b/>
      <w:snapToGrid w:val="0"/>
      <w:sz w:val="24"/>
      <w:szCs w:val="20"/>
      <w:lang w:val="ru-RU" w:eastAsia="ru-RU"/>
    </w:rPr>
  </w:style>
  <w:style w:type="paragraph" w:styleId="HTML">
    <w:name w:val="HTML Preformatted"/>
    <w:basedOn w:val="a1"/>
    <w:link w:val="HTML0"/>
    <w:uiPriority w:val="99"/>
    <w:unhideWhenUsed/>
    <w:rsid w:val="00CD4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CD456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VL">
    <w:name w:val="(VL)Обычный_текст"/>
    <w:basedOn w:val="a1"/>
    <w:rsid w:val="00E72A64"/>
    <w:pPr>
      <w:ind w:firstLine="709"/>
    </w:pPr>
    <w:rPr>
      <w:rFonts w:eastAsia="Times New Roman" w:cs="Times New Roman"/>
      <w:szCs w:val="20"/>
      <w:lang w:val="ru-RU" w:eastAsia="ru-RU"/>
    </w:rPr>
  </w:style>
  <w:style w:type="character" w:customStyle="1" w:styleId="instancename">
    <w:name w:val="instancename"/>
    <w:basedOn w:val="a2"/>
    <w:rsid w:val="00ED4E62"/>
  </w:style>
  <w:style w:type="character" w:customStyle="1" w:styleId="accesshide">
    <w:name w:val="accesshide"/>
    <w:basedOn w:val="a2"/>
    <w:rsid w:val="00ED4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www.cyberforum.ru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3;&#1080;&#1085;&#1072;\Desktop\&#1059;&#1095;&#1077;&#1073;&#1072;\1%20&#1082;&#1091;&#1088;&#1089;\2%20&#1089;&#1077;&#1084;&#1077;&#1089;&#1090;&#1088;\&#1048;&#1085;&#1092;&#1086;&#1088;&#1084;&#1072;&#1090;&#1080;&#1082;&#1072;\&#1051;&#1072;&#1073;&#1072;%204%20&#1074;&#1086;&#1088;&#1076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12932-28FE-4BD1-9677-9F707E1DB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</Template>
  <TotalTime>308</TotalTime>
  <Pages>14</Pages>
  <Words>2167</Words>
  <Characters>12355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14494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Учетная запись Майкрософт</cp:lastModifiedBy>
  <cp:revision>8</cp:revision>
  <dcterms:created xsi:type="dcterms:W3CDTF">2021-12-02T07:14:00Z</dcterms:created>
  <dcterms:modified xsi:type="dcterms:W3CDTF">2021-12-09T15:52:00Z</dcterms:modified>
</cp:coreProperties>
</file>